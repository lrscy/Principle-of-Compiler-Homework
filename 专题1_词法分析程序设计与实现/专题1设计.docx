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E93" w:rsidRDefault="004C2C67" w:rsidP="004C2C67">
      <w:pPr>
        <w:pStyle w:val="a5"/>
      </w:pPr>
      <w:r w:rsidRPr="004C2C67">
        <w:rPr>
          <w:rFonts w:hint="eastAsia"/>
        </w:rPr>
        <w:t>专题</w:t>
      </w:r>
      <w:r w:rsidRPr="004C2C67">
        <w:rPr>
          <w:rFonts w:hint="eastAsia"/>
        </w:rPr>
        <w:t xml:space="preserve"> 1_ </w:t>
      </w:r>
      <w:r w:rsidRPr="004C2C67">
        <w:rPr>
          <w:rFonts w:hint="eastAsia"/>
        </w:rPr>
        <w:t>词法分析程序构造原理与实现</w:t>
      </w:r>
    </w:p>
    <w:p w:rsidR="004C2C67" w:rsidRDefault="004C2C67" w:rsidP="004C2C67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</w:t>
      </w:r>
      <w:r>
        <w:t xml:space="preserve">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程序功能描述</w:t>
      </w:r>
    </w:p>
    <w:p w:rsidR="002B2B64" w:rsidRDefault="002B2B64" w:rsidP="002B2B64">
      <w:pPr>
        <w:ind w:left="420"/>
        <w:rPr>
          <w:b/>
        </w:rPr>
      </w:pPr>
      <w:r w:rsidRPr="002B2B64">
        <w:rPr>
          <w:b/>
        </w:rPr>
        <w:t>[</w:t>
      </w:r>
      <w:r w:rsidRPr="002B2B64">
        <w:rPr>
          <w:rFonts w:hint="eastAsia"/>
          <w:b/>
        </w:rPr>
        <w:t>功能</w:t>
      </w:r>
      <w:r w:rsidRPr="002B2B64">
        <w:rPr>
          <w:b/>
        </w:rPr>
        <w:t>]</w:t>
      </w:r>
      <w:r w:rsidRPr="002B2B64">
        <w:rPr>
          <w:b/>
        </w:rPr>
        <w:t>：</w:t>
      </w:r>
    </w:p>
    <w:p w:rsidR="00D342C6" w:rsidRPr="00D342C6" w:rsidRDefault="00D342C6" w:rsidP="002B2B64">
      <w:pPr>
        <w:ind w:left="420"/>
      </w:pPr>
      <w:r>
        <w:rPr>
          <w:rFonts w:hint="eastAsia"/>
        </w:rPr>
        <w:t>完成下述正则文法所描述的</w:t>
      </w:r>
      <w:r>
        <w:rPr>
          <w:rFonts w:hint="eastAsia"/>
        </w:rPr>
        <w:t>C</w:t>
      </w:r>
      <w:r>
        <w:rPr>
          <w:rFonts w:hint="eastAsia"/>
        </w:rPr>
        <w:t>语言子集</w:t>
      </w:r>
      <w:r w:rsidR="000A701F">
        <w:rPr>
          <w:rFonts w:hint="eastAsia"/>
        </w:rPr>
        <w:t>单词符号的词法分析程序</w:t>
      </w:r>
      <w:r>
        <w:rPr>
          <w:rFonts w:hint="eastAsia"/>
        </w:rPr>
        <w:t>。</w:t>
      </w:r>
    </w:p>
    <w:p w:rsidR="008D277A" w:rsidRPr="008D277A" w:rsidRDefault="008D277A" w:rsidP="004C2C67">
      <w:pPr>
        <w:ind w:left="420"/>
        <w:rPr>
          <w:b/>
        </w:rPr>
      </w:pPr>
      <w:r w:rsidRPr="008D277A">
        <w:rPr>
          <w:rFonts w:hint="eastAsia"/>
          <w:b/>
        </w:rPr>
        <w:t>[</w:t>
      </w:r>
      <w:r w:rsidR="0078543F">
        <w:rPr>
          <w:rFonts w:hint="eastAsia"/>
          <w:b/>
        </w:rPr>
        <w:t>要求</w:t>
      </w:r>
      <w:r w:rsidRPr="008D277A">
        <w:rPr>
          <w:rFonts w:hint="eastAsia"/>
          <w:b/>
        </w:rPr>
        <w:t>]</w:t>
      </w:r>
      <w:r w:rsidR="004E510C" w:rsidRPr="004E510C">
        <w:rPr>
          <w:rFonts w:hint="eastAsia"/>
          <w:b/>
        </w:rPr>
        <w:t>：</w:t>
      </w:r>
    </w:p>
    <w:p w:rsidR="004C2C67" w:rsidRDefault="00BB49A2" w:rsidP="00BB49A2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给出各单词符号的类别编码</w:t>
      </w:r>
      <w:r w:rsidR="004C2C67">
        <w:rPr>
          <w:rFonts w:hint="eastAsia"/>
        </w:rP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能发现输入串的错误</w:t>
      </w:r>
      <w:r>
        <w:t>。</w:t>
      </w:r>
    </w:p>
    <w:p w:rsidR="00434CC9" w:rsidRDefault="00434CC9" w:rsidP="00434CC9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将分析所得二元序列输出到中间文件中。</w:t>
      </w:r>
    </w:p>
    <w:p w:rsidR="00101C93" w:rsidRDefault="00101C93" w:rsidP="004C2C67">
      <w:pPr>
        <w:ind w:left="420"/>
      </w:pPr>
      <w:r w:rsidRPr="0061011C">
        <w:rPr>
          <w:b/>
        </w:rPr>
        <w:t>[</w:t>
      </w:r>
      <w:r w:rsidR="00BF0DDB">
        <w:rPr>
          <w:rFonts w:hint="eastAsia"/>
          <w:b/>
        </w:rPr>
        <w:t>文</w:t>
      </w:r>
      <w:r w:rsidRPr="0061011C">
        <w:rPr>
          <w:rFonts w:hint="eastAsia"/>
          <w:b/>
        </w:rPr>
        <w:t>法</w:t>
      </w:r>
      <w:r w:rsidRPr="0061011C">
        <w:rPr>
          <w:b/>
        </w:rPr>
        <w:t>]</w:t>
      </w:r>
      <w:r w:rsidR="004869C8" w:rsidRPr="00746517">
        <w:rPr>
          <w:b/>
        </w:rPr>
        <w:t>：</w:t>
      </w:r>
    </w:p>
    <w:p w:rsidR="00C86487" w:rsidRDefault="00C86487" w:rsidP="004C2C67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标识符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C41903">
        <w:rPr>
          <w:rFonts w:hint="eastAsia"/>
        </w:rPr>
        <w:t>c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  <w:r>
        <w:rPr>
          <w:rFonts w:hint="eastAsia"/>
        </w:rPr>
        <w:t>&lt;</w:t>
      </w:r>
      <w:r w:rsidR="00F76943">
        <w:rPr>
          <w:rFonts w:hint="eastAsia"/>
        </w:rPr>
        <w:t>余留</w:t>
      </w:r>
      <w:r>
        <w:rPr>
          <w:rFonts w:hint="eastAsia"/>
        </w:rPr>
        <w:t>标识符</w:t>
      </w:r>
      <w:r>
        <w:rPr>
          <w:rFonts w:hint="eastAsia"/>
        </w:rPr>
        <w:t>&gt;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余留标识符</w:t>
      </w:r>
      <w:r>
        <w:t>&gt;</w:t>
      </w:r>
      <w:r w:rsidRPr="00F76943">
        <w:rPr>
          <w:rFonts w:hint="eastAsia"/>
        </w:rPr>
        <w:t>→</w:t>
      </w:r>
      <w:r w:rsidR="003A4B0C">
        <w:rPr>
          <w:rFonts w:hint="eastAsia"/>
        </w:rPr>
        <w:t>d</w:t>
      </w:r>
      <w:r>
        <w:rPr>
          <w:rFonts w:hint="eastAsia"/>
        </w:rPr>
        <w:t>|</w:t>
      </w:r>
      <w:r w:rsidR="00C41903">
        <w:rPr>
          <w:rFonts w:hint="eastAsia"/>
        </w:rPr>
        <w:t>c</w:t>
      </w:r>
    </w:p>
    <w:p w:rsidR="00F76943" w:rsidRDefault="00F76943" w:rsidP="004C2C67">
      <w:pPr>
        <w:ind w:left="420"/>
      </w:pPr>
      <w:r>
        <w:t>&lt;</w:t>
      </w:r>
      <w:r>
        <w:rPr>
          <w:rFonts w:hint="eastAsia"/>
        </w:rPr>
        <w:t>实数</w:t>
      </w:r>
      <w:r>
        <w:t>&gt;</w:t>
      </w:r>
      <w:r w:rsidRPr="00F76943">
        <w:rPr>
          <w:rFonts w:hint="eastAsia"/>
        </w:rPr>
        <w:t>→</w:t>
      </w:r>
      <w:r>
        <w:rPr>
          <w:rFonts w:hint="eastAsia"/>
        </w:rPr>
        <w:t>\(</w:t>
      </w:r>
      <w:r w:rsidR="00FF2C16" w:rsidRPr="00FF2C16">
        <w:rPr>
          <w:rFonts w:hint="eastAsia"/>
        </w:rPr>
        <w:t>(+|-)&lt;</w:t>
      </w:r>
      <w:r w:rsidR="00FF2C16" w:rsidRPr="00FF2C16">
        <w:rPr>
          <w:rFonts w:hint="eastAsia"/>
        </w:rPr>
        <w:t>无符号数</w:t>
      </w:r>
      <w:r w:rsidR="00FF2C16" w:rsidRPr="00FF2C16">
        <w:rPr>
          <w:rFonts w:hint="eastAsia"/>
        </w:rPr>
        <w:t>&gt;|</w:t>
      </w:r>
      <w:r>
        <w:t>d&lt;</w:t>
      </w:r>
      <w:r w:rsidR="003F7264">
        <w:rPr>
          <w:rFonts w:hint="eastAsia"/>
        </w:rPr>
        <w:t>余留</w:t>
      </w:r>
      <w:r w:rsidR="002C11E1">
        <w:rPr>
          <w:rFonts w:hint="eastAsia"/>
        </w:rPr>
        <w:t>无符号数</w:t>
      </w:r>
      <w:r>
        <w:t>&gt;|.&lt;</w:t>
      </w:r>
      <w:r>
        <w:rPr>
          <w:rFonts w:hint="eastAsia"/>
        </w:rPr>
        <w:t>小数</w:t>
      </w:r>
      <w:r w:rsidR="003C77FC">
        <w:rPr>
          <w:rFonts w:hint="eastAsia"/>
        </w:rPr>
        <w:t>部分</w:t>
      </w:r>
      <w:r>
        <w:t>&gt;|</w:t>
      </w:r>
      <w:r>
        <w:rPr>
          <w:rFonts w:hint="eastAsia"/>
        </w:rPr>
        <w:t>d</w:t>
      </w:r>
      <w:r>
        <w:t>\</w:t>
      </w:r>
      <w:r>
        <w:rPr>
          <w:rFonts w:hint="eastAsia"/>
        </w:rPr>
        <w:t>)</w:t>
      </w:r>
    </w:p>
    <w:p w:rsidR="00554E18" w:rsidRDefault="00554E18" w:rsidP="004C2C67">
      <w:pPr>
        <w:ind w:left="420"/>
      </w:pPr>
      <w:r>
        <w:t>&lt;</w:t>
      </w:r>
      <w:r>
        <w:rPr>
          <w:rFonts w:hint="eastAsia"/>
        </w:rPr>
        <w:t>无符号数</w:t>
      </w:r>
      <w:r>
        <w:t>&gt;</w:t>
      </w:r>
      <w:r w:rsidRPr="00554E18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小数部分</w:t>
      </w:r>
      <w:r>
        <w:t>&gt;|d</w:t>
      </w:r>
    </w:p>
    <w:p w:rsidR="003F7264" w:rsidRPr="003F7264" w:rsidRDefault="003F7264" w:rsidP="004C2C67">
      <w:pPr>
        <w:ind w:left="420"/>
      </w:pPr>
      <w:r>
        <w:t>&lt;</w:t>
      </w:r>
      <w:r>
        <w:rPr>
          <w:rFonts w:hint="eastAsia"/>
        </w:rPr>
        <w:t>余留</w:t>
      </w:r>
      <w:r w:rsidR="00C633E0">
        <w:rPr>
          <w:rFonts w:hint="eastAsia"/>
        </w:rPr>
        <w:t>无符号数</w:t>
      </w:r>
      <w:r>
        <w:t>&gt;</w:t>
      </w:r>
      <w:r w:rsidRPr="003F7264">
        <w:rPr>
          <w:rFonts w:hint="eastAsia"/>
        </w:rPr>
        <w:t>→</w:t>
      </w:r>
      <w:r>
        <w:rPr>
          <w:rFonts w:hint="eastAsia"/>
        </w:rPr>
        <w:t>d&lt;</w:t>
      </w:r>
      <w:r>
        <w:rPr>
          <w:rFonts w:hint="eastAsia"/>
        </w:rPr>
        <w:t>余留</w:t>
      </w:r>
      <w:r w:rsidR="00554E18">
        <w:rPr>
          <w:rFonts w:hint="eastAsia"/>
        </w:rPr>
        <w:t>无符号数</w:t>
      </w:r>
      <w:r>
        <w:rPr>
          <w:rFonts w:hint="eastAsia"/>
        </w:rPr>
        <w:t>&gt;</w:t>
      </w:r>
      <w:r>
        <w:t>|.&lt;</w:t>
      </w:r>
      <w:r>
        <w:rPr>
          <w:rFonts w:hint="eastAsia"/>
        </w:rPr>
        <w:t>十进小数</w:t>
      </w:r>
      <w:r>
        <w:t>&gt;|(</w:t>
      </w:r>
      <w:r>
        <w:rPr>
          <w:rFonts w:hint="eastAsia"/>
        </w:rPr>
        <w:t>E|</w:t>
      </w:r>
      <w:r>
        <w:t>e</w:t>
      </w:r>
      <w:r>
        <w:rPr>
          <w:rFonts w:hint="eastAsia"/>
        </w:rPr>
        <w:t>)</w:t>
      </w:r>
      <w:r>
        <w:t>&lt;</w:t>
      </w:r>
      <w:r>
        <w:rPr>
          <w:rFonts w:hint="eastAsia"/>
        </w:rPr>
        <w:t>指数部分</w:t>
      </w:r>
      <w:r>
        <w:t>&gt;|.|</w:t>
      </w:r>
      <w:r>
        <w:rPr>
          <w:rFonts w:hint="eastAsia"/>
        </w:rPr>
        <w:t>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470AF2">
        <w:rPr>
          <w:rFonts w:hint="eastAsia"/>
        </w:rPr>
        <w:t>十进</w:t>
      </w:r>
      <w:r w:rsidR="00725156">
        <w:rPr>
          <w:rFonts w:hint="eastAsia"/>
        </w:rPr>
        <w:t>小数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5119C1">
        <w:rPr>
          <w:rFonts w:hint="eastAsia"/>
        </w:rPr>
        <w:t>(</w:t>
      </w:r>
      <w:r w:rsidR="005119C1">
        <w:t>E|e</w:t>
      </w:r>
      <w:r w:rsidR="005119C1">
        <w:rPr>
          <w:rFonts w:hint="eastAsia"/>
        </w:rPr>
        <w:t>)</w:t>
      </w:r>
      <w:r w:rsidR="005119C1">
        <w:t>&lt;</w:t>
      </w:r>
      <w:r w:rsidR="005119C1">
        <w:rPr>
          <w:rFonts w:hint="eastAsia"/>
        </w:rPr>
        <w:t>指数部分</w:t>
      </w:r>
      <w:r w:rsidR="005119C1">
        <w:t>&gt;|d&lt;</w:t>
      </w:r>
      <w:r w:rsidR="005119C1">
        <w:rPr>
          <w:rFonts w:hint="eastAsia"/>
        </w:rPr>
        <w:t>十进小数</w:t>
      </w:r>
      <w:r w:rsidR="005119C1">
        <w:t>&gt;|d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CF016F">
        <w:rPr>
          <w:rFonts w:hint="eastAsia"/>
        </w:rPr>
        <w:t>小数部分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CF016F">
        <w:rPr>
          <w:rFonts w:hint="eastAsia"/>
        </w:rPr>
        <w:t>d&lt;</w:t>
      </w:r>
      <w:r w:rsidR="00CF016F">
        <w:rPr>
          <w:rFonts w:hint="eastAsia"/>
        </w:rPr>
        <w:t>十进小数</w:t>
      </w:r>
      <w:r w:rsidR="00CF016F">
        <w:rPr>
          <w:rFonts w:hint="eastAsia"/>
        </w:rPr>
        <w:t>&gt;</w:t>
      </w:r>
      <w:r w:rsidR="00CF016F">
        <w:t>|d</w:t>
      </w:r>
    </w:p>
    <w:p w:rsidR="003F7264" w:rsidRDefault="003F7264" w:rsidP="004C2C67">
      <w:pPr>
        <w:ind w:left="420"/>
      </w:pPr>
      <w:r w:rsidRPr="003F7264">
        <w:rPr>
          <w:rFonts w:hint="eastAsia"/>
        </w:rPr>
        <w:t>&lt;</w:t>
      </w:r>
      <w:r w:rsidR="00A05750">
        <w:rPr>
          <w:rFonts w:hint="eastAsia"/>
        </w:rPr>
        <w:t>指数部分</w:t>
      </w:r>
      <w:r w:rsidRPr="003F7264">
        <w:rPr>
          <w:rFonts w:hint="eastAsia"/>
        </w:rPr>
        <w:t>&gt;</w:t>
      </w:r>
      <w:r w:rsidRPr="003F7264">
        <w:rPr>
          <w:rFonts w:hint="eastAsia"/>
        </w:rPr>
        <w:t>→</w:t>
      </w:r>
      <w:r w:rsidR="00961573">
        <w:rPr>
          <w:rFonts w:hint="eastAsia"/>
        </w:rPr>
        <w:t>d&lt;</w:t>
      </w:r>
      <w:r w:rsidR="00961573">
        <w:rPr>
          <w:rFonts w:hint="eastAsia"/>
        </w:rPr>
        <w:t>余留指数</w:t>
      </w:r>
      <w:r w:rsidR="00961573">
        <w:rPr>
          <w:rFonts w:hint="eastAsia"/>
        </w:rPr>
        <w:t>&gt;</w:t>
      </w:r>
      <w:r w:rsidR="00916CF3">
        <w:t>|(+|-)&lt;</w:t>
      </w:r>
      <w:r w:rsidR="00916CF3">
        <w:rPr>
          <w:rFonts w:hint="eastAsia"/>
        </w:rPr>
        <w:t>整指数</w:t>
      </w:r>
      <w:r w:rsidR="00916CF3">
        <w:t>&gt;|d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023ABC">
        <w:rPr>
          <w:rFonts w:hint="eastAsia"/>
        </w:rPr>
        <w:t>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023ABC">
        <w:rPr>
          <w:rFonts w:hint="eastAsia"/>
        </w:rPr>
        <w:t>d&lt;</w:t>
      </w:r>
      <w:r w:rsidR="00023ABC">
        <w:rPr>
          <w:rFonts w:hint="eastAsia"/>
        </w:rPr>
        <w:t>余留整指数</w:t>
      </w:r>
      <w:r w:rsidR="00023ABC">
        <w:rPr>
          <w:rFonts w:hint="eastAsia"/>
        </w:rPr>
        <w:t>&gt;</w:t>
      </w:r>
      <w:r w:rsidR="00023ABC">
        <w:t>|d</w:t>
      </w:r>
    </w:p>
    <w:p w:rsidR="003F7264" w:rsidRDefault="003F7264" w:rsidP="003F7264">
      <w:pPr>
        <w:ind w:left="420"/>
      </w:pPr>
      <w:r>
        <w:rPr>
          <w:rFonts w:hint="eastAsia"/>
        </w:rPr>
        <w:t>&lt;</w:t>
      </w:r>
      <w:r w:rsidR="008A7A8A">
        <w:rPr>
          <w:rFonts w:hint="eastAsia"/>
        </w:rPr>
        <w:t>余留整指数</w:t>
      </w:r>
      <w:r>
        <w:rPr>
          <w:rFonts w:hint="eastAsia"/>
        </w:rPr>
        <w:t>&gt;</w:t>
      </w:r>
      <w:r>
        <w:rPr>
          <w:rFonts w:hint="eastAsia"/>
        </w:rPr>
        <w:t>→</w:t>
      </w:r>
      <w:r w:rsidR="008A7A8A">
        <w:rPr>
          <w:rFonts w:hint="eastAsia"/>
        </w:rPr>
        <w:t>d&lt;</w:t>
      </w:r>
      <w:r w:rsidR="008A7A8A">
        <w:rPr>
          <w:rFonts w:hint="eastAsia"/>
        </w:rPr>
        <w:t>余留整指数</w:t>
      </w:r>
      <w:r w:rsidR="008A7A8A">
        <w:rPr>
          <w:rFonts w:hint="eastAsia"/>
        </w:rPr>
        <w:t>&gt;</w:t>
      </w:r>
      <w:r w:rsidR="008A7A8A">
        <w:t>|d</w:t>
      </w:r>
    </w:p>
    <w:p w:rsidR="0036327F" w:rsidRDefault="00EA16A9" w:rsidP="003F7264">
      <w:pPr>
        <w:ind w:left="420"/>
      </w:pPr>
      <w:r>
        <w:rPr>
          <w:rFonts w:hint="eastAsia"/>
        </w:rPr>
        <w:t>&lt;</w:t>
      </w:r>
      <w:r>
        <w:rPr>
          <w:rFonts w:hint="eastAsia"/>
        </w:rPr>
        <w:t>算数运算符</w:t>
      </w:r>
      <w:r w:rsidRPr="00EA16A9">
        <w:rPr>
          <w:rFonts w:hint="eastAsia"/>
        </w:rPr>
        <w:t>&gt;</w:t>
      </w:r>
      <w:r w:rsidRPr="00EA16A9">
        <w:rPr>
          <w:rFonts w:hint="eastAsia"/>
        </w:rPr>
        <w:t>→</w:t>
      </w:r>
      <w:r w:rsidR="00261E0F">
        <w:rPr>
          <w:rFonts w:hint="eastAsia"/>
        </w:rPr>
        <w:t>+|-|*|/|</w:t>
      </w:r>
      <w:r w:rsidR="00261E0F">
        <w:t>++|--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关系运算符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&gt;|&lt;|==|&gt;=</w:t>
      </w:r>
      <w:r>
        <w:t>|&lt;=|!=</w:t>
      </w:r>
    </w:p>
    <w:p w:rsidR="00261E0F" w:rsidRDefault="00261E0F" w:rsidP="003F7264">
      <w:pPr>
        <w:ind w:left="420"/>
      </w:pPr>
      <w:r>
        <w:t>&lt;</w:t>
      </w:r>
      <w:r>
        <w:rPr>
          <w:rFonts w:hint="eastAsia"/>
        </w:rPr>
        <w:t>逻辑运算符</w:t>
      </w:r>
      <w:r>
        <w:t>&gt;</w:t>
      </w:r>
      <w:r w:rsidRPr="00261E0F">
        <w:rPr>
          <w:rFonts w:hint="eastAsia"/>
        </w:rPr>
        <w:t>→</w:t>
      </w:r>
      <w:r>
        <w:rPr>
          <w:rFonts w:hint="eastAsia"/>
        </w:rPr>
        <w:t>!|&amp;&amp;|\|</w:t>
      </w:r>
      <w:r>
        <w:t>\|</w:t>
      </w:r>
    </w:p>
    <w:p w:rsidR="00FC10C5" w:rsidRDefault="00FC10C5" w:rsidP="003F7264">
      <w:pPr>
        <w:ind w:left="420"/>
      </w:pPr>
      <w:r>
        <w:t>&lt;</w:t>
      </w:r>
      <w:r>
        <w:rPr>
          <w:rFonts w:hint="eastAsia"/>
        </w:rPr>
        <w:t>位操作运算符</w:t>
      </w:r>
      <w:r>
        <w:t>&gt;</w:t>
      </w:r>
      <w:r w:rsidRPr="00FC10C5">
        <w:rPr>
          <w:rFonts w:hint="eastAsia"/>
        </w:rPr>
        <w:t>→</w:t>
      </w:r>
      <w:r>
        <w:rPr>
          <w:rFonts w:hint="eastAsia"/>
        </w:rPr>
        <w:t>&gt;&gt;|&lt;&lt;</w:t>
      </w:r>
    </w:p>
    <w:p w:rsidR="00021014" w:rsidRDefault="00021014" w:rsidP="003F7264">
      <w:pPr>
        <w:ind w:left="420"/>
      </w:pPr>
      <w:r>
        <w:t>&lt;</w:t>
      </w:r>
      <w:r>
        <w:rPr>
          <w:rFonts w:hint="eastAsia"/>
        </w:rPr>
        <w:t>赋值运算符</w:t>
      </w:r>
      <w:r>
        <w:t>&gt;</w:t>
      </w:r>
      <w:r w:rsidR="00862CEA" w:rsidRPr="00862CEA">
        <w:rPr>
          <w:rFonts w:hint="eastAsia"/>
        </w:rPr>
        <w:t>→</w:t>
      </w:r>
      <w:r w:rsidR="00862CEA">
        <w:rPr>
          <w:rFonts w:hint="eastAsia"/>
        </w:rPr>
        <w:t>=|+=|-=|*=|/=|%</w:t>
      </w:r>
      <w:r w:rsidR="00B56D12">
        <w:t>=</w:t>
      </w:r>
    </w:p>
    <w:p w:rsidR="00840F3A" w:rsidRDefault="00840F3A" w:rsidP="003F7264">
      <w:pPr>
        <w:ind w:left="420"/>
      </w:pPr>
      <w:r>
        <w:t>&lt;</w:t>
      </w:r>
      <w:r>
        <w:rPr>
          <w:rFonts w:hint="eastAsia"/>
        </w:rPr>
        <w:t>特殊运算符</w:t>
      </w:r>
      <w:r>
        <w:t>&gt;</w:t>
      </w:r>
      <w:r w:rsidR="00022167" w:rsidRPr="00022167">
        <w:rPr>
          <w:rFonts w:hint="eastAsia"/>
        </w:rPr>
        <w:t>→</w:t>
      </w:r>
      <w:r w:rsidR="00022167">
        <w:rPr>
          <w:rFonts w:hint="eastAsia"/>
        </w:rPr>
        <w:t>,|</w:t>
      </w:r>
      <w:r w:rsidR="00D14EA7">
        <w:t>\</w:t>
      </w:r>
      <w:r w:rsidR="00022167">
        <w:rPr>
          <w:rFonts w:hint="eastAsia"/>
        </w:rPr>
        <w:t>(|</w:t>
      </w:r>
      <w:r w:rsidR="00D14EA7">
        <w:rPr>
          <w:rFonts w:hint="eastAsia"/>
        </w:rPr>
        <w:t>\</w:t>
      </w:r>
      <w:r w:rsidR="00022167">
        <w:rPr>
          <w:rFonts w:hint="eastAsia"/>
        </w:rPr>
        <w:t>)|{|}</w:t>
      </w:r>
    </w:p>
    <w:p w:rsidR="00600F28" w:rsidRDefault="00600F28" w:rsidP="003F7264">
      <w:pPr>
        <w:ind w:left="420"/>
      </w:pPr>
      <w:r>
        <w:t>&lt;</w:t>
      </w:r>
      <w:r>
        <w:rPr>
          <w:rFonts w:hint="eastAsia"/>
        </w:rPr>
        <w:t>分隔符</w:t>
      </w:r>
      <w:r>
        <w:t>&gt;</w:t>
      </w:r>
      <w:r w:rsidR="00B24FD6" w:rsidRPr="00B24FD6">
        <w:rPr>
          <w:rFonts w:hint="eastAsia"/>
        </w:rPr>
        <w:t>→</w:t>
      </w:r>
      <w:r w:rsidR="00B24FD6">
        <w:rPr>
          <w:rFonts w:hint="eastAsia"/>
        </w:rPr>
        <w:t>;</w:t>
      </w:r>
    </w:p>
    <w:p w:rsidR="00D950FC" w:rsidRDefault="00D950FC" w:rsidP="003F7264">
      <w:pPr>
        <w:ind w:left="420"/>
      </w:pPr>
      <w:r>
        <w:rPr>
          <w:rFonts w:hint="eastAsia"/>
        </w:rPr>
        <w:t>保留字</w:t>
      </w:r>
      <w:r>
        <w:rPr>
          <w:rFonts w:hint="eastAsia"/>
        </w:rPr>
        <w:t>: void int float double if else for do while</w:t>
      </w:r>
    </w:p>
    <w:p w:rsidR="00B03773" w:rsidRDefault="003130EF" w:rsidP="003F7264">
      <w:pPr>
        <w:ind w:left="420"/>
      </w:pPr>
      <w:r w:rsidRPr="0061011C">
        <w:rPr>
          <w:rFonts w:hint="eastAsia"/>
          <w:b/>
        </w:rPr>
        <w:t>[</w:t>
      </w:r>
      <w:r w:rsidRPr="0061011C">
        <w:rPr>
          <w:rFonts w:hint="eastAsia"/>
          <w:b/>
        </w:rPr>
        <w:t>说明</w:t>
      </w:r>
      <w:r w:rsidRPr="0061011C">
        <w:rPr>
          <w:b/>
        </w:rPr>
        <w:t>]</w:t>
      </w:r>
      <w:r w:rsidR="00393529" w:rsidRPr="00746517">
        <w:rPr>
          <w:b/>
        </w:rPr>
        <w:t>：</w:t>
      </w:r>
    </w:p>
    <w:p w:rsidR="008F46AD" w:rsidRDefault="008F46AD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该语言对大小写不敏感</w:t>
      </w:r>
    </w:p>
    <w:p w:rsidR="00616F3A" w:rsidRDefault="00616F3A" w:rsidP="008F46AD">
      <w:pPr>
        <w:pStyle w:val="a6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代表字母</w:t>
      </w:r>
      <w:r>
        <w:rPr>
          <w:rFonts w:hint="eastAsia"/>
        </w:rPr>
        <w:t>a-z</w:t>
      </w:r>
      <w:r w:rsidR="00C2465A">
        <w:t>&amp;&amp;</w:t>
      </w:r>
      <w:r>
        <w:rPr>
          <w:rFonts w:hint="eastAsia"/>
        </w:rPr>
        <w:t>A-Z</w:t>
      </w:r>
      <w:r w:rsidR="00CC45E7">
        <w:t>，</w:t>
      </w:r>
      <w:r w:rsidR="00CC45E7">
        <w:rPr>
          <w:rFonts w:hint="eastAsia"/>
        </w:rPr>
        <w:t>d</w:t>
      </w:r>
      <w:r w:rsidR="00CC45E7">
        <w:rPr>
          <w:rFonts w:hint="eastAsia"/>
        </w:rPr>
        <w:t>代表数字</w:t>
      </w:r>
      <w:r w:rsidR="00EA087E">
        <w:rPr>
          <w:rFonts w:hint="eastAsia"/>
        </w:rPr>
        <w:t>0-9</w:t>
      </w:r>
      <w:r w:rsidR="00EA087E">
        <w:rPr>
          <w:rFonts w:hint="eastAsia"/>
        </w:rPr>
        <w:t>。</w:t>
      </w:r>
    </w:p>
    <w:p w:rsidR="001C63E6" w:rsidRDefault="00270CA4" w:rsidP="008F46AD">
      <w:pPr>
        <w:pStyle w:val="a6"/>
        <w:numPr>
          <w:ilvl w:val="0"/>
          <w:numId w:val="6"/>
        </w:numPr>
        <w:ind w:firstLineChars="0"/>
      </w:pPr>
      <w:r>
        <w:t>“</w:t>
      </w:r>
      <w:r w:rsidR="00FE072E">
        <w:rPr>
          <w:rFonts w:hint="eastAsia"/>
        </w:rPr>
        <w:t>/*..*/</w:t>
      </w:r>
      <w:r>
        <w:t>”</w:t>
      </w:r>
      <w:r w:rsidR="00FE072E">
        <w:rPr>
          <w:rFonts w:hint="eastAsia"/>
        </w:rPr>
        <w:t>以及</w:t>
      </w:r>
      <w:r>
        <w:t>“</w:t>
      </w:r>
      <w:r w:rsidR="00FE072E">
        <w:rPr>
          <w:rFonts w:hint="eastAsia"/>
        </w:rPr>
        <w:t>//</w:t>
      </w:r>
      <w:r>
        <w:t>”</w:t>
      </w:r>
      <w:r w:rsidR="00FE072E">
        <w:rPr>
          <w:rFonts w:hint="eastAsia"/>
        </w:rPr>
        <w:t>为程序注释部分。</w:t>
      </w:r>
    </w:p>
    <w:p w:rsidR="00356F34" w:rsidRDefault="009A66AC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文法中</w:t>
      </w:r>
      <w:r w:rsidR="00356F34">
        <w:t>‘\’</w:t>
      </w:r>
      <w:r w:rsidR="00356F34">
        <w:rPr>
          <w:rFonts w:hint="eastAsia"/>
        </w:rPr>
        <w:t>为转义字符</w:t>
      </w:r>
    </w:p>
    <w:p w:rsidR="000258F1" w:rsidRDefault="000258F1" w:rsidP="008F46A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所有数字都需要用括号表示</w:t>
      </w:r>
    </w:p>
    <w:p w:rsidR="00FE072E" w:rsidRPr="008F46AD" w:rsidRDefault="001C63E6" w:rsidP="001C63E6">
      <w:r>
        <w:br w:type="page"/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主要数据结构描述</w:t>
      </w:r>
    </w:p>
    <w:p w:rsidR="00393DEA" w:rsidRPr="00250FF9" w:rsidRDefault="00B26D19" w:rsidP="00B145FC">
      <w:pPr>
        <w:ind w:left="420"/>
        <w:rPr>
          <w:b/>
        </w:rPr>
      </w:pPr>
      <w:r w:rsidRPr="00250FF9">
        <w:rPr>
          <w:b/>
        </w:rPr>
        <w:t>p</w:t>
      </w:r>
      <w:r w:rsidR="00635ED0" w:rsidRPr="00250FF9">
        <w:rPr>
          <w:rFonts w:hint="eastAsia"/>
          <w:b/>
        </w:rPr>
        <w:t>air&lt;</w:t>
      </w:r>
      <w:r w:rsidR="00393DEA" w:rsidRPr="00250FF9">
        <w:rPr>
          <w:b/>
        </w:rPr>
        <w:t>int, string&gt;:</w:t>
      </w:r>
    </w:p>
    <w:p w:rsidR="004C2C67" w:rsidRDefault="00B145FC" w:rsidP="005C69BF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来存储单个二元组。其中第一个元素为类型号，第二个为元素的值。</w:t>
      </w:r>
      <w:r w:rsidR="001A2284">
        <w:rPr>
          <w:rFonts w:hint="eastAsia"/>
        </w:rPr>
        <w:t>当类型号小于</w:t>
      </w:r>
      <w:r w:rsidR="001A2284">
        <w:rPr>
          <w:rFonts w:hint="eastAsia"/>
        </w:rPr>
        <w:t>40</w:t>
      </w:r>
      <w:r w:rsidR="001A2284">
        <w:rPr>
          <w:rFonts w:hint="eastAsia"/>
        </w:rPr>
        <w:t>时代表程序分界符</w:t>
      </w:r>
      <w:r w:rsidR="00163BD8">
        <w:rPr>
          <w:rFonts w:hint="eastAsia"/>
        </w:rPr>
        <w:t>，第二个元素不存储有效信息，用</w:t>
      </w:r>
      <w:r w:rsidR="00163BD8">
        <w:t>“-”</w:t>
      </w:r>
      <w:r w:rsidR="00163BD8">
        <w:rPr>
          <w:rFonts w:hint="eastAsia"/>
        </w:rPr>
        <w:t>代替</w:t>
      </w:r>
      <w:r w:rsidR="000B2149">
        <w:rPr>
          <w:rFonts w:hint="eastAsia"/>
        </w:rPr>
        <w:t>；</w:t>
      </w:r>
      <w:r w:rsidR="001A2284">
        <w:rPr>
          <w:rFonts w:hint="eastAsia"/>
        </w:rPr>
        <w:t>类型号为</w:t>
      </w:r>
      <w:r w:rsidR="001A2284">
        <w:rPr>
          <w:rFonts w:hint="eastAsia"/>
        </w:rPr>
        <w:t>40</w:t>
      </w:r>
      <w:r w:rsidR="001A2284">
        <w:rPr>
          <w:rFonts w:hint="eastAsia"/>
        </w:rPr>
        <w:t>时是标识符</w:t>
      </w:r>
      <w:r w:rsidR="000B2149">
        <w:rPr>
          <w:rFonts w:hint="eastAsia"/>
        </w:rPr>
        <w:t>，第二个元素存储标识符</w:t>
      </w:r>
      <w:r w:rsidR="00EE49DC">
        <w:rPr>
          <w:rFonts w:hint="eastAsia"/>
        </w:rPr>
        <w:t>字符串</w:t>
      </w:r>
      <w:r w:rsidR="000B2149">
        <w:rPr>
          <w:rFonts w:hint="eastAsia"/>
        </w:rPr>
        <w:t>；类型号为</w:t>
      </w:r>
      <w:r w:rsidR="000B2149">
        <w:rPr>
          <w:rFonts w:hint="eastAsia"/>
        </w:rPr>
        <w:t>41</w:t>
      </w:r>
      <w:r w:rsidR="000B2149">
        <w:rPr>
          <w:rFonts w:hint="eastAsia"/>
        </w:rPr>
        <w:t>时代表实数，第二个元素存储的是该实数的二进制值。</w:t>
      </w:r>
    </w:p>
    <w:p w:rsidR="00635ED0" w:rsidRPr="00250FF9" w:rsidRDefault="00B26D19" w:rsidP="00B145FC">
      <w:pPr>
        <w:ind w:left="420"/>
        <w:rPr>
          <w:b/>
        </w:rPr>
      </w:pPr>
      <w:r w:rsidRPr="00250FF9">
        <w:rPr>
          <w:rFonts w:hint="eastAsia"/>
          <w:b/>
        </w:rPr>
        <w:t>vector</w:t>
      </w:r>
      <w:r w:rsidRPr="00250FF9">
        <w:rPr>
          <w:b/>
        </w:rPr>
        <w:t>&lt;&gt;</w:t>
      </w:r>
      <w:r w:rsidR="00F166FC" w:rsidRPr="00250FF9">
        <w:rPr>
          <w:b/>
        </w:rPr>
        <w:t>:</w:t>
      </w:r>
    </w:p>
    <w:p w:rsidR="00F166FC" w:rsidRDefault="00F166FC" w:rsidP="005C69BF">
      <w:pPr>
        <w:ind w:left="420" w:firstLine="300"/>
      </w:pPr>
      <w:r>
        <w:rPr>
          <w:rFonts w:hint="eastAsia"/>
        </w:rPr>
        <w:t>vector</w:t>
      </w:r>
      <w:r>
        <w:rPr>
          <w:rFonts w:hint="eastAsia"/>
        </w:rPr>
        <w:t>是</w:t>
      </w:r>
      <w:r>
        <w:rPr>
          <w:rFonts w:hint="eastAsia"/>
        </w:rPr>
        <w:t>C++</w:t>
      </w:r>
      <w:r>
        <w:rPr>
          <w:rFonts w:hint="eastAsia"/>
        </w:rPr>
        <w:t>中的动态数组，用来存储</w:t>
      </w:r>
      <w:r w:rsidR="00E85A42">
        <w:rPr>
          <w:rFonts w:hint="eastAsia"/>
        </w:rPr>
        <w:t>每一行的二元组。</w:t>
      </w:r>
    </w:p>
    <w:p w:rsidR="004C2C67" w:rsidRDefault="004C2C67" w:rsidP="004C2C67">
      <w:pPr>
        <w:pStyle w:val="10"/>
        <w:numPr>
          <w:ilvl w:val="0"/>
          <w:numId w:val="5"/>
        </w:numPr>
      </w:pPr>
      <w:r>
        <w:rPr>
          <w:rFonts w:hint="eastAsia"/>
        </w:rPr>
        <w:t>程序结构描述</w:t>
      </w:r>
    </w:p>
    <w:p w:rsidR="00516EDC" w:rsidRDefault="00516EDC" w:rsidP="00516EDC">
      <w:pPr>
        <w:pStyle w:val="20"/>
      </w:pPr>
      <w:r>
        <w:rPr>
          <w:rFonts w:hint="eastAsia"/>
        </w:rPr>
        <w:t>设计方法：</w:t>
      </w:r>
    </w:p>
    <w:p w:rsidR="0093071F" w:rsidRPr="0093071F" w:rsidRDefault="0093071F" w:rsidP="0093071F">
      <w:pPr>
        <w:pStyle w:val="3"/>
      </w:pPr>
      <w:r w:rsidRPr="0093071F">
        <w:rPr>
          <w:rFonts w:hint="eastAsia"/>
        </w:rPr>
        <w:t>状态转换图：（</w:t>
      </w:r>
      <w:r w:rsidRPr="0093071F">
        <w:rPr>
          <w:rFonts w:hint="eastAsia"/>
        </w:rPr>
        <w:t>DFA M</w:t>
      </w:r>
      <w:r w:rsidRPr="0093071F">
        <w:rPr>
          <w:rFonts w:hint="eastAsia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24C3F" w:rsidTr="00A24C3F">
        <w:tc>
          <w:tcPr>
            <w:tcW w:w="8296" w:type="dxa"/>
            <w:vAlign w:val="center"/>
          </w:tcPr>
          <w:p w:rsidR="00A24C3F" w:rsidRDefault="000913AA" w:rsidP="00A24C3F">
            <w:pPr>
              <w:jc w:val="center"/>
            </w:pPr>
            <w:r>
              <w:object w:dxaOrig="14940" w:dyaOrig="1054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03.65pt;height:285.25pt" o:ole="">
                  <v:imagedata r:id="rId8" o:title=""/>
                </v:shape>
                <o:OLEObject Type="Embed" ProgID="Visio.Drawing.15" ShapeID="_x0000_i1025" DrawAspect="Content" ObjectID="_1523117373" r:id="rId9"/>
              </w:object>
            </w:r>
          </w:p>
        </w:tc>
      </w:tr>
    </w:tbl>
    <w:p w:rsidR="00ED4C86" w:rsidRPr="00E0441A" w:rsidRDefault="00ED4C86" w:rsidP="004A3D31">
      <w:pPr>
        <w:pStyle w:val="3"/>
      </w:pPr>
      <w:r w:rsidRPr="00E0441A">
        <w:rPr>
          <w:rFonts w:hint="eastAsia"/>
        </w:rPr>
        <w:t>本实验将标识符分为以下几类</w:t>
      </w:r>
    </w:p>
    <w:p w:rsidR="000258F1" w:rsidRDefault="000258F1" w:rsidP="00E0441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算术运算符</w:t>
      </w:r>
    </w:p>
    <w:p w:rsidR="000258F1" w:rsidRDefault="000258F1" w:rsidP="000258F1">
      <w:r>
        <w:rPr>
          <w:rFonts w:hint="eastAsia"/>
        </w:rPr>
        <w:tab/>
        <w:t>+</w:t>
      </w:r>
      <w:r>
        <w:rPr>
          <w:rFonts w:hint="eastAsia"/>
        </w:rPr>
        <w:t>、</w:t>
      </w:r>
      <w:r>
        <w:rPr>
          <w:rFonts w:hint="eastAsia"/>
        </w:rPr>
        <w:t>-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rPr>
          <w:rFonts w:hint="eastAsia"/>
        </w:rPr>
        <w:t>、</w:t>
      </w:r>
      <w:r>
        <w:rPr>
          <w:rFonts w:hint="eastAsia"/>
        </w:rPr>
        <w:t>/</w:t>
      </w:r>
      <w:r>
        <w:rPr>
          <w:rFonts w:hint="eastAsia"/>
        </w:rPr>
        <w:t>、</w:t>
      </w:r>
      <w:r>
        <w:rPr>
          <w:rFonts w:hint="eastAsia"/>
        </w:rPr>
        <w:t>%</w:t>
      </w:r>
      <w:r>
        <w:rPr>
          <w:rFonts w:hint="eastAsia"/>
        </w:rPr>
        <w:t>、</w:t>
      </w:r>
      <w:r>
        <w:rPr>
          <w:rFonts w:hint="eastAsia"/>
        </w:rPr>
        <w:t>++</w:t>
      </w:r>
      <w:r>
        <w:rPr>
          <w:rFonts w:hint="eastAsia"/>
        </w:rPr>
        <w:t>、</w:t>
      </w:r>
      <w:r>
        <w:rPr>
          <w:rFonts w:hint="eastAsia"/>
        </w:rPr>
        <w:t>--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关系运算符</w:t>
      </w:r>
    </w:p>
    <w:p w:rsidR="000258F1" w:rsidRDefault="000258F1" w:rsidP="000258F1"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==</w:t>
      </w:r>
      <w:r>
        <w:rPr>
          <w:rFonts w:hint="eastAsia"/>
        </w:rPr>
        <w:t>、</w:t>
      </w:r>
      <w:r>
        <w:rPr>
          <w:rFonts w:hint="eastAsia"/>
        </w:rPr>
        <w:t>&gt;=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!=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逻辑运算符</w:t>
      </w:r>
    </w:p>
    <w:p w:rsidR="000258F1" w:rsidRDefault="000258F1" w:rsidP="000258F1">
      <w:r>
        <w:rPr>
          <w:rFonts w:hint="eastAsia"/>
        </w:rPr>
        <w:lastRenderedPageBreak/>
        <w:tab/>
        <w:t>!</w:t>
      </w:r>
      <w:r>
        <w:rPr>
          <w:rFonts w:hint="eastAsia"/>
        </w:rPr>
        <w:t>、</w:t>
      </w:r>
      <w:r>
        <w:rPr>
          <w:rFonts w:hint="eastAsia"/>
        </w:rPr>
        <w:t>&amp;&amp;</w:t>
      </w:r>
      <w:r>
        <w:rPr>
          <w:rFonts w:hint="eastAsia"/>
        </w:rPr>
        <w:t>、</w:t>
      </w:r>
      <w:r>
        <w:rPr>
          <w:rFonts w:hint="eastAsia"/>
        </w:rPr>
        <w:t>||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位操作运算符</w:t>
      </w:r>
    </w:p>
    <w:p w:rsidR="000258F1" w:rsidRDefault="000258F1" w:rsidP="000258F1">
      <w:r>
        <w:rPr>
          <w:rFonts w:hint="eastAsia"/>
        </w:rPr>
        <w:tab/>
        <w:t>&lt;&lt;</w:t>
      </w:r>
      <w:r>
        <w:rPr>
          <w:rFonts w:hint="eastAsia"/>
        </w:rPr>
        <w:t>、</w:t>
      </w:r>
      <w:r>
        <w:rPr>
          <w:rFonts w:hint="eastAsia"/>
        </w:rPr>
        <w:t>&gt;&gt;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赋值运算符</w:t>
      </w:r>
    </w:p>
    <w:p w:rsidR="000258F1" w:rsidRDefault="000258F1" w:rsidP="000258F1">
      <w:r>
        <w:rPr>
          <w:rFonts w:hint="eastAsia"/>
        </w:rPr>
        <w:tab/>
        <w:t>=</w:t>
      </w:r>
      <w:r>
        <w:rPr>
          <w:rFonts w:hint="eastAsia"/>
        </w:rPr>
        <w:t>、</w:t>
      </w:r>
      <w:r>
        <w:rPr>
          <w:rFonts w:hint="eastAsia"/>
        </w:rPr>
        <w:t>+=</w:t>
      </w:r>
      <w:r>
        <w:rPr>
          <w:rFonts w:hint="eastAsia"/>
        </w:rPr>
        <w:t>、</w:t>
      </w:r>
      <w:r>
        <w:rPr>
          <w:rFonts w:hint="eastAsia"/>
        </w:rPr>
        <w:t>-=</w:t>
      </w:r>
      <w:r>
        <w:rPr>
          <w:rFonts w:hint="eastAsia"/>
        </w:rPr>
        <w:t>、</w:t>
      </w:r>
      <w:r>
        <w:rPr>
          <w:rFonts w:hint="eastAsia"/>
        </w:rPr>
        <w:t>*=</w:t>
      </w:r>
      <w:r>
        <w:rPr>
          <w:rFonts w:hint="eastAsia"/>
        </w:rPr>
        <w:t>、</w:t>
      </w:r>
      <w:r>
        <w:rPr>
          <w:rFonts w:hint="eastAsia"/>
        </w:rPr>
        <w:t>/=</w:t>
      </w:r>
      <w:r>
        <w:rPr>
          <w:rFonts w:hint="eastAsia"/>
        </w:rPr>
        <w:t>、</w:t>
      </w:r>
      <w:r>
        <w:rPr>
          <w:rFonts w:hint="eastAsia"/>
        </w:rPr>
        <w:t>%=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特殊运算符</w:t>
      </w:r>
    </w:p>
    <w:p w:rsidR="000258F1" w:rsidRDefault="000258F1" w:rsidP="000258F1">
      <w:r>
        <w:rPr>
          <w:rFonts w:hint="eastAsia"/>
        </w:rPr>
        <w:tab/>
        <w:t>,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{</w:t>
      </w:r>
      <w:r>
        <w:rPr>
          <w:rFonts w:hint="eastAsia"/>
        </w:rPr>
        <w:t>、</w:t>
      </w:r>
      <w:r>
        <w:rPr>
          <w:rFonts w:hint="eastAsia"/>
        </w:rPr>
        <w:t>}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分隔符</w:t>
      </w:r>
    </w:p>
    <w:p w:rsidR="000258F1" w:rsidRDefault="000258F1" w:rsidP="000258F1">
      <w:r>
        <w:rPr>
          <w:rFonts w:hint="eastAsia"/>
        </w:rPr>
        <w:tab/>
        <w:t>;</w:t>
      </w:r>
      <w:r>
        <w:rPr>
          <w:rFonts w:hint="eastAsia"/>
        </w:rPr>
        <w:t>、</w:t>
      </w:r>
      <w:r>
        <w:rPr>
          <w:rFonts w:hint="eastAsia"/>
        </w:rPr>
        <w:t>/*</w:t>
      </w:r>
      <w:r>
        <w:rPr>
          <w:rFonts w:hint="eastAsia"/>
        </w:rPr>
        <w:t>、</w:t>
      </w:r>
      <w:r>
        <w:rPr>
          <w:rFonts w:hint="eastAsia"/>
        </w:rPr>
        <w:t>*/</w:t>
      </w:r>
      <w:r>
        <w:rPr>
          <w:rFonts w:hint="eastAsia"/>
        </w:rPr>
        <w:t>、</w:t>
      </w:r>
      <w:r>
        <w:rPr>
          <w:rFonts w:hint="eastAsia"/>
        </w:rPr>
        <w:t>//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实数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标识符</w:t>
      </w:r>
    </w:p>
    <w:p w:rsidR="000258F1" w:rsidRDefault="000258F1" w:rsidP="00A5639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保留字</w:t>
      </w:r>
    </w:p>
    <w:p w:rsidR="003210B1" w:rsidRDefault="000258F1" w:rsidP="000258F1">
      <w:r>
        <w:rPr>
          <w:rFonts w:hint="eastAsia"/>
        </w:rPr>
        <w:tab/>
        <w:t>void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if</w:t>
      </w:r>
      <w:r>
        <w:rPr>
          <w:rFonts w:hint="eastAsia"/>
        </w:rPr>
        <w:t>、</w:t>
      </w:r>
      <w:r>
        <w:rPr>
          <w:rFonts w:hint="eastAsia"/>
        </w:rPr>
        <w:t>else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</w:t>
      </w:r>
      <w:r>
        <w:rPr>
          <w:rFonts w:hint="eastAsia"/>
        </w:rPr>
        <w:t>、</w:t>
      </w:r>
      <w:r>
        <w:rPr>
          <w:rFonts w:hint="eastAsia"/>
        </w:rPr>
        <w:t>while</w:t>
      </w:r>
    </w:p>
    <w:p w:rsidR="00BC0F1E" w:rsidRDefault="00BC0F1E" w:rsidP="00BC0F1E">
      <w:pPr>
        <w:pStyle w:val="3"/>
      </w:pPr>
      <w:r>
        <w:rPr>
          <w:rFonts w:hint="eastAsia"/>
        </w:rPr>
        <w:t>需要识别的关键字及识别码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C0F1E" w:rsidTr="00BC0F1E">
        <w:tc>
          <w:tcPr>
            <w:tcW w:w="1382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2" w:type="dxa"/>
          </w:tcPr>
          <w:p w:rsidR="00BC0F1E" w:rsidRDefault="00BC0F1E" w:rsidP="00BC0F1E"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识别码</w:t>
            </w:r>
          </w:p>
        </w:tc>
        <w:tc>
          <w:tcPr>
            <w:tcW w:w="1383" w:type="dxa"/>
          </w:tcPr>
          <w:p w:rsidR="00BC0F1E" w:rsidRDefault="00BC0F1E" w:rsidP="00BC0F1E">
            <w:r>
              <w:rPr>
                <w:rFonts w:hint="eastAsia"/>
              </w:rPr>
              <w:t>关键字</w:t>
            </w:r>
          </w:p>
        </w:tc>
        <w:tc>
          <w:tcPr>
            <w:tcW w:w="1383" w:type="dxa"/>
          </w:tcPr>
          <w:p w:rsidR="00BC0F1E" w:rsidRDefault="00BC0F1E" w:rsidP="00BC0F1E">
            <w:r w:rsidRPr="00BC0F1E">
              <w:rPr>
                <w:rFonts w:hint="eastAsia"/>
              </w:rPr>
              <w:t>识别码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+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&amp;&amp;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}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29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-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||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30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*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&lt;&lt;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void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31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/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4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&gt;&gt;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int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32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%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19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float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33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++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6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+=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double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34</w:t>
            </w:r>
          </w:p>
        </w:tc>
      </w:tr>
      <w:tr w:rsidR="00BC0F1E" w:rsidTr="00BC0F1E">
        <w:tc>
          <w:tcPr>
            <w:tcW w:w="1382" w:type="dxa"/>
          </w:tcPr>
          <w:p w:rsidR="00BC0F1E" w:rsidRDefault="00D757AC" w:rsidP="00BC0F1E">
            <w:r>
              <w:rPr>
                <w:rFonts w:hint="eastAsia"/>
              </w:rPr>
              <w:t>--</w:t>
            </w:r>
          </w:p>
        </w:tc>
        <w:tc>
          <w:tcPr>
            <w:tcW w:w="1382" w:type="dxa"/>
          </w:tcPr>
          <w:p w:rsidR="00BC0F1E" w:rsidRDefault="006B37D4" w:rsidP="00BC0F1E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-=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21</w:t>
            </w:r>
          </w:p>
        </w:tc>
        <w:tc>
          <w:tcPr>
            <w:tcW w:w="1383" w:type="dxa"/>
          </w:tcPr>
          <w:p w:rsidR="00BC0F1E" w:rsidRDefault="00D757AC" w:rsidP="00BC0F1E">
            <w:r>
              <w:rPr>
                <w:rFonts w:hint="eastAsia"/>
              </w:rPr>
              <w:t>if</w:t>
            </w:r>
          </w:p>
        </w:tc>
        <w:tc>
          <w:tcPr>
            <w:tcW w:w="1383" w:type="dxa"/>
          </w:tcPr>
          <w:p w:rsidR="00BC0F1E" w:rsidRDefault="006B37D4" w:rsidP="00BC0F1E">
            <w:r>
              <w:rPr>
                <w:rFonts w:hint="eastAsia"/>
              </w:rPr>
              <w:t>35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&gt;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8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*=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22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else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36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&lt;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/=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23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for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37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==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10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%=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do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38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&gt;=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11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,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25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while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39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&lt;=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(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26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标识符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40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!=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13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)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27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实数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41</w:t>
            </w:r>
          </w:p>
        </w:tc>
      </w:tr>
      <w:tr w:rsidR="00D757AC" w:rsidTr="00BC0F1E">
        <w:tc>
          <w:tcPr>
            <w:tcW w:w="1382" w:type="dxa"/>
          </w:tcPr>
          <w:p w:rsidR="00D757AC" w:rsidRDefault="00D757AC" w:rsidP="00D757AC">
            <w:r>
              <w:rPr>
                <w:rFonts w:hint="eastAsia"/>
              </w:rPr>
              <w:t>!</w:t>
            </w:r>
          </w:p>
        </w:tc>
        <w:tc>
          <w:tcPr>
            <w:tcW w:w="1382" w:type="dxa"/>
          </w:tcPr>
          <w:p w:rsidR="00D757AC" w:rsidRDefault="006B37D4" w:rsidP="00D757AC"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</w:tcPr>
          <w:p w:rsidR="00D757AC" w:rsidRDefault="00D757AC" w:rsidP="00D757AC">
            <w:r>
              <w:rPr>
                <w:rFonts w:hint="eastAsia"/>
              </w:rPr>
              <w:t>{</w:t>
            </w:r>
          </w:p>
        </w:tc>
        <w:tc>
          <w:tcPr>
            <w:tcW w:w="1383" w:type="dxa"/>
          </w:tcPr>
          <w:p w:rsidR="00D757AC" w:rsidRDefault="006B37D4" w:rsidP="00D757AC">
            <w:r>
              <w:rPr>
                <w:rFonts w:hint="eastAsia"/>
              </w:rPr>
              <w:t>28</w:t>
            </w:r>
          </w:p>
        </w:tc>
        <w:tc>
          <w:tcPr>
            <w:tcW w:w="1383" w:type="dxa"/>
          </w:tcPr>
          <w:p w:rsidR="00D757AC" w:rsidRDefault="00D757AC" w:rsidP="00D757AC"/>
        </w:tc>
        <w:tc>
          <w:tcPr>
            <w:tcW w:w="1383" w:type="dxa"/>
          </w:tcPr>
          <w:p w:rsidR="00D757AC" w:rsidRDefault="00D757AC" w:rsidP="00D757AC"/>
        </w:tc>
      </w:tr>
    </w:tbl>
    <w:p w:rsidR="00A758B9" w:rsidRDefault="00A758B9" w:rsidP="00BC0F1E"/>
    <w:p w:rsidR="00A758B9" w:rsidRDefault="00A758B9" w:rsidP="00A758B9">
      <w:r>
        <w:br w:type="page"/>
      </w:r>
    </w:p>
    <w:p w:rsidR="004C2C67" w:rsidRDefault="00C1498E" w:rsidP="00C1498E">
      <w:pPr>
        <w:pStyle w:val="20"/>
      </w:pPr>
      <w:r>
        <w:rPr>
          <w:rFonts w:hint="eastAsia"/>
        </w:rPr>
        <w:lastRenderedPageBreak/>
        <w:t>函数定义：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get</w:t>
            </w:r>
            <w:r>
              <w:rPr>
                <w:b/>
              </w:rPr>
              <w:t>OutputName</w:t>
            </w:r>
            <w:r w:rsidRPr="00C1498E">
              <w:rPr>
                <w:b/>
              </w:rPr>
              <w:t>: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52229D">
            <w:r w:rsidRPr="005E327D">
              <w:t xml:space="preserve">void getOutputName( char </w:t>
            </w:r>
            <w:r>
              <w:t>*inputName, char *outputName );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Pr="00C1498E" w:rsidRDefault="0052229D" w:rsidP="001503A1">
            <w:pPr>
              <w:rPr>
                <w:b/>
              </w:rPr>
            </w:pPr>
            <w:r>
              <w:rPr>
                <w:rFonts w:hint="eastAsia"/>
              </w:rPr>
              <w:t>得到输出文件名</w:t>
            </w:r>
          </w:p>
        </w:tc>
      </w:tr>
      <w:tr w:rsidR="0052229D" w:rsidTr="001503A1">
        <w:tc>
          <w:tcPr>
            <w:tcW w:w="8296" w:type="dxa"/>
          </w:tcPr>
          <w:p w:rsidR="0052229D" w:rsidRDefault="0052229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2229D" w:rsidTr="001503A1">
        <w:tc>
          <w:tcPr>
            <w:tcW w:w="8296" w:type="dxa"/>
          </w:tcPr>
          <w:p w:rsidR="0052229D" w:rsidRDefault="00B87526" w:rsidP="001503A1">
            <w:r>
              <w:t>inputname</w:t>
            </w:r>
            <w:r w:rsidR="0052229D">
              <w:rPr>
                <w:rFonts w:hint="eastAsia"/>
              </w:rPr>
              <w:t>:</w:t>
            </w:r>
            <w:r w:rsidR="00A76125">
              <w:rPr>
                <w:rFonts w:hint="eastAsia"/>
              </w:rPr>
              <w:t>需处理的文件</w:t>
            </w:r>
            <w:r w:rsidR="00F22A6C">
              <w:rPr>
                <w:rFonts w:hint="eastAsia"/>
              </w:rPr>
              <w:t>的</w:t>
            </w:r>
            <w:r w:rsidR="00A76125">
              <w:rPr>
                <w:rFonts w:hint="eastAsia"/>
              </w:rPr>
              <w:t>文件名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F77CFC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77CFC" w:rsidTr="001503A1">
        <w:tc>
          <w:tcPr>
            <w:tcW w:w="8296" w:type="dxa"/>
          </w:tcPr>
          <w:p w:rsidR="00F77CFC" w:rsidRPr="00F77CFC" w:rsidRDefault="006F58FA" w:rsidP="001503A1">
            <w:r>
              <w:t>Outputname:</w:t>
            </w:r>
            <w:r>
              <w:rPr>
                <w:rFonts w:hint="eastAsia"/>
              </w:rPr>
              <w:t>输出文件</w:t>
            </w:r>
            <w:r w:rsidR="00F57070">
              <w:rPr>
                <w:rFonts w:hint="eastAsia"/>
              </w:rPr>
              <w:t>的文件</w:t>
            </w:r>
            <w:r>
              <w:rPr>
                <w:rFonts w:hint="eastAsia"/>
              </w:rPr>
              <w:t>名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52229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2229D" w:rsidTr="001503A1">
        <w:tc>
          <w:tcPr>
            <w:tcW w:w="8296" w:type="dxa"/>
          </w:tcPr>
          <w:p w:rsidR="0052229D" w:rsidRPr="00924E29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937309">
            <w:pPr>
              <w:rPr>
                <w:b/>
              </w:rPr>
            </w:pPr>
          </w:p>
        </w:tc>
      </w:tr>
      <w:tr w:rsidR="00516F11" w:rsidTr="001503A1">
        <w:tc>
          <w:tcPr>
            <w:tcW w:w="8296" w:type="dxa"/>
          </w:tcPr>
          <w:p w:rsidR="00516F11" w:rsidRPr="00C1498E" w:rsidRDefault="00516F11" w:rsidP="00937309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 w:rsidR="00937309"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D81222" w:rsidTr="001503A1">
        <w:tc>
          <w:tcPr>
            <w:tcW w:w="8296" w:type="dxa"/>
          </w:tcPr>
          <w:p w:rsidR="00D81222" w:rsidRDefault="00D81222" w:rsidP="00D81222">
            <w:r w:rsidRPr="00E23769">
              <w:t>void errMsg( string filename, int rowNo, int colNo</w:t>
            </w:r>
            <w:r w:rsidR="00570649">
              <w:t>, string errmsg</w:t>
            </w:r>
            <w:r w:rsidRPr="00E23769">
              <w:t xml:space="preserve"> )</w:t>
            </w:r>
            <w:r w:rsidR="00923660">
              <w:t>;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Pr="00C1498E" w:rsidRDefault="00594482" w:rsidP="001503A1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BC0FA8">
            <w:r>
              <w:rPr>
                <w:rFonts w:hint="eastAsia"/>
              </w:rPr>
              <w:t>filename:</w:t>
            </w:r>
            <w:r w:rsidR="008C6716">
              <w:rPr>
                <w:rFonts w:hint="eastAsia"/>
              </w:rPr>
              <w:t>正在处理的</w:t>
            </w:r>
            <w:r w:rsidR="008A2B3C">
              <w:rPr>
                <w:rFonts w:hint="eastAsia"/>
              </w:rPr>
              <w:t>文件的</w:t>
            </w:r>
            <w:r w:rsidR="00BC0FA8">
              <w:rPr>
                <w:rFonts w:hint="eastAsia"/>
              </w:rPr>
              <w:t>文件名称</w:t>
            </w:r>
          </w:p>
        </w:tc>
      </w:tr>
      <w:tr w:rsidR="00B025D2" w:rsidTr="001503A1">
        <w:tc>
          <w:tcPr>
            <w:tcW w:w="8296" w:type="dxa"/>
          </w:tcPr>
          <w:p w:rsidR="00B025D2" w:rsidRDefault="00B025D2" w:rsidP="00BC0FA8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516F11" w:rsidTr="001503A1">
        <w:tc>
          <w:tcPr>
            <w:tcW w:w="8296" w:type="dxa"/>
          </w:tcPr>
          <w:p w:rsidR="00516F11" w:rsidRDefault="00516F11" w:rsidP="001503A1">
            <w:r>
              <w:rPr>
                <w:rFonts w:hint="eastAsia"/>
              </w:rPr>
              <w:t>colNo:</w:t>
            </w:r>
            <w:r w:rsidR="00B025D2">
              <w:rPr>
                <w:rFonts w:hint="eastAsia"/>
              </w:rPr>
              <w:t>出错列</w:t>
            </w:r>
          </w:p>
        </w:tc>
      </w:tr>
      <w:tr w:rsidR="00570649" w:rsidTr="001503A1">
        <w:tc>
          <w:tcPr>
            <w:tcW w:w="8296" w:type="dxa"/>
          </w:tcPr>
          <w:p w:rsidR="00570649" w:rsidRDefault="00570649" w:rsidP="001503A1"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516F11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16F11" w:rsidTr="001503A1">
        <w:tc>
          <w:tcPr>
            <w:tcW w:w="8296" w:type="dxa"/>
          </w:tcPr>
          <w:p w:rsidR="00516F11" w:rsidRPr="00F77CFC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516F11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16F11" w:rsidTr="001503A1">
        <w:tc>
          <w:tcPr>
            <w:tcW w:w="8296" w:type="dxa"/>
          </w:tcPr>
          <w:p w:rsidR="00516F11" w:rsidRPr="00924E29" w:rsidRDefault="000C1A00" w:rsidP="001503A1">
            <w:r w:rsidRPr="000C1A00"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>
            <w:pPr>
              <w:rPr>
                <w:b/>
              </w:rPr>
            </w:pP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note</w:t>
            </w:r>
            <w:r>
              <w:rPr>
                <w:b/>
              </w:rPr>
              <w:t>Process</w:t>
            </w:r>
            <w:r w:rsidRPr="00C1498E">
              <w:rPr>
                <w:b/>
              </w:rPr>
              <w:t>: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547F35">
              <w:t>bool noteProcess( string &amp;str, bool &amp;noteflag )</w:t>
            </w:r>
            <w:r>
              <w:t>;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547F35" w:rsidRPr="00C1498E" w:rsidRDefault="00547F35" w:rsidP="00494E13">
            <w:pPr>
              <w:rPr>
                <w:b/>
              </w:rPr>
            </w:pPr>
            <w:r>
              <w:rPr>
                <w:rFonts w:hint="eastAsia"/>
              </w:rPr>
              <w:t>预处理，删除字符串内</w:t>
            </w:r>
            <w:r w:rsidR="00494E13">
              <w:rPr>
                <w:rFonts w:hint="eastAsia"/>
              </w:rPr>
              <w:t>注释</w:t>
            </w:r>
          </w:p>
        </w:tc>
      </w:tr>
      <w:tr w:rsidR="00547F35" w:rsidTr="001503A1">
        <w:tc>
          <w:tcPr>
            <w:tcW w:w="8296" w:type="dxa"/>
          </w:tcPr>
          <w:p w:rsidR="00547F35" w:rsidRDefault="00547F35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47F35" w:rsidTr="001503A1">
        <w:tc>
          <w:tcPr>
            <w:tcW w:w="8296" w:type="dxa"/>
          </w:tcPr>
          <w:p w:rsidR="00636299" w:rsidRDefault="00636299" w:rsidP="001503A1">
            <w:r>
              <w:t>str</w:t>
            </w:r>
            <w:r w:rsidR="00547F35">
              <w:rPr>
                <w:rFonts w:hint="eastAsia"/>
              </w:rPr>
              <w:t>:</w:t>
            </w:r>
            <w:r w:rsidR="00547F35">
              <w:rPr>
                <w:rFonts w:hint="eastAsia"/>
              </w:rPr>
              <w:t>需处理的字符串</w:t>
            </w:r>
          </w:p>
        </w:tc>
      </w:tr>
      <w:tr w:rsidR="00636299" w:rsidTr="001503A1">
        <w:tc>
          <w:tcPr>
            <w:tcW w:w="8296" w:type="dxa"/>
          </w:tcPr>
          <w:p w:rsidR="00636299" w:rsidRDefault="00636299" w:rsidP="001503A1">
            <w:r>
              <w:t>N</w:t>
            </w:r>
            <w:r>
              <w:rPr>
                <w:rFonts w:hint="eastAsia"/>
              </w:rPr>
              <w:t>oteflag:</w:t>
            </w:r>
            <w:r w:rsidR="00A531F4">
              <w:rPr>
                <w:rFonts w:hint="eastAsia"/>
              </w:rPr>
              <w:t>该字符串</w:t>
            </w:r>
            <w:r>
              <w:rPr>
                <w:rFonts w:hint="eastAsia"/>
              </w:rPr>
              <w:t>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547F35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547F35" w:rsidTr="001503A1">
        <w:tc>
          <w:tcPr>
            <w:tcW w:w="8296" w:type="dxa"/>
          </w:tcPr>
          <w:p w:rsidR="00547F35" w:rsidRPr="00F77CFC" w:rsidRDefault="00F64240" w:rsidP="001503A1">
            <w:r>
              <w:t>str</w:t>
            </w:r>
            <w:r w:rsidR="00547F35">
              <w:t>:</w:t>
            </w:r>
            <w:r w:rsidR="00547F35">
              <w:rPr>
                <w:rFonts w:hint="eastAsia"/>
              </w:rPr>
              <w:t>处理过的字符串</w:t>
            </w:r>
          </w:p>
        </w:tc>
      </w:tr>
      <w:tr w:rsidR="002747E0" w:rsidTr="001503A1">
        <w:tc>
          <w:tcPr>
            <w:tcW w:w="8296" w:type="dxa"/>
          </w:tcPr>
          <w:p w:rsidR="002747E0" w:rsidRDefault="008600B3" w:rsidP="001503A1">
            <w:r>
              <w:rPr>
                <w:rFonts w:hint="eastAsia"/>
              </w:rPr>
              <w:t>n</w:t>
            </w:r>
            <w:r w:rsidR="002747E0">
              <w:rPr>
                <w:rFonts w:hint="eastAsia"/>
              </w:rPr>
              <w:t>oteflag:</w:t>
            </w:r>
            <w:r w:rsidR="002747E0">
              <w:rPr>
                <w:rFonts w:hint="eastAsia"/>
              </w:rPr>
              <w:t>当前行是否处于多行注释中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547F35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47F35" w:rsidTr="001503A1">
        <w:tc>
          <w:tcPr>
            <w:tcW w:w="8296" w:type="dxa"/>
          </w:tcPr>
          <w:p w:rsidR="00547F35" w:rsidRPr="00924E29" w:rsidRDefault="00B00954" w:rsidP="00477513">
            <w:r>
              <w:rPr>
                <w:rFonts w:hint="eastAsia"/>
              </w:rPr>
              <w:t>是否成功处理</w:t>
            </w:r>
            <w:r w:rsidR="009A3AC6">
              <w:rPr>
                <w:rFonts w:hint="eastAsia"/>
              </w:rPr>
              <w:t>。</w:t>
            </w:r>
            <w:r>
              <w:rPr>
                <w:rFonts w:hint="eastAsia"/>
              </w:rPr>
              <w:t>如果注释匹配则返回</w:t>
            </w:r>
            <w:r w:rsidR="00F02D3A">
              <w:t>true</w:t>
            </w:r>
            <w:r>
              <w:rPr>
                <w:rFonts w:hint="eastAsia"/>
              </w:rPr>
              <w:t>，否则返回</w:t>
            </w:r>
            <w:r w:rsidR="00477513">
              <w:rPr>
                <w:rFonts w:hint="eastAsia"/>
              </w:rPr>
              <w:t>false</w:t>
            </w:r>
            <w:r w:rsidR="00627727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477513"/>
        </w:tc>
      </w:tr>
      <w:tr w:rsidR="00A77747" w:rsidTr="001503A1">
        <w:tc>
          <w:tcPr>
            <w:tcW w:w="8296" w:type="dxa"/>
          </w:tcPr>
          <w:p w:rsidR="00A77747" w:rsidRPr="00C1498E" w:rsidRDefault="00A77747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print</w:t>
            </w:r>
            <w:r w:rsidRPr="00C1498E">
              <w:rPr>
                <w:b/>
              </w:rPr>
              <w:t>: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A77747">
            <w:r w:rsidRPr="00D019E6">
              <w:t>void print( FILE *fp</w:t>
            </w:r>
            <w:r w:rsidR="005F45CC">
              <w:rPr>
                <w:rFonts w:hint="eastAsia"/>
              </w:rPr>
              <w:t>, vector&lt;PIS&gt; vTable</w:t>
            </w:r>
            <w:r w:rsidRPr="00D019E6">
              <w:t xml:space="preserve"> )</w:t>
            </w:r>
            <w:r>
              <w:t>;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Pr="00C1498E" w:rsidRDefault="00DA01ED" w:rsidP="001503A1">
            <w:pPr>
              <w:rPr>
                <w:b/>
              </w:rPr>
            </w:pPr>
            <w:r>
              <w:rPr>
                <w:rFonts w:hint="eastAsia"/>
              </w:rPr>
              <w:t>将结果输出到文件中</w:t>
            </w:r>
          </w:p>
        </w:tc>
      </w:tr>
      <w:tr w:rsidR="00A77747" w:rsidTr="001503A1">
        <w:tc>
          <w:tcPr>
            <w:tcW w:w="8296" w:type="dxa"/>
          </w:tcPr>
          <w:p w:rsidR="00A77747" w:rsidRDefault="00A77747" w:rsidP="001503A1">
            <w:r w:rsidRPr="00C1498E">
              <w:rPr>
                <w:rFonts w:hint="eastAsia"/>
                <w:b/>
              </w:rPr>
              <w:lastRenderedPageBreak/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A77747" w:rsidTr="001503A1">
        <w:tc>
          <w:tcPr>
            <w:tcW w:w="8296" w:type="dxa"/>
          </w:tcPr>
          <w:p w:rsidR="00A77747" w:rsidRDefault="005F45CC" w:rsidP="001503A1">
            <w:r>
              <w:t>fp</w:t>
            </w:r>
            <w:r w:rsidR="00A77747">
              <w:rPr>
                <w:rFonts w:hint="eastAsia"/>
              </w:rPr>
              <w:t>:</w:t>
            </w:r>
            <w:r>
              <w:rPr>
                <w:rFonts w:hint="eastAsia"/>
              </w:rPr>
              <w:t>输出的文件指针</w:t>
            </w:r>
          </w:p>
        </w:tc>
      </w:tr>
      <w:tr w:rsidR="00A77747" w:rsidTr="001503A1">
        <w:tc>
          <w:tcPr>
            <w:tcW w:w="8296" w:type="dxa"/>
          </w:tcPr>
          <w:p w:rsidR="00A77747" w:rsidRDefault="005F45CC" w:rsidP="005F45CC">
            <w:r>
              <w:t>vTable</w:t>
            </w:r>
            <w:r w:rsidR="00A77747">
              <w:rPr>
                <w:rFonts w:hint="eastAsia"/>
              </w:rPr>
              <w:t>:</w:t>
            </w:r>
            <w:r>
              <w:rPr>
                <w:rFonts w:hint="eastAsia"/>
              </w:rPr>
              <w:t>二元式序列</w:t>
            </w:r>
            <w:bookmarkStart w:id="0" w:name="_GoBack"/>
            <w:bookmarkEnd w:id="0"/>
          </w:p>
        </w:tc>
      </w:tr>
      <w:tr w:rsidR="00A77747" w:rsidTr="001503A1">
        <w:tc>
          <w:tcPr>
            <w:tcW w:w="8296" w:type="dxa"/>
          </w:tcPr>
          <w:p w:rsidR="00A77747" w:rsidRPr="00F77CFC" w:rsidRDefault="00A77747" w:rsidP="001503A1">
            <w:pPr>
              <w:rPr>
                <w:b/>
              </w:rPr>
            </w:pPr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A77747" w:rsidTr="001503A1">
        <w:tc>
          <w:tcPr>
            <w:tcW w:w="8296" w:type="dxa"/>
          </w:tcPr>
          <w:p w:rsidR="00A77747" w:rsidRPr="00F77CFC" w:rsidRDefault="005F45CC" w:rsidP="001503A1">
            <w:pPr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A77747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A77747" w:rsidTr="001503A1">
        <w:tc>
          <w:tcPr>
            <w:tcW w:w="8296" w:type="dxa"/>
          </w:tcPr>
          <w:p w:rsidR="00A77747" w:rsidRPr="00924E29" w:rsidRDefault="005F45CC" w:rsidP="001503A1">
            <w:r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is</w:t>
            </w:r>
            <w:r>
              <w:rPr>
                <w:b/>
              </w:rPr>
              <w:t>TerminalStage</w:t>
            </w:r>
            <w:r w:rsidRPr="00C1498E">
              <w:rPr>
                <w:b/>
              </w:rPr>
              <w:t>: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945DE3">
            <w:r w:rsidRPr="00EF7571">
              <w:t>bool isTerminalStage( int stage )</w:t>
            </w:r>
            <w:r>
              <w:t>;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Pr="00C1498E" w:rsidRDefault="00945DE3" w:rsidP="001503A1">
            <w:pPr>
              <w:rPr>
                <w:b/>
              </w:rPr>
            </w:pPr>
            <w:r>
              <w:rPr>
                <w:rFonts w:hint="eastAsia"/>
              </w:rPr>
              <w:t>判断当前阶段是否为终结</w:t>
            </w:r>
            <w:r w:rsidR="0047287B">
              <w:rPr>
                <w:rFonts w:hint="eastAsia"/>
              </w:rPr>
              <w:t>阶段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945DE3" w:rsidTr="001503A1">
        <w:tc>
          <w:tcPr>
            <w:tcW w:w="8296" w:type="dxa"/>
          </w:tcPr>
          <w:p w:rsidR="00945DE3" w:rsidRPr="0052229D" w:rsidRDefault="00945DE3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945DE3" w:rsidTr="001503A1">
        <w:tc>
          <w:tcPr>
            <w:tcW w:w="8296" w:type="dxa"/>
          </w:tcPr>
          <w:p w:rsidR="00945DE3" w:rsidRDefault="00945DE3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945DE3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945DE3" w:rsidTr="001503A1">
        <w:tc>
          <w:tcPr>
            <w:tcW w:w="8296" w:type="dxa"/>
          </w:tcPr>
          <w:p w:rsidR="00945DE3" w:rsidRPr="00924E29" w:rsidRDefault="0047287B" w:rsidP="001503A1">
            <w:r>
              <w:rPr>
                <w:rFonts w:hint="eastAsia"/>
              </w:rPr>
              <w:t>该阶段</w:t>
            </w:r>
            <w:r w:rsidR="00945DE3">
              <w:rPr>
                <w:rFonts w:hint="eastAsia"/>
              </w:rPr>
              <w:t>是否成功解析。</w:t>
            </w:r>
            <w:r w:rsidR="00F6347E">
              <w:rPr>
                <w:rFonts w:hint="eastAsia"/>
              </w:rPr>
              <w:t>是则</w:t>
            </w:r>
            <w:r w:rsidR="00945DE3">
              <w:rPr>
                <w:rFonts w:hint="eastAsia"/>
              </w:rPr>
              <w:t>返回</w:t>
            </w:r>
            <w:r w:rsidR="00945DE3">
              <w:rPr>
                <w:rFonts w:hint="eastAsia"/>
              </w:rPr>
              <w:t>true</w:t>
            </w:r>
            <w:r w:rsidR="00945DE3">
              <w:rPr>
                <w:rFonts w:hint="eastAsia"/>
              </w:rPr>
              <w:t>，否则返回</w:t>
            </w:r>
            <w:r w:rsidR="00945DE3">
              <w:rPr>
                <w:rFonts w:hint="eastAsia"/>
              </w:rPr>
              <w:t>false</w:t>
            </w:r>
            <w:r w:rsidR="00945DE3"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6E3EBC" w:rsidTr="001503A1">
        <w:tc>
          <w:tcPr>
            <w:tcW w:w="8296" w:type="dxa"/>
          </w:tcPr>
          <w:p w:rsidR="006E3EBC" w:rsidRPr="00C1498E" w:rsidRDefault="006E3EBC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character</w:t>
            </w:r>
            <w:r>
              <w:rPr>
                <w:b/>
              </w:rPr>
              <w:t>Type</w:t>
            </w:r>
            <w:r w:rsidRPr="00C1498E">
              <w:rPr>
                <w:b/>
              </w:rPr>
              <w:t>: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6E3EBC">
            <w:r w:rsidRPr="0010292D">
              <w:t>int characterType( char ch )</w:t>
            </w:r>
            <w:r>
              <w:t>;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Pr="00C1498E" w:rsidRDefault="006E3EBC" w:rsidP="003E6736">
            <w:pPr>
              <w:rPr>
                <w:b/>
              </w:rPr>
            </w:pPr>
            <w:r>
              <w:rPr>
                <w:rFonts w:hint="eastAsia"/>
              </w:rPr>
              <w:t>判断当前</w:t>
            </w:r>
            <w:r w:rsidR="003E6736">
              <w:rPr>
                <w:rFonts w:hint="eastAsia"/>
              </w:rPr>
              <w:t>字符的类型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6E3EBC" w:rsidTr="001503A1">
        <w:tc>
          <w:tcPr>
            <w:tcW w:w="8296" w:type="dxa"/>
          </w:tcPr>
          <w:p w:rsidR="006E3EBC" w:rsidRDefault="00FD13F4" w:rsidP="001503A1">
            <w:r>
              <w:rPr>
                <w:rFonts w:hint="eastAsia"/>
              </w:rPr>
              <w:t>ch:</w:t>
            </w:r>
            <w:r w:rsidR="003E6736">
              <w:rPr>
                <w:rFonts w:hint="eastAsia"/>
              </w:rPr>
              <w:t>待判断字符</w:t>
            </w:r>
          </w:p>
        </w:tc>
      </w:tr>
      <w:tr w:rsidR="006E3EBC" w:rsidTr="001503A1">
        <w:tc>
          <w:tcPr>
            <w:tcW w:w="8296" w:type="dxa"/>
          </w:tcPr>
          <w:p w:rsidR="006E3EBC" w:rsidRPr="0052229D" w:rsidRDefault="006E3EBC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6E3EBC" w:rsidTr="001503A1">
        <w:tc>
          <w:tcPr>
            <w:tcW w:w="8296" w:type="dxa"/>
          </w:tcPr>
          <w:p w:rsidR="006E3EBC" w:rsidRDefault="006E3EBC" w:rsidP="001503A1">
            <w:r>
              <w:t>（</w:t>
            </w:r>
            <w:r>
              <w:rPr>
                <w:rFonts w:hint="eastAsia"/>
              </w:rPr>
              <w:t>无</w:t>
            </w:r>
            <w:r>
              <w:t>）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6E3EBC" w:rsidTr="001503A1">
        <w:tc>
          <w:tcPr>
            <w:tcW w:w="8296" w:type="dxa"/>
          </w:tcPr>
          <w:p w:rsidR="006E3EBC" w:rsidRPr="00924E29" w:rsidRDefault="006E3EBC" w:rsidP="003E6736">
            <w:r>
              <w:rPr>
                <w:rFonts w:hint="eastAsia"/>
              </w:rPr>
              <w:t>该</w:t>
            </w:r>
            <w:r w:rsidR="003E6736">
              <w:rPr>
                <w:rFonts w:hint="eastAsia"/>
              </w:rPr>
              <w:t>字符的类型对应的值</w:t>
            </w:r>
            <w:r>
              <w:rPr>
                <w:rFonts w:hint="eastAsia"/>
              </w:rPr>
              <w:t>。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3E6736"/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dtob</w:t>
            </w:r>
            <w:r w:rsidR="00BA55BD" w:rsidRPr="00C1498E">
              <w:rPr>
                <w:b/>
              </w:rPr>
              <w:t>:</w:t>
            </w:r>
          </w:p>
        </w:tc>
      </w:tr>
      <w:tr w:rsidR="004D2E70" w:rsidTr="001503A1">
        <w:tc>
          <w:tcPr>
            <w:tcW w:w="8296" w:type="dxa"/>
          </w:tcPr>
          <w:p w:rsidR="004D2E70" w:rsidRDefault="004D2E70" w:rsidP="00F81ABE">
            <w:r w:rsidRPr="005F1A0E">
              <w:t xml:space="preserve">void dtob( </w:t>
            </w:r>
            <w:r w:rsidR="00F81ABE">
              <w:t>double</w:t>
            </w:r>
            <w:r w:rsidRPr="005F1A0E">
              <w:t xml:space="preserve"> d, string &amp;str )</w:t>
            </w:r>
            <w:r>
              <w:t>;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Pr="00C1498E" w:rsidRDefault="004D2E70" w:rsidP="001503A1">
            <w:pPr>
              <w:rPr>
                <w:b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类型值转换为二进制表示。</w:t>
            </w:r>
          </w:p>
        </w:tc>
      </w:tr>
      <w:tr w:rsidR="00BA55BD" w:rsidTr="001503A1">
        <w:tc>
          <w:tcPr>
            <w:tcW w:w="8296" w:type="dxa"/>
          </w:tcPr>
          <w:p w:rsidR="00BA55BD" w:rsidRDefault="00BA55B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r>
              <w:rPr>
                <w:rFonts w:hint="eastAsia"/>
              </w:rPr>
              <w:t>d:</w:t>
            </w:r>
            <w:r w:rsidR="00903604">
              <w:rPr>
                <w:rFonts w:hint="eastAsia"/>
              </w:rPr>
              <w:t>待转换的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值</w:t>
            </w:r>
          </w:p>
        </w:tc>
      </w:tr>
      <w:tr w:rsidR="00BA55BD" w:rsidTr="001503A1">
        <w:tc>
          <w:tcPr>
            <w:tcW w:w="8296" w:type="dxa"/>
          </w:tcPr>
          <w:p w:rsidR="00BA55BD" w:rsidRPr="0052229D" w:rsidRDefault="00BA55BD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BA55BD" w:rsidTr="001503A1">
        <w:tc>
          <w:tcPr>
            <w:tcW w:w="8296" w:type="dxa"/>
          </w:tcPr>
          <w:p w:rsidR="00BA55BD" w:rsidRDefault="00302073" w:rsidP="001503A1">
            <w:r>
              <w:t>str:</w:t>
            </w:r>
            <w:r w:rsidR="00903604">
              <w:rPr>
                <w:rFonts w:hint="eastAsia"/>
              </w:rPr>
              <w:t>该</w:t>
            </w:r>
            <w:r w:rsidR="00903604">
              <w:rPr>
                <w:rFonts w:hint="eastAsia"/>
              </w:rPr>
              <w:t>double</w:t>
            </w:r>
            <w:r w:rsidR="00903604">
              <w:rPr>
                <w:rFonts w:hint="eastAsia"/>
              </w:rPr>
              <w:t>类型值得二进制表示字符串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BA55B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BA55BD" w:rsidTr="001503A1">
        <w:tc>
          <w:tcPr>
            <w:tcW w:w="8296" w:type="dxa"/>
          </w:tcPr>
          <w:p w:rsidR="00BA55BD" w:rsidRPr="00924E29" w:rsidRDefault="00903604" w:rsidP="001503A1">
            <w:r>
              <w:rPr>
                <w:rFonts w:hint="eastAsia"/>
              </w:rPr>
              <w:t>（无）</w:t>
            </w:r>
          </w:p>
        </w:tc>
      </w:tr>
      <w:tr w:rsidR="00DB1A1F" w:rsidTr="001503A1">
        <w:tc>
          <w:tcPr>
            <w:tcW w:w="8296" w:type="dxa"/>
          </w:tcPr>
          <w:p w:rsidR="00DB1A1F" w:rsidRDefault="00DB1A1F" w:rsidP="001503A1"/>
        </w:tc>
      </w:tr>
      <w:tr w:rsidR="00F3206D" w:rsidTr="001503A1">
        <w:tc>
          <w:tcPr>
            <w:tcW w:w="8296" w:type="dxa"/>
          </w:tcPr>
          <w:p w:rsidR="00F3206D" w:rsidRPr="00C1498E" w:rsidRDefault="009753CE" w:rsidP="001503A1">
            <w:pPr>
              <w:rPr>
                <w:b/>
              </w:rPr>
            </w:pPr>
            <w:r>
              <w:rPr>
                <w:b/>
              </w:rPr>
              <w:t>addPair</w:t>
            </w:r>
            <w:r w:rsidR="00F3206D" w:rsidRPr="00C1498E">
              <w:rPr>
                <w:b/>
              </w:rPr>
              <w:t>: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F3206D">
            <w:r w:rsidRPr="000E6539">
              <w:t>void addPair( string str, vector&lt;PIS&gt; &amp;vTable )</w:t>
            </w:r>
            <w:r w:rsidR="00835779">
              <w:t>;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Pr="00C1498E" w:rsidRDefault="004B772B" w:rsidP="001503A1">
            <w:pPr>
              <w:rPr>
                <w:b/>
              </w:rPr>
            </w:pPr>
            <w:r>
              <w:rPr>
                <w:rFonts w:hint="eastAsia"/>
              </w:rPr>
              <w:lastRenderedPageBreak/>
              <w:t>将得到的合法字符串加入到二元式序列中</w:t>
            </w:r>
          </w:p>
        </w:tc>
      </w:tr>
      <w:tr w:rsidR="00F3206D" w:rsidTr="001503A1">
        <w:tc>
          <w:tcPr>
            <w:tcW w:w="8296" w:type="dxa"/>
          </w:tcPr>
          <w:p w:rsidR="00F3206D" w:rsidRDefault="00F3206D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r>
              <w:rPr>
                <w:rFonts w:hint="eastAsia"/>
              </w:rPr>
              <w:t>str:</w:t>
            </w:r>
            <w:r w:rsidR="00BF48FE">
              <w:rPr>
                <w:rFonts w:hint="eastAsia"/>
              </w:rPr>
              <w:t>待加入二元式的合法字符串</w:t>
            </w:r>
          </w:p>
        </w:tc>
      </w:tr>
      <w:tr w:rsidR="00F3206D" w:rsidTr="001503A1">
        <w:tc>
          <w:tcPr>
            <w:tcW w:w="8296" w:type="dxa"/>
          </w:tcPr>
          <w:p w:rsidR="00F3206D" w:rsidRPr="0052229D" w:rsidRDefault="00F3206D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F3206D" w:rsidTr="001503A1">
        <w:tc>
          <w:tcPr>
            <w:tcW w:w="8296" w:type="dxa"/>
          </w:tcPr>
          <w:p w:rsidR="00F3206D" w:rsidRDefault="009E05B1" w:rsidP="001503A1">
            <w:r>
              <w:rPr>
                <w:rFonts w:hint="eastAsia"/>
              </w:rPr>
              <w:t>vTable:</w:t>
            </w:r>
            <w:r w:rsidR="00BF48FE">
              <w:rPr>
                <w:rFonts w:hint="eastAsia"/>
              </w:rPr>
              <w:t>更新后的二元式序列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F3206D" w:rsidTr="001503A1">
        <w:tc>
          <w:tcPr>
            <w:tcW w:w="8296" w:type="dxa"/>
          </w:tcPr>
          <w:p w:rsidR="00F3206D" w:rsidRPr="00924E29" w:rsidRDefault="00F3206D" w:rsidP="001503A1">
            <w:r>
              <w:rPr>
                <w:rFonts w:hint="eastAsia"/>
              </w:rPr>
              <w:t>（无）</w:t>
            </w:r>
          </w:p>
        </w:tc>
      </w:tr>
      <w:tr w:rsidR="00D57394" w:rsidTr="001503A1">
        <w:tc>
          <w:tcPr>
            <w:tcW w:w="8296" w:type="dxa"/>
          </w:tcPr>
          <w:p w:rsidR="00D57394" w:rsidRDefault="00D57394" w:rsidP="001503A1"/>
        </w:tc>
      </w:tr>
      <w:tr w:rsidR="00CC2634" w:rsidTr="001503A1">
        <w:tc>
          <w:tcPr>
            <w:tcW w:w="8296" w:type="dxa"/>
          </w:tcPr>
          <w:p w:rsidR="00CC2634" w:rsidRPr="00C1498E" w:rsidRDefault="00CC2634" w:rsidP="001503A1">
            <w:pPr>
              <w:rPr>
                <w:b/>
              </w:rPr>
            </w:pPr>
            <w:r>
              <w:rPr>
                <w:b/>
              </w:rPr>
              <w:t>stage_*</w:t>
            </w:r>
            <w:r w:rsidRPr="00C1498E">
              <w:rPr>
                <w:b/>
              </w:rPr>
              <w:t>: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2B394B">
            <w:r w:rsidRPr="00A90E11">
              <w:t>bool stage_</w:t>
            </w:r>
            <w:r>
              <w:t>*</w:t>
            </w:r>
            <w:r w:rsidRPr="00A90E11">
              <w:t>( int &amp;stage, int chtype )</w:t>
            </w:r>
            <w:r>
              <w:t>;</w:t>
            </w:r>
            <w:r w:rsidR="002B394B">
              <w:t>//(</w:t>
            </w:r>
            <w:r w:rsidR="002B394B">
              <w:rPr>
                <w:rFonts w:hint="eastAsia"/>
              </w:rPr>
              <w:t>*</w:t>
            </w:r>
            <w:r w:rsidR="002B394B">
              <w:rPr>
                <w:rFonts w:hint="eastAsia"/>
              </w:rPr>
              <w:t>从</w:t>
            </w:r>
            <w:r w:rsidR="002B394B">
              <w:t>0</w:t>
            </w:r>
            <w:r w:rsidR="002B394B">
              <w:rPr>
                <w:rFonts w:hint="eastAsia"/>
              </w:rPr>
              <w:t>-17</w:t>
            </w:r>
            <w:r w:rsidR="002B394B">
              <w:rPr>
                <w:rFonts w:hint="eastAsia"/>
              </w:rPr>
              <w:t>共</w:t>
            </w:r>
            <w:r w:rsidR="002B394B">
              <w:rPr>
                <w:rFonts w:hint="eastAsia"/>
              </w:rPr>
              <w:t>18</w:t>
            </w:r>
            <w:r w:rsidR="002B394B">
              <w:rPr>
                <w:rFonts w:hint="eastAsia"/>
              </w:rPr>
              <w:t>个状态</w:t>
            </w:r>
            <w:r w:rsidR="002B394B">
              <w:t>)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Pr="00C1498E" w:rsidRDefault="0015485A" w:rsidP="001503A1">
            <w:pPr>
              <w:rPr>
                <w:b/>
              </w:rPr>
            </w:pPr>
            <w:r>
              <w:rPr>
                <w:rFonts w:hint="eastAsia"/>
              </w:rPr>
              <w:t>阶段转换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CC2634" w:rsidTr="001503A1">
        <w:tc>
          <w:tcPr>
            <w:tcW w:w="8296" w:type="dxa"/>
          </w:tcPr>
          <w:p w:rsidR="00CC2634" w:rsidRDefault="00D82F5F" w:rsidP="001503A1">
            <w:r>
              <w:t>s</w:t>
            </w:r>
            <w:r w:rsidR="00CC2634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当前阶段</w:t>
            </w:r>
          </w:p>
        </w:tc>
      </w:tr>
      <w:tr w:rsidR="00CC2634" w:rsidTr="001503A1">
        <w:tc>
          <w:tcPr>
            <w:tcW w:w="8296" w:type="dxa"/>
          </w:tcPr>
          <w:p w:rsidR="00CC2634" w:rsidRDefault="00CC2634" w:rsidP="001503A1">
            <w:r>
              <w:rPr>
                <w:rFonts w:hint="eastAsia"/>
              </w:rPr>
              <w:t>ch</w:t>
            </w:r>
            <w:r w:rsidR="0015485A">
              <w:t>type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下一个字符</w:t>
            </w:r>
            <w:r w:rsidR="0015485A">
              <w:rPr>
                <w:rFonts w:hint="eastAsia"/>
              </w:rPr>
              <w:t>的类别</w:t>
            </w:r>
          </w:p>
        </w:tc>
      </w:tr>
      <w:tr w:rsidR="00CC2634" w:rsidTr="001503A1">
        <w:tc>
          <w:tcPr>
            <w:tcW w:w="8296" w:type="dxa"/>
          </w:tcPr>
          <w:p w:rsidR="00CC2634" w:rsidRPr="0052229D" w:rsidRDefault="00CC2634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CC2634" w:rsidTr="001503A1">
        <w:tc>
          <w:tcPr>
            <w:tcW w:w="8296" w:type="dxa"/>
          </w:tcPr>
          <w:p w:rsidR="00CC2634" w:rsidRDefault="00E72B27" w:rsidP="001503A1">
            <w:r>
              <w:t>s</w:t>
            </w:r>
            <w:r w:rsidR="007C43FE">
              <w:rPr>
                <w:rFonts w:hint="eastAsia"/>
              </w:rPr>
              <w:t>tage:</w:t>
            </w:r>
            <w:r w:rsidR="00CC2634">
              <w:rPr>
                <w:rFonts w:hint="eastAsia"/>
              </w:rPr>
              <w:t>下一个阶段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CC2634" w:rsidTr="001503A1">
        <w:tc>
          <w:tcPr>
            <w:tcW w:w="8296" w:type="dxa"/>
          </w:tcPr>
          <w:p w:rsidR="00CC2634" w:rsidRPr="00924E29" w:rsidRDefault="00CC2634" w:rsidP="001503A1"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696E6F" w:rsidTr="001503A1">
        <w:tc>
          <w:tcPr>
            <w:tcW w:w="8296" w:type="dxa"/>
          </w:tcPr>
          <w:p w:rsidR="00696E6F" w:rsidRDefault="00696E6F" w:rsidP="001503A1"/>
        </w:tc>
      </w:tr>
      <w:tr w:rsidR="00595976" w:rsidTr="001503A1">
        <w:tc>
          <w:tcPr>
            <w:tcW w:w="8296" w:type="dxa"/>
          </w:tcPr>
          <w:p w:rsidR="00595976" w:rsidRPr="00C1498E" w:rsidRDefault="00595976" w:rsidP="001503A1">
            <w:pPr>
              <w:rPr>
                <w:b/>
              </w:rPr>
            </w:pPr>
            <w:r>
              <w:rPr>
                <w:b/>
              </w:rPr>
              <w:t>excute</w:t>
            </w:r>
            <w:r w:rsidRPr="00C1498E">
              <w:rPr>
                <w:b/>
              </w:rPr>
              <w:t>: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595976">
            <w:r w:rsidRPr="00AB2BDC">
              <w:t>bool excute( int &amp;stage, char ch )</w:t>
            </w:r>
            <w:r>
              <w:t>;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Pr="00C1498E" w:rsidRDefault="00595976" w:rsidP="001503A1">
            <w:pPr>
              <w:rPr>
                <w:b/>
              </w:rPr>
            </w:pPr>
            <w:r>
              <w:rPr>
                <w:rFonts w:hint="eastAsia"/>
              </w:rPr>
              <w:t>将得到的合法字符串加入到二元式序列中</w:t>
            </w:r>
          </w:p>
        </w:tc>
      </w:tr>
      <w:tr w:rsidR="00595976" w:rsidTr="001503A1">
        <w:tc>
          <w:tcPr>
            <w:tcW w:w="8296" w:type="dxa"/>
          </w:tcPr>
          <w:p w:rsidR="00595976" w:rsidRDefault="00595976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595976" w:rsidTr="001503A1">
        <w:tc>
          <w:tcPr>
            <w:tcW w:w="8296" w:type="dxa"/>
          </w:tcPr>
          <w:p w:rsidR="00595976" w:rsidRDefault="00E40473" w:rsidP="001503A1">
            <w:r>
              <w:t>S</w:t>
            </w:r>
            <w:r>
              <w:rPr>
                <w:rFonts w:hint="eastAsia"/>
              </w:rPr>
              <w:t>tage:</w:t>
            </w:r>
            <w:r>
              <w:rPr>
                <w:rFonts w:hint="eastAsia"/>
              </w:rPr>
              <w:t>当前阶段</w:t>
            </w:r>
          </w:p>
        </w:tc>
      </w:tr>
      <w:tr w:rsidR="00E40473" w:rsidTr="001503A1">
        <w:tc>
          <w:tcPr>
            <w:tcW w:w="8296" w:type="dxa"/>
          </w:tcPr>
          <w:p w:rsidR="00E40473" w:rsidRDefault="00E40473" w:rsidP="001503A1">
            <w:r>
              <w:rPr>
                <w:rFonts w:hint="eastAsia"/>
              </w:rPr>
              <w:t>ch:</w:t>
            </w:r>
            <w:r>
              <w:rPr>
                <w:rFonts w:hint="eastAsia"/>
              </w:rPr>
              <w:t>下一个字符</w:t>
            </w:r>
          </w:p>
        </w:tc>
      </w:tr>
      <w:tr w:rsidR="00595976" w:rsidTr="001503A1">
        <w:tc>
          <w:tcPr>
            <w:tcW w:w="8296" w:type="dxa"/>
          </w:tcPr>
          <w:p w:rsidR="00595976" w:rsidRPr="0052229D" w:rsidRDefault="00595976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595976" w:rsidTr="001503A1">
        <w:tc>
          <w:tcPr>
            <w:tcW w:w="8296" w:type="dxa"/>
          </w:tcPr>
          <w:p w:rsidR="00595976" w:rsidRDefault="00360C27" w:rsidP="001503A1">
            <w:r>
              <w:rPr>
                <w:rFonts w:hint="eastAsia"/>
              </w:rPr>
              <w:t>stage:</w:t>
            </w:r>
            <w:r w:rsidR="00A46A6F">
              <w:rPr>
                <w:rFonts w:hint="eastAsia"/>
              </w:rPr>
              <w:t>下一个阶段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595976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t>返回值：</w:t>
            </w:r>
          </w:p>
        </w:tc>
      </w:tr>
      <w:tr w:rsidR="00595976" w:rsidTr="001503A1">
        <w:tc>
          <w:tcPr>
            <w:tcW w:w="8296" w:type="dxa"/>
          </w:tcPr>
          <w:p w:rsidR="00595976" w:rsidRPr="00924E29" w:rsidRDefault="00F50681" w:rsidP="001503A1">
            <w:r>
              <w:rPr>
                <w:rFonts w:hint="eastAsia"/>
              </w:rPr>
              <w:t>是否进入下一个合法的阶段。进入返回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  <w:tr w:rsidR="005E7A47" w:rsidTr="001503A1">
        <w:tc>
          <w:tcPr>
            <w:tcW w:w="8296" w:type="dxa"/>
          </w:tcPr>
          <w:p w:rsidR="005E7A47" w:rsidRDefault="005E7A47" w:rsidP="001503A1"/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b/>
              </w:rPr>
            </w:pPr>
            <w:r>
              <w:rPr>
                <w:rFonts w:hint="eastAsia"/>
                <w:b/>
              </w:rPr>
              <w:t>line</w:t>
            </w:r>
            <w:r w:rsidRPr="00C1498E">
              <w:rPr>
                <w:b/>
              </w:rPr>
              <w:t>Analyse: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t>bool lineAnalyse( string &amp;line, int &amp;colNo</w:t>
            </w:r>
            <w:r>
              <w:t xml:space="preserve">, </w:t>
            </w:r>
          </w:p>
          <w:p w:rsidR="00DD2B9E" w:rsidRDefault="00DD2B9E" w:rsidP="00DD2B9E">
            <w:pPr>
              <w:ind w:firstLineChars="1200" w:firstLine="2520"/>
            </w:pPr>
            <w:r>
              <w:t>string &amp;errmsg, vector&lt;PIS&gt; &amp;vTable</w:t>
            </w:r>
            <w:r w:rsidRPr="00C1498E">
              <w:t xml:space="preserve"> );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Pr="00C1498E" w:rsidRDefault="00DD2B9E" w:rsidP="001503A1">
            <w:pPr>
              <w:rPr>
                <w:b/>
              </w:rPr>
            </w:pPr>
            <w:r>
              <w:rPr>
                <w:rFonts w:hint="eastAsia"/>
              </w:rPr>
              <w:t>行词法分析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line:</w:t>
            </w:r>
            <w:r>
              <w:rPr>
                <w:rFonts w:hint="eastAsia"/>
              </w:rPr>
              <w:t>包含该行的字符串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起始处理位置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pPr>
              <w:rPr>
                <w:b/>
              </w:rPr>
            </w:pPr>
            <w:r w:rsidRPr="0052229D">
              <w:rPr>
                <w:rFonts w:hint="eastAsia"/>
                <w:b/>
              </w:rPr>
              <w:t>传出参数：</w:t>
            </w:r>
          </w:p>
        </w:tc>
      </w:tr>
      <w:tr w:rsidR="00DD2B9E" w:rsidTr="001503A1">
        <w:tc>
          <w:tcPr>
            <w:tcW w:w="8296" w:type="dxa"/>
          </w:tcPr>
          <w:p w:rsidR="00DD2B9E" w:rsidRPr="0052229D" w:rsidRDefault="00DD2B9E" w:rsidP="001503A1">
            <w:r>
              <w:t>colNo:</w:t>
            </w:r>
            <w:r>
              <w:rPr>
                <w:rFonts w:hint="eastAsia"/>
              </w:rPr>
              <w:t>处理完成位置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errmsg:</w:t>
            </w:r>
            <w:r>
              <w:rPr>
                <w:rFonts w:hint="eastAsia"/>
              </w:rPr>
              <w:t>错误信息</w:t>
            </w:r>
          </w:p>
        </w:tc>
      </w:tr>
      <w:tr w:rsidR="00DD2B9E" w:rsidTr="001503A1">
        <w:tc>
          <w:tcPr>
            <w:tcW w:w="8296" w:type="dxa"/>
          </w:tcPr>
          <w:p w:rsidR="00DD2B9E" w:rsidRDefault="00DD2B9E" w:rsidP="001503A1">
            <w:r>
              <w:rPr>
                <w:rFonts w:hint="eastAsia"/>
              </w:rPr>
              <w:t>vTable:</w:t>
            </w:r>
            <w:r>
              <w:rPr>
                <w:rFonts w:hint="eastAsia"/>
              </w:rPr>
              <w:t>该行的二元式序列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pPr>
              <w:rPr>
                <w:b/>
              </w:rPr>
            </w:pPr>
            <w:r w:rsidRPr="00924E29">
              <w:rPr>
                <w:rFonts w:hint="eastAsia"/>
                <w:b/>
              </w:rPr>
              <w:lastRenderedPageBreak/>
              <w:t>返回值：</w:t>
            </w:r>
          </w:p>
        </w:tc>
      </w:tr>
      <w:tr w:rsidR="00DD2B9E" w:rsidTr="001503A1">
        <w:tc>
          <w:tcPr>
            <w:tcW w:w="8296" w:type="dxa"/>
          </w:tcPr>
          <w:p w:rsidR="00DD2B9E" w:rsidRPr="00924E29" w:rsidRDefault="00DD2B9E" w:rsidP="001503A1">
            <w:r>
              <w:rPr>
                <w:rFonts w:hint="eastAsia"/>
              </w:rPr>
              <w:t>该行是否成功解析。成功返回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。</w:t>
            </w:r>
          </w:p>
        </w:tc>
      </w:tr>
    </w:tbl>
    <w:p w:rsidR="00DD2B9E" w:rsidRPr="00A77747" w:rsidRDefault="00DD2B9E" w:rsidP="00C1498E"/>
    <w:p w:rsidR="004C2C67" w:rsidRPr="004C2C67" w:rsidRDefault="004C2C67" w:rsidP="005B7D65">
      <w:pPr>
        <w:pStyle w:val="10"/>
        <w:numPr>
          <w:ilvl w:val="0"/>
          <w:numId w:val="5"/>
        </w:numPr>
      </w:pPr>
      <w:r>
        <w:rPr>
          <w:rFonts w:hint="eastAsia"/>
        </w:rPr>
        <w:t>程序测试</w:t>
      </w:r>
    </w:p>
    <w:sectPr w:rsidR="004C2C67" w:rsidRPr="004C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7F2" w:rsidRDefault="00A437F2" w:rsidP="00CC4D28">
      <w:r>
        <w:separator/>
      </w:r>
    </w:p>
  </w:endnote>
  <w:endnote w:type="continuationSeparator" w:id="0">
    <w:p w:rsidR="00A437F2" w:rsidRDefault="00A437F2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7F2" w:rsidRDefault="00A437F2" w:rsidP="00CC4D28">
      <w:r>
        <w:separator/>
      </w:r>
    </w:p>
  </w:footnote>
  <w:footnote w:type="continuationSeparator" w:id="0">
    <w:p w:rsidR="00A437F2" w:rsidRDefault="00A437F2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3B5AC7"/>
    <w:multiLevelType w:val="hybridMultilevel"/>
    <w:tmpl w:val="16CCCE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430C73"/>
    <w:multiLevelType w:val="hybridMultilevel"/>
    <w:tmpl w:val="0E6EEB0C"/>
    <w:lvl w:ilvl="0" w:tplc="23582AE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64B7A25"/>
    <w:multiLevelType w:val="hybridMultilevel"/>
    <w:tmpl w:val="0AFCD538"/>
    <w:lvl w:ilvl="0" w:tplc="7E1C5B4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E193C8E"/>
    <w:multiLevelType w:val="hybridMultilevel"/>
    <w:tmpl w:val="F8FEBD5C"/>
    <w:lvl w:ilvl="0" w:tplc="20EA345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C67"/>
    <w:rsid w:val="00002EF2"/>
    <w:rsid w:val="00021014"/>
    <w:rsid w:val="00022167"/>
    <w:rsid w:val="00023ABC"/>
    <w:rsid w:val="000258F1"/>
    <w:rsid w:val="00027B0A"/>
    <w:rsid w:val="000913AA"/>
    <w:rsid w:val="000A701F"/>
    <w:rsid w:val="000B2149"/>
    <w:rsid w:val="000C1A00"/>
    <w:rsid w:val="000C6CDC"/>
    <w:rsid w:val="00101C93"/>
    <w:rsid w:val="00104285"/>
    <w:rsid w:val="00113EA7"/>
    <w:rsid w:val="0015219E"/>
    <w:rsid w:val="0015485A"/>
    <w:rsid w:val="00163BD8"/>
    <w:rsid w:val="00180D47"/>
    <w:rsid w:val="001852B2"/>
    <w:rsid w:val="00193F40"/>
    <w:rsid w:val="001A2284"/>
    <w:rsid w:val="001A3519"/>
    <w:rsid w:val="001B7BE0"/>
    <w:rsid w:val="001C63E6"/>
    <w:rsid w:val="001E1289"/>
    <w:rsid w:val="002303EC"/>
    <w:rsid w:val="00250FF9"/>
    <w:rsid w:val="00261E0F"/>
    <w:rsid w:val="00270CA4"/>
    <w:rsid w:val="002747E0"/>
    <w:rsid w:val="002A6FFE"/>
    <w:rsid w:val="002B2B64"/>
    <w:rsid w:val="002B394B"/>
    <w:rsid w:val="002B5CB2"/>
    <w:rsid w:val="002C11E1"/>
    <w:rsid w:val="002C170B"/>
    <w:rsid w:val="00302073"/>
    <w:rsid w:val="003130EF"/>
    <w:rsid w:val="003210B1"/>
    <w:rsid w:val="00324AF5"/>
    <w:rsid w:val="00356F34"/>
    <w:rsid w:val="00360C27"/>
    <w:rsid w:val="0036327F"/>
    <w:rsid w:val="00393529"/>
    <w:rsid w:val="00393DEA"/>
    <w:rsid w:val="003A4B0C"/>
    <w:rsid w:val="003B0018"/>
    <w:rsid w:val="003C77FC"/>
    <w:rsid w:val="003E6736"/>
    <w:rsid w:val="003F7264"/>
    <w:rsid w:val="004038A7"/>
    <w:rsid w:val="00434CC9"/>
    <w:rsid w:val="00453B5C"/>
    <w:rsid w:val="00470AF2"/>
    <w:rsid w:val="0047287B"/>
    <w:rsid w:val="00474334"/>
    <w:rsid w:val="00477513"/>
    <w:rsid w:val="004869C8"/>
    <w:rsid w:val="00494E13"/>
    <w:rsid w:val="004A3D31"/>
    <w:rsid w:val="004B1D4B"/>
    <w:rsid w:val="004B772B"/>
    <w:rsid w:val="004C2C67"/>
    <w:rsid w:val="004C6675"/>
    <w:rsid w:val="004D2E70"/>
    <w:rsid w:val="004E510C"/>
    <w:rsid w:val="0050055A"/>
    <w:rsid w:val="005119C1"/>
    <w:rsid w:val="00516EDC"/>
    <w:rsid w:val="00516F11"/>
    <w:rsid w:val="0052229D"/>
    <w:rsid w:val="00534DAB"/>
    <w:rsid w:val="00547F35"/>
    <w:rsid w:val="00554E18"/>
    <w:rsid w:val="00564D11"/>
    <w:rsid w:val="00570649"/>
    <w:rsid w:val="005823E6"/>
    <w:rsid w:val="005848FE"/>
    <w:rsid w:val="00594482"/>
    <w:rsid w:val="00595976"/>
    <w:rsid w:val="005A2920"/>
    <w:rsid w:val="005B1D49"/>
    <w:rsid w:val="005B7D65"/>
    <w:rsid w:val="005C69BF"/>
    <w:rsid w:val="005E7A47"/>
    <w:rsid w:val="005F45CC"/>
    <w:rsid w:val="00600F28"/>
    <w:rsid w:val="00604768"/>
    <w:rsid w:val="0061011C"/>
    <w:rsid w:val="00611C46"/>
    <w:rsid w:val="00616F3A"/>
    <w:rsid w:val="0062767B"/>
    <w:rsid w:val="00627727"/>
    <w:rsid w:val="00635ED0"/>
    <w:rsid w:val="00636299"/>
    <w:rsid w:val="00656E11"/>
    <w:rsid w:val="00664BCA"/>
    <w:rsid w:val="006903AF"/>
    <w:rsid w:val="00696E6F"/>
    <w:rsid w:val="006B3282"/>
    <w:rsid w:val="006B37D4"/>
    <w:rsid w:val="006E3EBC"/>
    <w:rsid w:val="006E7153"/>
    <w:rsid w:val="006F58FA"/>
    <w:rsid w:val="006F5B19"/>
    <w:rsid w:val="007231EE"/>
    <w:rsid w:val="00725156"/>
    <w:rsid w:val="00746517"/>
    <w:rsid w:val="00770DBD"/>
    <w:rsid w:val="0077353B"/>
    <w:rsid w:val="0078543F"/>
    <w:rsid w:val="00797AF0"/>
    <w:rsid w:val="007A3A04"/>
    <w:rsid w:val="007B1107"/>
    <w:rsid w:val="007C43FE"/>
    <w:rsid w:val="007D4BDC"/>
    <w:rsid w:val="007D5740"/>
    <w:rsid w:val="007E4EE5"/>
    <w:rsid w:val="00800339"/>
    <w:rsid w:val="00816B8E"/>
    <w:rsid w:val="00835779"/>
    <w:rsid w:val="00840F3A"/>
    <w:rsid w:val="00844DBE"/>
    <w:rsid w:val="008465BA"/>
    <w:rsid w:val="0085031F"/>
    <w:rsid w:val="008600B3"/>
    <w:rsid w:val="00862CEA"/>
    <w:rsid w:val="0088703B"/>
    <w:rsid w:val="008968C7"/>
    <w:rsid w:val="008A2B3C"/>
    <w:rsid w:val="008A7A8A"/>
    <w:rsid w:val="008C6716"/>
    <w:rsid w:val="008D277A"/>
    <w:rsid w:val="008E3C3B"/>
    <w:rsid w:val="008F46AD"/>
    <w:rsid w:val="0090066F"/>
    <w:rsid w:val="00903604"/>
    <w:rsid w:val="00915243"/>
    <w:rsid w:val="00916CF3"/>
    <w:rsid w:val="00922BAE"/>
    <w:rsid w:val="00923660"/>
    <w:rsid w:val="00924E29"/>
    <w:rsid w:val="00925B11"/>
    <w:rsid w:val="0093071F"/>
    <w:rsid w:val="00937309"/>
    <w:rsid w:val="00945DE3"/>
    <w:rsid w:val="00961573"/>
    <w:rsid w:val="009738B6"/>
    <w:rsid w:val="009753CE"/>
    <w:rsid w:val="00976CC6"/>
    <w:rsid w:val="009A3AC6"/>
    <w:rsid w:val="009A66AC"/>
    <w:rsid w:val="009D3726"/>
    <w:rsid w:val="009E05B1"/>
    <w:rsid w:val="009F1DAD"/>
    <w:rsid w:val="00A05750"/>
    <w:rsid w:val="00A14D16"/>
    <w:rsid w:val="00A24C3F"/>
    <w:rsid w:val="00A434EB"/>
    <w:rsid w:val="00A437F2"/>
    <w:rsid w:val="00A46A6F"/>
    <w:rsid w:val="00A531F4"/>
    <w:rsid w:val="00A56391"/>
    <w:rsid w:val="00A758B9"/>
    <w:rsid w:val="00A76125"/>
    <w:rsid w:val="00A77747"/>
    <w:rsid w:val="00A87A08"/>
    <w:rsid w:val="00AB07E3"/>
    <w:rsid w:val="00AC3D7D"/>
    <w:rsid w:val="00B00954"/>
    <w:rsid w:val="00B025D2"/>
    <w:rsid w:val="00B03773"/>
    <w:rsid w:val="00B145FC"/>
    <w:rsid w:val="00B24FD6"/>
    <w:rsid w:val="00B26D19"/>
    <w:rsid w:val="00B46D18"/>
    <w:rsid w:val="00B56D12"/>
    <w:rsid w:val="00B720DA"/>
    <w:rsid w:val="00B87526"/>
    <w:rsid w:val="00BA55BD"/>
    <w:rsid w:val="00BA5DA7"/>
    <w:rsid w:val="00BB0F10"/>
    <w:rsid w:val="00BB49A2"/>
    <w:rsid w:val="00BC0F1E"/>
    <w:rsid w:val="00BC0FA8"/>
    <w:rsid w:val="00BC2EF9"/>
    <w:rsid w:val="00BD791F"/>
    <w:rsid w:val="00BE312F"/>
    <w:rsid w:val="00BF0DDB"/>
    <w:rsid w:val="00BF48FE"/>
    <w:rsid w:val="00C028D5"/>
    <w:rsid w:val="00C12672"/>
    <w:rsid w:val="00C1498E"/>
    <w:rsid w:val="00C173CD"/>
    <w:rsid w:val="00C24385"/>
    <w:rsid w:val="00C2465A"/>
    <w:rsid w:val="00C35B18"/>
    <w:rsid w:val="00C41903"/>
    <w:rsid w:val="00C633E0"/>
    <w:rsid w:val="00C86487"/>
    <w:rsid w:val="00C96E93"/>
    <w:rsid w:val="00CC2634"/>
    <w:rsid w:val="00CC45E7"/>
    <w:rsid w:val="00CC4D28"/>
    <w:rsid w:val="00CE1688"/>
    <w:rsid w:val="00CE458E"/>
    <w:rsid w:val="00CF016F"/>
    <w:rsid w:val="00D14EA7"/>
    <w:rsid w:val="00D30EBF"/>
    <w:rsid w:val="00D342C6"/>
    <w:rsid w:val="00D57394"/>
    <w:rsid w:val="00D757AC"/>
    <w:rsid w:val="00D81222"/>
    <w:rsid w:val="00D82F5F"/>
    <w:rsid w:val="00D91FAD"/>
    <w:rsid w:val="00D950FC"/>
    <w:rsid w:val="00DA01ED"/>
    <w:rsid w:val="00DB1A1F"/>
    <w:rsid w:val="00DB4166"/>
    <w:rsid w:val="00DB6C9C"/>
    <w:rsid w:val="00DD2B9E"/>
    <w:rsid w:val="00E0441A"/>
    <w:rsid w:val="00E1382E"/>
    <w:rsid w:val="00E40473"/>
    <w:rsid w:val="00E72B27"/>
    <w:rsid w:val="00E85A42"/>
    <w:rsid w:val="00EA087E"/>
    <w:rsid w:val="00EA16A9"/>
    <w:rsid w:val="00ED4C86"/>
    <w:rsid w:val="00EE49DC"/>
    <w:rsid w:val="00F02D3A"/>
    <w:rsid w:val="00F166FC"/>
    <w:rsid w:val="00F22A6C"/>
    <w:rsid w:val="00F3206D"/>
    <w:rsid w:val="00F50681"/>
    <w:rsid w:val="00F57070"/>
    <w:rsid w:val="00F6347E"/>
    <w:rsid w:val="00F64240"/>
    <w:rsid w:val="00F76943"/>
    <w:rsid w:val="00F77CFC"/>
    <w:rsid w:val="00F81ABE"/>
    <w:rsid w:val="00FA4A2D"/>
    <w:rsid w:val="00FC10C5"/>
    <w:rsid w:val="00FC4A9D"/>
    <w:rsid w:val="00FD13F4"/>
    <w:rsid w:val="00FD1495"/>
    <w:rsid w:val="00FD5F34"/>
    <w:rsid w:val="00FE072E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35985B-3161-4891-8A4E-CC0708D3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35B18"/>
    <w:pPr>
      <w:keepNext/>
      <w:keepLines/>
      <w:spacing w:before="60" w:after="60" w:line="415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C35B18"/>
    <w:rPr>
      <w:rFonts w:ascii="Consolas" w:eastAsia="宋体" w:hAnsi="Consolas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3F7264"/>
    <w:pPr>
      <w:ind w:firstLineChars="200" w:firstLine="420"/>
    </w:pPr>
  </w:style>
  <w:style w:type="table" w:styleId="a7">
    <w:name w:val="Table Grid"/>
    <w:basedOn w:val="a1"/>
    <w:uiPriority w:val="39"/>
    <w:rsid w:val="00C14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449CC-D646-433B-8431-993D0650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700</TotalTime>
  <Pages>7</Pages>
  <Words>485</Words>
  <Characters>2771</Characters>
  <Application>Microsoft Office Word</Application>
  <DocSecurity>0</DocSecurity>
  <Lines>23</Lines>
  <Paragraphs>6</Paragraphs>
  <ScaleCrop>false</ScaleCrop>
  <Company>Hewlett-Packard</Company>
  <LinksUpToDate>false</LinksUpToDate>
  <CharactersWithSpaces>3250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242</cp:revision>
  <dcterms:created xsi:type="dcterms:W3CDTF">2016-04-24T02:00:00Z</dcterms:created>
  <dcterms:modified xsi:type="dcterms:W3CDTF">2016-04-25T11:23:00Z</dcterms:modified>
</cp:coreProperties>
</file>