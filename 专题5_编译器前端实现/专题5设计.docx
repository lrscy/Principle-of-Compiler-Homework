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E5B0DD" w14:textId="77777777" w:rsidR="00C96E93" w:rsidRDefault="002647F5" w:rsidP="002647F5">
      <w:pPr>
        <w:pStyle w:val="a5"/>
      </w:pPr>
      <w:r>
        <w:rPr>
          <w:rFonts w:hint="eastAsia"/>
        </w:rPr>
        <w:t>专题</w:t>
      </w:r>
      <w:r>
        <w:rPr>
          <w:rFonts w:hint="eastAsia"/>
        </w:rPr>
        <w:t>5_</w:t>
      </w:r>
      <w:r>
        <w:rPr>
          <w:rFonts w:hint="eastAsia"/>
        </w:rPr>
        <w:t>编译器前端实现</w:t>
      </w:r>
    </w:p>
    <w:p w14:paraId="07BEFE4F" w14:textId="77777777" w:rsidR="002647F5" w:rsidRDefault="002647F5" w:rsidP="002647F5">
      <w:pPr>
        <w:jc w:val="center"/>
      </w:pPr>
      <w:r>
        <w:t xml:space="preserve">13281132 </w:t>
      </w:r>
      <w:r>
        <w:rPr>
          <w:rFonts w:hint="eastAsia"/>
        </w:rPr>
        <w:t>李若森</w:t>
      </w:r>
      <w:r>
        <w:rPr>
          <w:rFonts w:hint="eastAsia"/>
        </w:rPr>
        <w:t xml:space="preserve"> </w:t>
      </w:r>
      <w:r>
        <w:rPr>
          <w:rFonts w:hint="eastAsia"/>
        </w:rPr>
        <w:t>计科</w:t>
      </w:r>
      <w:r>
        <w:rPr>
          <w:rFonts w:hint="eastAsia"/>
        </w:rPr>
        <w:t>1301</w:t>
      </w:r>
    </w:p>
    <w:p w14:paraId="452EBF17" w14:textId="77777777" w:rsidR="002647F5" w:rsidRDefault="002647F5" w:rsidP="002647F5">
      <w:pPr>
        <w:pStyle w:val="10"/>
        <w:numPr>
          <w:ilvl w:val="0"/>
          <w:numId w:val="6"/>
        </w:numPr>
      </w:pPr>
      <w:r>
        <w:rPr>
          <w:rFonts w:hint="eastAsia"/>
        </w:rPr>
        <w:t>实验目的</w:t>
      </w:r>
    </w:p>
    <w:p w14:paraId="2D65BD82" w14:textId="77777777" w:rsidR="002647F5" w:rsidRDefault="002647F5" w:rsidP="002647F5">
      <w:pPr>
        <w:ind w:firstLine="420"/>
      </w:pPr>
      <w:r w:rsidRPr="002647F5">
        <w:rPr>
          <w:rFonts w:hint="eastAsia"/>
        </w:rPr>
        <w:t>词法分析的输入和输出，二元式的表示，二元式作为语法分析程序的输入，语法分析程序的输出，理解编译程序的整体概念，理解编译器前端的概念。</w:t>
      </w:r>
    </w:p>
    <w:p w14:paraId="3323EA23" w14:textId="77777777" w:rsidR="002647F5" w:rsidRDefault="002647F5" w:rsidP="002647F5">
      <w:pPr>
        <w:pStyle w:val="10"/>
        <w:numPr>
          <w:ilvl w:val="0"/>
          <w:numId w:val="6"/>
        </w:numPr>
      </w:pPr>
      <w:r>
        <w:rPr>
          <w:rFonts w:hint="eastAsia"/>
        </w:rPr>
        <w:t>实验内容</w:t>
      </w:r>
    </w:p>
    <w:p w14:paraId="03DA0641" w14:textId="77777777" w:rsidR="002647F5" w:rsidRDefault="002647F5" w:rsidP="002647F5">
      <w:pPr>
        <w:pStyle w:val="20"/>
        <w:numPr>
          <w:ilvl w:val="0"/>
          <w:numId w:val="8"/>
        </w:numPr>
      </w:pPr>
      <w:r>
        <w:rPr>
          <w:rFonts w:hint="eastAsia"/>
        </w:rPr>
        <w:t>实验项目</w:t>
      </w:r>
    </w:p>
    <w:p w14:paraId="5E2E8E4E" w14:textId="77777777" w:rsidR="002647F5" w:rsidRPr="002647F5" w:rsidRDefault="002647F5" w:rsidP="002647F5">
      <w:pPr>
        <w:ind w:firstLine="420"/>
      </w:pPr>
      <w:r w:rsidRPr="002647F5">
        <w:rPr>
          <w:rFonts w:hint="eastAsia"/>
        </w:rPr>
        <w:t>将词法分析程序（专题</w:t>
      </w:r>
      <w:r w:rsidRPr="002647F5">
        <w:rPr>
          <w:rFonts w:hint="eastAsia"/>
        </w:rPr>
        <w:t>1</w:t>
      </w:r>
      <w:r w:rsidRPr="002647F5">
        <w:rPr>
          <w:rFonts w:hint="eastAsia"/>
        </w:rPr>
        <w:t>）和语法分析程序（在专题</w:t>
      </w:r>
      <w:r w:rsidRPr="002647F5">
        <w:rPr>
          <w:rFonts w:hint="eastAsia"/>
        </w:rPr>
        <w:t>2</w:t>
      </w:r>
      <w:r w:rsidRPr="002647F5">
        <w:rPr>
          <w:rFonts w:hint="eastAsia"/>
        </w:rPr>
        <w:t>、</w:t>
      </w:r>
      <w:r w:rsidRPr="002647F5">
        <w:rPr>
          <w:rFonts w:hint="eastAsia"/>
        </w:rPr>
        <w:t>3</w:t>
      </w:r>
      <w:r w:rsidRPr="002647F5">
        <w:rPr>
          <w:rFonts w:hint="eastAsia"/>
        </w:rPr>
        <w:t>、</w:t>
      </w:r>
      <w:r w:rsidRPr="002647F5">
        <w:rPr>
          <w:rFonts w:hint="eastAsia"/>
        </w:rPr>
        <w:t>4</w:t>
      </w:r>
      <w:r w:rsidRPr="002647F5">
        <w:rPr>
          <w:rFonts w:hint="eastAsia"/>
        </w:rPr>
        <w:t>中选择一个）形成一个程序，即程序的输入为符号串源程序（算术表达式），输出为判断结果（该符号串是否为正确的算术表达式）。</w:t>
      </w:r>
    </w:p>
    <w:p w14:paraId="3B1623FF" w14:textId="77777777" w:rsidR="002647F5" w:rsidRDefault="002647F5" w:rsidP="002647F5">
      <w:pPr>
        <w:pStyle w:val="20"/>
        <w:numPr>
          <w:ilvl w:val="0"/>
          <w:numId w:val="8"/>
        </w:numPr>
      </w:pPr>
      <w:r>
        <w:rPr>
          <w:rFonts w:hint="eastAsia"/>
        </w:rPr>
        <w:t>设计说明</w:t>
      </w:r>
    </w:p>
    <w:p w14:paraId="5B6FC96C" w14:textId="77777777" w:rsidR="002647F5" w:rsidRPr="002647F5" w:rsidRDefault="002647F5" w:rsidP="002647F5">
      <w:pPr>
        <w:ind w:firstLine="420"/>
      </w:pPr>
      <w:r w:rsidRPr="002647F5">
        <w:rPr>
          <w:rFonts w:hint="eastAsia"/>
        </w:rPr>
        <w:t>终结符号</w:t>
      </w:r>
      <w:r w:rsidRPr="002647F5">
        <w:rPr>
          <w:rFonts w:hint="eastAsia"/>
        </w:rPr>
        <w:t xml:space="preserve"> i </w:t>
      </w:r>
      <w:r w:rsidRPr="002647F5">
        <w:rPr>
          <w:rFonts w:hint="eastAsia"/>
        </w:rPr>
        <w:t>为用户定义的简单变量，即标识符的定义。</w:t>
      </w:r>
    </w:p>
    <w:p w14:paraId="6A8F21A1" w14:textId="77777777" w:rsidR="002647F5" w:rsidRDefault="002647F5" w:rsidP="002647F5">
      <w:pPr>
        <w:pStyle w:val="20"/>
        <w:numPr>
          <w:ilvl w:val="0"/>
          <w:numId w:val="8"/>
        </w:numPr>
      </w:pPr>
      <w:r>
        <w:rPr>
          <w:rFonts w:hint="eastAsia"/>
        </w:rPr>
        <w:t>设计要求</w:t>
      </w:r>
    </w:p>
    <w:p w14:paraId="1009FED3" w14:textId="0F8D0202" w:rsidR="002647F5" w:rsidRDefault="002647F5" w:rsidP="002647F5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词法分析</w:t>
      </w:r>
      <w:r w:rsidR="00011AD6">
        <w:rPr>
          <w:rFonts w:hint="eastAsia"/>
        </w:rPr>
        <w:t>器</w:t>
      </w:r>
      <w:r>
        <w:rPr>
          <w:rFonts w:hint="eastAsia"/>
        </w:rPr>
        <w:t>的输入为符号串（算术表达式），词法分析</w:t>
      </w:r>
      <w:r w:rsidR="00FC19BA">
        <w:rPr>
          <w:rFonts w:hint="eastAsia"/>
        </w:rPr>
        <w:t>器</w:t>
      </w:r>
      <w:r>
        <w:rPr>
          <w:rFonts w:hint="eastAsia"/>
        </w:rPr>
        <w:t>的输出为二元式形式的中间文件</w:t>
      </w:r>
    </w:p>
    <w:p w14:paraId="6A819641" w14:textId="14BE8804" w:rsidR="002647F5" w:rsidRDefault="002647F5" w:rsidP="002647F5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语法分析</w:t>
      </w:r>
      <w:r w:rsidR="00C12792">
        <w:rPr>
          <w:rFonts w:hint="eastAsia"/>
        </w:rPr>
        <w:t>器</w:t>
      </w:r>
      <w:r>
        <w:rPr>
          <w:rFonts w:hint="eastAsia"/>
        </w:rPr>
        <w:t>读取二元式形式的中间文件并判断符号串是否为正确的算术表达式；</w:t>
      </w:r>
    </w:p>
    <w:p w14:paraId="086E1EE6" w14:textId="77777777" w:rsidR="002647F5" w:rsidRPr="002647F5" w:rsidRDefault="002647F5" w:rsidP="002647F5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设计两个测试用例（尽可能完备），并给出程序执行结果。</w:t>
      </w:r>
    </w:p>
    <w:p w14:paraId="03A40485" w14:textId="77777777" w:rsidR="002647F5" w:rsidRDefault="002647F5" w:rsidP="002647F5">
      <w:pPr>
        <w:pStyle w:val="20"/>
        <w:numPr>
          <w:ilvl w:val="0"/>
          <w:numId w:val="8"/>
        </w:numPr>
      </w:pPr>
      <w:r>
        <w:rPr>
          <w:rFonts w:hint="eastAsia"/>
        </w:rPr>
        <w:t>任务分析</w:t>
      </w:r>
    </w:p>
    <w:p w14:paraId="16E2D746" w14:textId="77777777" w:rsidR="00FC19BA" w:rsidRDefault="00FC19BA" w:rsidP="00FC19BA">
      <w:pPr>
        <w:ind w:firstLine="420"/>
      </w:pPr>
      <w:r w:rsidRPr="00FC19BA">
        <w:rPr>
          <w:rFonts w:hint="eastAsia"/>
        </w:rPr>
        <w:t>重点解决编译程序总体结构理解问题；词法分析的输出为语法分析的输入。</w:t>
      </w:r>
    </w:p>
    <w:p w14:paraId="3F0D43E2" w14:textId="77777777" w:rsidR="00FC19BA" w:rsidRDefault="00FC19BA">
      <w:pPr>
        <w:widowControl/>
        <w:jc w:val="left"/>
      </w:pPr>
      <w:r>
        <w:br w:type="page"/>
      </w:r>
    </w:p>
    <w:p w14:paraId="44E7011D" w14:textId="2A67273F" w:rsidR="00FC19BA" w:rsidRDefault="00FC19BA" w:rsidP="00FC19BA">
      <w:pPr>
        <w:pStyle w:val="10"/>
        <w:numPr>
          <w:ilvl w:val="0"/>
          <w:numId w:val="6"/>
        </w:numPr>
      </w:pPr>
      <w:r>
        <w:rPr>
          <w:rFonts w:hint="eastAsia"/>
        </w:rPr>
        <w:lastRenderedPageBreak/>
        <w:t>实现过程</w:t>
      </w:r>
    </w:p>
    <w:p w14:paraId="56057505" w14:textId="1E829113" w:rsidR="00FC19BA" w:rsidRDefault="008333F2" w:rsidP="005A0685">
      <w:pPr>
        <w:ind w:firstLine="420"/>
      </w:pPr>
      <w:r>
        <w:rPr>
          <w:rFonts w:hint="eastAsia"/>
        </w:rPr>
        <w:t>本实验将专题一和专题二粘合在一起构成编译器的前端。</w:t>
      </w:r>
      <w:r w:rsidR="005A0685">
        <w:rPr>
          <w:rFonts w:hint="eastAsia"/>
        </w:rPr>
        <w:t>词法分析器和语法分析器分别拷到本专题下</w:t>
      </w:r>
      <w:r w:rsidR="005A0685">
        <w:rPr>
          <w:rFonts w:hint="eastAsia"/>
        </w:rPr>
        <w:t>lexer</w:t>
      </w:r>
      <w:r w:rsidR="005A0685">
        <w:rPr>
          <w:rFonts w:hint="eastAsia"/>
        </w:rPr>
        <w:t>和</w:t>
      </w:r>
      <w:r w:rsidR="005A0685">
        <w:rPr>
          <w:rFonts w:hint="eastAsia"/>
        </w:rPr>
        <w:t>parse</w:t>
      </w:r>
      <w:r w:rsidR="005A0685">
        <w:rPr>
          <w:rFonts w:hint="eastAsia"/>
        </w:rPr>
        <w:t>文件夹下，每个文件夹下有各自的</w:t>
      </w:r>
      <w:r w:rsidR="005A0685">
        <w:rPr>
          <w:rFonts w:hint="eastAsia"/>
        </w:rPr>
        <w:t>makefile</w:t>
      </w:r>
      <w:r w:rsidR="005A0685">
        <w:rPr>
          <w:rFonts w:hint="eastAsia"/>
        </w:rPr>
        <w:t>。最终在</w:t>
      </w:r>
      <w:r w:rsidR="005A0685">
        <w:rPr>
          <w:rFonts w:hint="eastAsia"/>
        </w:rPr>
        <w:t>test</w:t>
      </w:r>
      <w:r w:rsidR="005A0685">
        <w:rPr>
          <w:rFonts w:hint="eastAsia"/>
        </w:rPr>
        <w:t>文件夹下通过</w:t>
      </w:r>
      <w:r w:rsidR="005A0685">
        <w:rPr>
          <w:rFonts w:hint="eastAsia"/>
        </w:rPr>
        <w:t>C</w:t>
      </w:r>
      <w:r w:rsidR="005A0685">
        <w:rPr>
          <w:rFonts w:hint="eastAsia"/>
        </w:rPr>
        <w:t>语言程序调用两个文件夹的函数完成功能衔接，通过</w:t>
      </w:r>
      <w:r w:rsidR="005A0685">
        <w:rPr>
          <w:rFonts w:hint="eastAsia"/>
        </w:rPr>
        <w:t>makefile</w:t>
      </w:r>
      <w:r w:rsidR="005A0685">
        <w:rPr>
          <w:rFonts w:hint="eastAsia"/>
        </w:rPr>
        <w:t>将所有程序最终粘合成一个程序。</w:t>
      </w:r>
    </w:p>
    <w:p w14:paraId="55D1F591" w14:textId="14F71466" w:rsidR="005A0685" w:rsidRDefault="005A0685" w:rsidP="007A59D9">
      <w:pPr>
        <w:pStyle w:val="20"/>
      </w:pPr>
      <w:r>
        <w:rPr>
          <w:rFonts w:hint="eastAsia"/>
        </w:rPr>
        <w:t>衔接程序：</w:t>
      </w:r>
    </w:p>
    <w:p w14:paraId="407A9DBD" w14:textId="77777777" w:rsidR="005A0685" w:rsidRDefault="005A0685" w:rsidP="005A0685">
      <w:pPr>
        <w:pStyle w:val="1"/>
      </w:pPr>
      <w:r>
        <w:t>#include "main.h"</w:t>
      </w:r>
    </w:p>
    <w:p w14:paraId="3B02356D" w14:textId="77777777" w:rsidR="005A0685" w:rsidRDefault="005A0685" w:rsidP="005A0685">
      <w:pPr>
        <w:pStyle w:val="1"/>
      </w:pPr>
    </w:p>
    <w:p w14:paraId="5EC8614D" w14:textId="77777777" w:rsidR="005A0685" w:rsidRDefault="005A0685" w:rsidP="005A0685">
      <w:pPr>
        <w:pStyle w:val="1"/>
      </w:pPr>
      <w:r>
        <w:t>int main( int argc, char **argv ) {</w:t>
      </w:r>
    </w:p>
    <w:p w14:paraId="4849A47C" w14:textId="77777777" w:rsidR="005A0685" w:rsidRDefault="005A0685" w:rsidP="005A0685">
      <w:pPr>
        <w:pStyle w:val="1"/>
      </w:pPr>
      <w:r>
        <w:t xml:space="preserve">    bool flag;</w:t>
      </w:r>
    </w:p>
    <w:p w14:paraId="4C37F6E6" w14:textId="77777777" w:rsidR="005A0685" w:rsidRDefault="005A0685" w:rsidP="005A0685">
      <w:pPr>
        <w:pStyle w:val="1"/>
      </w:pPr>
      <w:r>
        <w:t xml:space="preserve">    flag = lexer( argv[1] );</w:t>
      </w:r>
    </w:p>
    <w:p w14:paraId="1A07A4D5" w14:textId="77777777" w:rsidR="005A0685" w:rsidRDefault="005A0685" w:rsidP="005A0685">
      <w:pPr>
        <w:pStyle w:val="1"/>
      </w:pPr>
      <w:r>
        <w:t xml:space="preserve">    if( flag ) flag = parse();</w:t>
      </w:r>
    </w:p>
    <w:p w14:paraId="324B3999" w14:textId="77777777" w:rsidR="005A0685" w:rsidRDefault="005A0685" w:rsidP="005A0685">
      <w:pPr>
        <w:pStyle w:val="1"/>
      </w:pPr>
      <w:r>
        <w:t xml:space="preserve">    if( flag ) puts( "Program OK!" );</w:t>
      </w:r>
    </w:p>
    <w:p w14:paraId="0AED8198" w14:textId="77777777" w:rsidR="005A0685" w:rsidRDefault="005A0685" w:rsidP="005A0685">
      <w:pPr>
        <w:pStyle w:val="1"/>
      </w:pPr>
      <w:r>
        <w:t xml:space="preserve">    else puts( "Syntax Error!" );</w:t>
      </w:r>
    </w:p>
    <w:p w14:paraId="549163FB" w14:textId="77777777" w:rsidR="005A0685" w:rsidRDefault="005A0685" w:rsidP="005A0685">
      <w:pPr>
        <w:pStyle w:val="1"/>
      </w:pPr>
      <w:r>
        <w:t xml:space="preserve">    return 0;</w:t>
      </w:r>
    </w:p>
    <w:p w14:paraId="54F63B8C" w14:textId="1D27F23F" w:rsidR="005A0685" w:rsidRDefault="005A0685" w:rsidP="005A0685">
      <w:pPr>
        <w:pStyle w:val="1"/>
      </w:pPr>
      <w:r>
        <w:t>}</w:t>
      </w:r>
    </w:p>
    <w:p w14:paraId="10E0DA6B" w14:textId="0CDD5DB2" w:rsidR="005A0685" w:rsidRDefault="005A0685" w:rsidP="007A59D9">
      <w:pPr>
        <w:pStyle w:val="20"/>
      </w:pPr>
      <w:r>
        <w:rPr>
          <w:rFonts w:hint="eastAsia"/>
        </w:rPr>
        <w:t>总</w:t>
      </w:r>
      <w:r>
        <w:rPr>
          <w:rFonts w:hint="eastAsia"/>
        </w:rPr>
        <w:t>makefile</w:t>
      </w:r>
      <w:r>
        <w:rPr>
          <w:rFonts w:hint="eastAsia"/>
        </w:rPr>
        <w:t>：</w:t>
      </w:r>
    </w:p>
    <w:p w14:paraId="052D0833" w14:textId="77777777" w:rsidR="005A0685" w:rsidRDefault="005A0685" w:rsidP="005A0685">
      <w:pPr>
        <w:pStyle w:val="1"/>
        <w:numPr>
          <w:ilvl w:val="0"/>
          <w:numId w:val="11"/>
        </w:numPr>
      </w:pPr>
      <w:r>
        <w:t>compiler: subdir main.o</w:t>
      </w:r>
    </w:p>
    <w:p w14:paraId="2BA04E04" w14:textId="77777777" w:rsidR="005A0685" w:rsidRDefault="005A0685" w:rsidP="005A0685">
      <w:pPr>
        <w:pStyle w:val="1"/>
      </w:pPr>
      <w:r>
        <w:tab/>
        <w:t>g++ -std=c++11 -O2 -o $@ ../lexer/*.o ../parse/*.o main.o</w:t>
      </w:r>
    </w:p>
    <w:p w14:paraId="3FDDBFDA" w14:textId="77777777" w:rsidR="005A0685" w:rsidRDefault="005A0685" w:rsidP="005A0685">
      <w:pPr>
        <w:pStyle w:val="1"/>
      </w:pPr>
    </w:p>
    <w:p w14:paraId="3915E437" w14:textId="77777777" w:rsidR="005A0685" w:rsidRDefault="005A0685" w:rsidP="005A0685">
      <w:pPr>
        <w:pStyle w:val="1"/>
      </w:pPr>
      <w:r>
        <w:t>main.o: main.cpp main.h</w:t>
      </w:r>
    </w:p>
    <w:p w14:paraId="17E0D98A" w14:textId="77777777" w:rsidR="005A0685" w:rsidRDefault="005A0685" w:rsidP="005A0685">
      <w:pPr>
        <w:pStyle w:val="1"/>
      </w:pPr>
      <w:r>
        <w:tab/>
        <w:t>g++ -std=c++11 -O2 -c $&lt;</w:t>
      </w:r>
    </w:p>
    <w:p w14:paraId="28064885" w14:textId="77777777" w:rsidR="005A0685" w:rsidRDefault="005A0685" w:rsidP="005A0685">
      <w:pPr>
        <w:pStyle w:val="1"/>
      </w:pPr>
    </w:p>
    <w:p w14:paraId="1418D170" w14:textId="77777777" w:rsidR="005A0685" w:rsidRDefault="005A0685" w:rsidP="005A0685">
      <w:pPr>
        <w:pStyle w:val="1"/>
      </w:pPr>
      <w:r>
        <w:t>subdir:</w:t>
      </w:r>
    </w:p>
    <w:p w14:paraId="1727753B" w14:textId="77777777" w:rsidR="005A0685" w:rsidRDefault="005A0685" w:rsidP="005A0685">
      <w:pPr>
        <w:pStyle w:val="1"/>
      </w:pPr>
      <w:r>
        <w:tab/>
        <w:t>$(MAKE) -C ../lexer</w:t>
      </w:r>
    </w:p>
    <w:p w14:paraId="5FC90D1B" w14:textId="77777777" w:rsidR="005A0685" w:rsidRDefault="005A0685" w:rsidP="005A0685">
      <w:pPr>
        <w:pStyle w:val="1"/>
      </w:pPr>
      <w:r>
        <w:tab/>
        <w:t>$(MAKE) -C ../parse</w:t>
      </w:r>
    </w:p>
    <w:p w14:paraId="3F08B93F" w14:textId="77777777" w:rsidR="005A0685" w:rsidRDefault="005A0685" w:rsidP="005A0685">
      <w:pPr>
        <w:pStyle w:val="1"/>
      </w:pPr>
    </w:p>
    <w:p w14:paraId="4CB78A11" w14:textId="77777777" w:rsidR="005A0685" w:rsidRDefault="005A0685" w:rsidP="005A0685">
      <w:pPr>
        <w:pStyle w:val="1"/>
      </w:pPr>
      <w:r>
        <w:t>.PHONY : clean</w:t>
      </w:r>
    </w:p>
    <w:p w14:paraId="38388265" w14:textId="77777777" w:rsidR="005A0685" w:rsidRDefault="005A0685" w:rsidP="005A0685">
      <w:pPr>
        <w:pStyle w:val="1"/>
      </w:pPr>
      <w:r>
        <w:t>clean:</w:t>
      </w:r>
    </w:p>
    <w:p w14:paraId="6AEF3CD2" w14:textId="77777777" w:rsidR="005A0685" w:rsidRDefault="005A0685" w:rsidP="005A0685">
      <w:pPr>
        <w:pStyle w:val="1"/>
      </w:pPr>
      <w:r>
        <w:tab/>
        <w:t>$(MAKE) -C ../lexer clean</w:t>
      </w:r>
    </w:p>
    <w:p w14:paraId="76FD4636" w14:textId="77777777" w:rsidR="005A0685" w:rsidRDefault="005A0685" w:rsidP="005A0685">
      <w:pPr>
        <w:pStyle w:val="1"/>
      </w:pPr>
      <w:r>
        <w:tab/>
        <w:t>$(MAKE) -C ../parse clean</w:t>
      </w:r>
    </w:p>
    <w:p w14:paraId="3F98F556" w14:textId="6D7B849E" w:rsidR="005A0685" w:rsidRDefault="005A0685" w:rsidP="005A0685">
      <w:pPr>
        <w:pStyle w:val="1"/>
      </w:pPr>
      <w:r>
        <w:tab/>
        <w:t>del *.o</w:t>
      </w:r>
    </w:p>
    <w:p w14:paraId="1090128F" w14:textId="5AFD3089" w:rsidR="007A59D9" w:rsidRDefault="007A59D9" w:rsidP="007A59D9">
      <w:pPr>
        <w:pStyle w:val="20"/>
      </w:pPr>
      <w:r>
        <w:rPr>
          <w:rFonts w:hint="eastAsia"/>
        </w:rPr>
        <w:t>注意事项</w:t>
      </w:r>
    </w:p>
    <w:p w14:paraId="229576D9" w14:textId="3F32174C" w:rsidR="007A59D9" w:rsidRDefault="007A59D9" w:rsidP="007A59D9">
      <w:r>
        <w:tab/>
      </w:r>
      <w:r>
        <w:rPr>
          <w:rFonts w:hint="eastAsia"/>
        </w:rPr>
        <w:t>在将各工程拷贝至相应目录后需要将各自的</w:t>
      </w:r>
      <w:r>
        <w:rPr>
          <w:rFonts w:hint="eastAsia"/>
        </w:rPr>
        <w:t>main</w:t>
      </w:r>
      <w:r>
        <w:rPr>
          <w:rFonts w:hint="eastAsia"/>
        </w:rPr>
        <w:t>函数改为对外接口，并且新生成一个头文件将该该接口提供给外部程序。因为词法分析器和语法分析器的编程标准是相同的，所以在头文件的定义上有许多相同之处，因此在总编译时会出现重定义现象。所以需要将两个工程中相同的部分提取出来作为公共头文件。</w:t>
      </w:r>
    </w:p>
    <w:p w14:paraId="053595FB" w14:textId="3A0DE4E9" w:rsidR="007264B7" w:rsidRPr="007A59D9" w:rsidRDefault="007264B7" w:rsidP="007A59D9">
      <w:r>
        <w:tab/>
      </w:r>
      <w:r>
        <w:rPr>
          <w:rFonts w:hint="eastAsia"/>
        </w:rPr>
        <w:t>所有函数注释详见附录中代码。</w:t>
      </w:r>
    </w:p>
    <w:p w14:paraId="7A43F992" w14:textId="2A4F989C" w:rsidR="007A59D9" w:rsidRDefault="00FC19BA" w:rsidP="007A59D9">
      <w:pPr>
        <w:pStyle w:val="10"/>
        <w:numPr>
          <w:ilvl w:val="0"/>
          <w:numId w:val="6"/>
        </w:numPr>
      </w:pPr>
      <w:r>
        <w:rPr>
          <w:rFonts w:hint="eastAsia"/>
        </w:rPr>
        <w:lastRenderedPageBreak/>
        <w:t>程序验证</w:t>
      </w:r>
    </w:p>
    <w:p w14:paraId="62FD4BBE" w14:textId="1910E02D" w:rsidR="007A59D9" w:rsidRDefault="004A10E4" w:rsidP="004A10E4">
      <w:pPr>
        <w:pStyle w:val="20"/>
      </w:pPr>
      <w:r>
        <w:rPr>
          <w:rFonts w:hint="eastAsia"/>
        </w:rPr>
        <w:t>实验</w:t>
      </w:r>
      <w:r w:rsidR="007A59D9">
        <w:rPr>
          <w:rFonts w:hint="eastAsia"/>
        </w:rPr>
        <w:t>截图：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4"/>
        <w:gridCol w:w="222"/>
      </w:tblGrid>
      <w:tr w:rsidR="00F23366" w14:paraId="70F7802E" w14:textId="77777777" w:rsidTr="00F23366">
        <w:tc>
          <w:tcPr>
            <w:tcW w:w="8084" w:type="dxa"/>
            <w:vAlign w:val="center"/>
          </w:tcPr>
          <w:p w14:paraId="4365FC80" w14:textId="3D23F61E" w:rsidR="00F23366" w:rsidRDefault="00F23366" w:rsidP="00F23366">
            <w:r>
              <w:rPr>
                <w:rFonts w:hint="eastAsia"/>
              </w:rPr>
              <w:t>正确例子：</w:t>
            </w:r>
          </w:p>
        </w:tc>
        <w:tc>
          <w:tcPr>
            <w:tcW w:w="222" w:type="dxa"/>
          </w:tcPr>
          <w:p w14:paraId="3A9493D1" w14:textId="77777777" w:rsidR="00F23366" w:rsidRDefault="00F23366" w:rsidP="007A59D9">
            <w:pPr>
              <w:jc w:val="center"/>
            </w:pPr>
          </w:p>
        </w:tc>
      </w:tr>
      <w:tr w:rsidR="00F23366" w14:paraId="4D3DEA59" w14:textId="74498A74" w:rsidTr="00F23366">
        <w:tc>
          <w:tcPr>
            <w:tcW w:w="8084" w:type="dxa"/>
            <w:vAlign w:val="center"/>
          </w:tcPr>
          <w:p w14:paraId="7DFF7BD1" w14:textId="3611B44D" w:rsidR="00F23366" w:rsidRDefault="00F23366" w:rsidP="007A59D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3EC663" wp14:editId="242D3649">
                  <wp:extent cx="5173980" cy="45971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9870" cy="461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14:paraId="445177D4" w14:textId="77777777" w:rsidR="00F23366" w:rsidRDefault="00F23366" w:rsidP="007A59D9">
            <w:pPr>
              <w:jc w:val="center"/>
            </w:pPr>
          </w:p>
        </w:tc>
      </w:tr>
      <w:tr w:rsidR="00F23366" w14:paraId="66C48C75" w14:textId="77777777" w:rsidTr="00F23366">
        <w:tc>
          <w:tcPr>
            <w:tcW w:w="8084" w:type="dxa"/>
            <w:vAlign w:val="center"/>
          </w:tcPr>
          <w:p w14:paraId="02A11CA4" w14:textId="6F70EA27" w:rsidR="00F23366" w:rsidRDefault="00F23366" w:rsidP="00F23366">
            <w:r>
              <w:rPr>
                <w:rFonts w:hint="eastAsia"/>
              </w:rPr>
              <w:t>错误例子：</w:t>
            </w:r>
          </w:p>
        </w:tc>
        <w:tc>
          <w:tcPr>
            <w:tcW w:w="222" w:type="dxa"/>
          </w:tcPr>
          <w:p w14:paraId="79D4761F" w14:textId="77777777" w:rsidR="00F23366" w:rsidRDefault="00F23366" w:rsidP="007A59D9">
            <w:pPr>
              <w:jc w:val="center"/>
            </w:pPr>
          </w:p>
        </w:tc>
      </w:tr>
      <w:tr w:rsidR="00F23366" w14:paraId="41134022" w14:textId="68E93F74" w:rsidTr="00F23366">
        <w:tc>
          <w:tcPr>
            <w:tcW w:w="8084" w:type="dxa"/>
            <w:vAlign w:val="center"/>
          </w:tcPr>
          <w:p w14:paraId="71FE3A66" w14:textId="693D6277" w:rsidR="00F23366" w:rsidRDefault="00F23366" w:rsidP="007A59D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2FB684" wp14:editId="7CFAA98F">
                  <wp:extent cx="5173980" cy="664656"/>
                  <wp:effectExtent l="0" t="0" r="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7892" cy="666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14:paraId="573443EB" w14:textId="77777777" w:rsidR="00F23366" w:rsidRDefault="00F23366" w:rsidP="007A59D9">
            <w:pPr>
              <w:jc w:val="center"/>
            </w:pPr>
          </w:p>
        </w:tc>
      </w:tr>
    </w:tbl>
    <w:p w14:paraId="513B5744" w14:textId="7EBB1C04" w:rsidR="00685296" w:rsidRDefault="009E15D5" w:rsidP="009E15D5">
      <w:r>
        <w:t xml:space="preserve">* </w:t>
      </w:r>
      <w:r w:rsidR="00685296">
        <w:rPr>
          <w:rFonts w:hint="eastAsia"/>
        </w:rPr>
        <w:t>实验样例见附录。</w:t>
      </w:r>
    </w:p>
    <w:p w14:paraId="5E7F953C" w14:textId="4C6296C3" w:rsidR="00FC19BA" w:rsidRDefault="00FC19BA" w:rsidP="00FC19BA">
      <w:pPr>
        <w:pStyle w:val="10"/>
        <w:numPr>
          <w:ilvl w:val="0"/>
          <w:numId w:val="6"/>
        </w:numPr>
      </w:pPr>
      <w:r>
        <w:rPr>
          <w:rFonts w:hint="eastAsia"/>
        </w:rPr>
        <w:t>实验心得</w:t>
      </w:r>
    </w:p>
    <w:p w14:paraId="1B4D9159" w14:textId="000519B8" w:rsidR="004A10E4" w:rsidRDefault="002453E7" w:rsidP="002453E7">
      <w:pPr>
        <w:ind w:firstLine="420"/>
      </w:pPr>
      <w:r>
        <w:rPr>
          <w:rFonts w:hint="eastAsia"/>
        </w:rPr>
        <w:t>通过此次试验，我完整的完成了一个编译器的前端部分。词法分析器和语法分析器是分开的两个部分，但是通过中间文件的粘连可以</w:t>
      </w:r>
      <w:r w:rsidR="00847320">
        <w:rPr>
          <w:rFonts w:hint="eastAsia"/>
        </w:rPr>
        <w:t>使他们很顺畅的结合在一起。由于递归下降文法可以准确的定位错误的原因，所以我选择了递归下降分析法作为语法分析器的算法。</w:t>
      </w:r>
    </w:p>
    <w:p w14:paraId="2D466107" w14:textId="443BE965" w:rsidR="00483CAB" w:rsidRDefault="00483CAB" w:rsidP="002453E7">
      <w:pPr>
        <w:ind w:firstLine="420"/>
      </w:pPr>
      <w:r>
        <w:rPr>
          <w:rFonts w:hint="eastAsia"/>
        </w:rPr>
        <w:t>在整合两个程序时出现了一些不曾想到的问题。由于两个程序的代码标准是一样的，所以在整合编译的时候</w:t>
      </w:r>
      <w:r w:rsidR="00C72F08">
        <w:rPr>
          <w:rFonts w:hint="eastAsia"/>
        </w:rPr>
        <w:t>出现了许多的重复定义的错误，还有</w:t>
      </w:r>
      <w:r w:rsidR="001878EC">
        <w:rPr>
          <w:rFonts w:hint="eastAsia"/>
        </w:rPr>
        <w:t>函数接口未对外公开导致衔接程序无法正常工作，分项目中的</w:t>
      </w:r>
      <w:r w:rsidR="001878EC">
        <w:rPr>
          <w:rFonts w:hint="eastAsia"/>
        </w:rPr>
        <w:t>makefile</w:t>
      </w:r>
      <w:r w:rsidR="001878EC">
        <w:rPr>
          <w:rFonts w:hint="eastAsia"/>
        </w:rPr>
        <w:t>中生成可执行文件部分在拷贝过来后未删除导致程序生成冗余文件，中间文件路径设置错误导致无法找到等一系列问题。当这一切细节都解决后，一个完整的编译器前端就完成了。</w:t>
      </w:r>
    </w:p>
    <w:p w14:paraId="355BD609" w14:textId="0AFC3129" w:rsidR="00D43A13" w:rsidRDefault="00D43A13" w:rsidP="002453E7">
      <w:pPr>
        <w:ind w:firstLine="420"/>
      </w:pPr>
      <w:r>
        <w:rPr>
          <w:rFonts w:hint="eastAsia"/>
        </w:rPr>
        <w:t>此专题虽然是将两个以前的专题衔接就可以完成的，但是我依旧做了半天的时间，我重新调整代码规范化了注释修复各类细节</w:t>
      </w:r>
      <w:r>
        <w:t>bug</w:t>
      </w:r>
      <w:r>
        <w:t>，</w:t>
      </w:r>
      <w:r>
        <w:rPr>
          <w:rFonts w:hint="eastAsia"/>
        </w:rPr>
        <w:t>使得我对词法分析器和递归下降文法有了更为深刻的理解，对递归下降文法</w:t>
      </w:r>
      <w:r>
        <w:rPr>
          <w:rFonts w:hint="eastAsia"/>
        </w:rPr>
        <w:t>FIRST</w:t>
      </w:r>
      <w:r>
        <w:rPr>
          <w:rFonts w:hint="eastAsia"/>
        </w:rPr>
        <w:t>集合</w:t>
      </w:r>
      <w:r>
        <w:rPr>
          <w:rFonts w:hint="eastAsia"/>
        </w:rPr>
        <w:t>FOLLOW</w:t>
      </w:r>
      <w:r>
        <w:rPr>
          <w:rFonts w:hint="eastAsia"/>
        </w:rPr>
        <w:t>集以及报错方式等有了更为深刻的认识。这同时也锻炼了我工程能力，使我更加熟练的掌握了</w:t>
      </w:r>
      <w:r>
        <w:rPr>
          <w:rFonts w:hint="eastAsia"/>
        </w:rPr>
        <w:t>makefile</w:t>
      </w:r>
      <w:r>
        <w:rPr>
          <w:rFonts w:hint="eastAsia"/>
        </w:rPr>
        <w:t>的编写技巧，更熟练的掌握了此</w:t>
      </w:r>
      <w:r>
        <w:rPr>
          <w:rFonts w:hint="eastAsia"/>
        </w:rPr>
        <w:t>C/C++</w:t>
      </w:r>
      <w:r>
        <w:rPr>
          <w:rFonts w:hint="eastAsia"/>
        </w:rPr>
        <w:t>跨平台开发技术。</w:t>
      </w:r>
    </w:p>
    <w:p w14:paraId="475D644F" w14:textId="0CE5E320" w:rsidR="00595588" w:rsidRDefault="00595588" w:rsidP="002453E7">
      <w:pPr>
        <w:ind w:firstLine="420"/>
        <w:rPr>
          <w:rFonts w:hint="eastAsia"/>
        </w:rPr>
      </w:pPr>
      <w:r>
        <w:rPr>
          <w:rFonts w:hint="eastAsia"/>
        </w:rPr>
        <w:t>目前该项目已上传至我的</w:t>
      </w:r>
      <w:r>
        <w:rPr>
          <w:rFonts w:hint="eastAsia"/>
        </w:rPr>
        <w:t>Github</w:t>
      </w:r>
      <w:r>
        <w:rPr>
          <w:rFonts w:hint="eastAsia"/>
        </w:rPr>
        <w:t>仓库中。</w:t>
      </w:r>
      <w:bookmarkStart w:id="0" w:name="_GoBack"/>
      <w:bookmarkEnd w:id="0"/>
    </w:p>
    <w:p w14:paraId="59D3C564" w14:textId="47C21BA5" w:rsidR="00F23366" w:rsidRDefault="00F23366" w:rsidP="00F23366">
      <w:pPr>
        <w:pStyle w:val="10"/>
      </w:pPr>
      <w:r>
        <w:rPr>
          <w:rFonts w:hint="eastAsia"/>
        </w:rPr>
        <w:t>附录：</w:t>
      </w:r>
    </w:p>
    <w:p w14:paraId="59345588" w14:textId="02BB6833" w:rsidR="00F23366" w:rsidRDefault="00F23366" w:rsidP="00F23366">
      <w:pPr>
        <w:pStyle w:val="a6"/>
        <w:numPr>
          <w:ilvl w:val="0"/>
          <w:numId w:val="12"/>
        </w:numPr>
        <w:ind w:firstLineChars="0"/>
      </w:pPr>
      <w:r>
        <w:t>i</w:t>
      </w:r>
      <w:r>
        <w:rPr>
          <w:rFonts w:hint="eastAsia"/>
        </w:rPr>
        <w:t>nclude</w:t>
      </w:r>
      <w:r>
        <w:rPr>
          <w:rFonts w:hint="eastAsia"/>
        </w:rPr>
        <w:t>文件夹下为公共头文件及同一定义文件</w:t>
      </w:r>
    </w:p>
    <w:p w14:paraId="735443D6" w14:textId="4D1BF114" w:rsidR="00F23366" w:rsidRDefault="00F23366" w:rsidP="00F2336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lexer</w:t>
      </w:r>
      <w:r>
        <w:rPr>
          <w:rFonts w:hint="eastAsia"/>
        </w:rPr>
        <w:t>文件夹下为词法分析器</w:t>
      </w:r>
    </w:p>
    <w:p w14:paraId="2490410A" w14:textId="4325CC29" w:rsidR="00F23366" w:rsidRDefault="00F23366" w:rsidP="00F2336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parse</w:t>
      </w:r>
      <w:r>
        <w:rPr>
          <w:rFonts w:hint="eastAsia"/>
        </w:rPr>
        <w:t>文件夹下为词法分析器</w:t>
      </w:r>
    </w:p>
    <w:p w14:paraId="4F62A485" w14:textId="3BC075E5" w:rsidR="00F23366" w:rsidRDefault="00F23366" w:rsidP="00F2336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test</w:t>
      </w:r>
      <w:r>
        <w:rPr>
          <w:rFonts w:hint="eastAsia"/>
        </w:rPr>
        <w:t>文件夹下为衔接程序和测试文件</w:t>
      </w:r>
    </w:p>
    <w:p w14:paraId="2F146055" w14:textId="294E1E79" w:rsidR="00F23366" w:rsidRDefault="00F23366" w:rsidP="00F2336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test1.txt</w:t>
      </w:r>
      <w:r>
        <w:rPr>
          <w:rFonts w:hint="eastAsia"/>
        </w:rPr>
        <w:t>和</w:t>
      </w:r>
      <w:r>
        <w:rPr>
          <w:rFonts w:hint="eastAsia"/>
        </w:rPr>
        <w:t>test2.txt</w:t>
      </w:r>
      <w:r>
        <w:rPr>
          <w:rFonts w:hint="eastAsia"/>
        </w:rPr>
        <w:t>分别为正确样例和错误样例，</w:t>
      </w:r>
      <w:r>
        <w:rPr>
          <w:rFonts w:hint="eastAsia"/>
        </w:rPr>
        <w:t>tmp.lexer</w:t>
      </w:r>
      <w:r>
        <w:rPr>
          <w:rFonts w:hint="eastAsia"/>
        </w:rPr>
        <w:t>为二元式中间</w:t>
      </w:r>
      <w:r w:rsidR="00945C29">
        <w:rPr>
          <w:rFonts w:hint="eastAsia"/>
        </w:rPr>
        <w:t>文件</w:t>
      </w:r>
    </w:p>
    <w:p w14:paraId="4CB51B48" w14:textId="46E5CA6B" w:rsidR="00F23366" w:rsidRPr="00F23366" w:rsidRDefault="00F23366" w:rsidP="00F2336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compiler.exe</w:t>
      </w:r>
      <w:r>
        <w:rPr>
          <w:rFonts w:hint="eastAsia"/>
        </w:rPr>
        <w:t>为最终生成</w:t>
      </w:r>
      <w:r w:rsidR="00945C29">
        <w:rPr>
          <w:rFonts w:hint="eastAsia"/>
        </w:rPr>
        <w:t>程序</w:t>
      </w:r>
    </w:p>
    <w:sectPr w:rsidR="00F23366" w:rsidRPr="00F23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058CA5" w14:textId="77777777" w:rsidR="002647F5" w:rsidRDefault="002647F5" w:rsidP="00CC4D28">
      <w:r>
        <w:separator/>
      </w:r>
    </w:p>
  </w:endnote>
  <w:endnote w:type="continuationSeparator" w:id="0">
    <w:p w14:paraId="24762DFF" w14:textId="77777777" w:rsidR="002647F5" w:rsidRDefault="002647F5" w:rsidP="00CC4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087676" w14:textId="77777777" w:rsidR="002647F5" w:rsidRDefault="002647F5" w:rsidP="00CC4D28">
      <w:r>
        <w:separator/>
      </w:r>
    </w:p>
  </w:footnote>
  <w:footnote w:type="continuationSeparator" w:id="0">
    <w:p w14:paraId="208F65BE" w14:textId="77777777" w:rsidR="002647F5" w:rsidRDefault="002647F5" w:rsidP="00CC4D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91F45"/>
    <w:multiLevelType w:val="hybridMultilevel"/>
    <w:tmpl w:val="82440166"/>
    <w:lvl w:ilvl="0" w:tplc="6C183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221EBE"/>
    <w:multiLevelType w:val="hybridMultilevel"/>
    <w:tmpl w:val="26FCF41A"/>
    <w:lvl w:ilvl="0" w:tplc="59688120">
      <w:start w:val="1"/>
      <w:numFmt w:val="decimalZero"/>
      <w:pStyle w:val="1"/>
      <w:lvlText w:val="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0C5DF9"/>
    <w:multiLevelType w:val="hybridMultilevel"/>
    <w:tmpl w:val="21E008BC"/>
    <w:lvl w:ilvl="0" w:tplc="CEE4A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A04675"/>
    <w:multiLevelType w:val="hybridMultilevel"/>
    <w:tmpl w:val="64C2EAB2"/>
    <w:lvl w:ilvl="0" w:tplc="73DAEB70">
      <w:start w:val="1"/>
      <w:numFmt w:val="decimal"/>
      <w:lvlText w:val="(%1)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C3042C"/>
    <w:multiLevelType w:val="hybridMultilevel"/>
    <w:tmpl w:val="967EC3F4"/>
    <w:lvl w:ilvl="0" w:tplc="6C22C7F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743CF6"/>
    <w:multiLevelType w:val="hybridMultilevel"/>
    <w:tmpl w:val="582274A4"/>
    <w:lvl w:ilvl="0" w:tplc="6DB8CF1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2"/>
      <w:lvlText w:val="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7401C0"/>
    <w:multiLevelType w:val="hybridMultilevel"/>
    <w:tmpl w:val="6936DD18"/>
    <w:lvl w:ilvl="0" w:tplc="0D9ED4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8D3FB8"/>
    <w:multiLevelType w:val="hybridMultilevel"/>
    <w:tmpl w:val="7DA8F2D8"/>
    <w:lvl w:ilvl="0" w:tplc="BE30C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D729F4"/>
    <w:multiLevelType w:val="hybridMultilevel"/>
    <w:tmpl w:val="BCC8BF94"/>
    <w:lvl w:ilvl="0" w:tplc="73DAEB70">
      <w:start w:val="1"/>
      <w:numFmt w:val="decimal"/>
      <w:lvlText w:val="(%1)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5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0"/>
  </w:num>
  <w:num w:numId="9">
    <w:abstractNumId w:val="8"/>
  </w:num>
  <w:num w:numId="10">
    <w:abstractNumId w:val="3"/>
  </w:num>
  <w:num w:numId="11">
    <w:abstractNumId w:val="1"/>
    <w:lvlOverride w:ilvl="0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7F5"/>
    <w:rsid w:val="00011AD6"/>
    <w:rsid w:val="001878EC"/>
    <w:rsid w:val="002453E7"/>
    <w:rsid w:val="002647F5"/>
    <w:rsid w:val="003E3F89"/>
    <w:rsid w:val="00483CAB"/>
    <w:rsid w:val="004A10E4"/>
    <w:rsid w:val="00535441"/>
    <w:rsid w:val="005823E6"/>
    <w:rsid w:val="005848FE"/>
    <w:rsid w:val="00595588"/>
    <w:rsid w:val="005A0685"/>
    <w:rsid w:val="00611C46"/>
    <w:rsid w:val="00685296"/>
    <w:rsid w:val="006B2408"/>
    <w:rsid w:val="007231EE"/>
    <w:rsid w:val="007264B7"/>
    <w:rsid w:val="007A59D9"/>
    <w:rsid w:val="008333F2"/>
    <w:rsid w:val="00847320"/>
    <w:rsid w:val="0090066F"/>
    <w:rsid w:val="00915243"/>
    <w:rsid w:val="00945C29"/>
    <w:rsid w:val="00976CC6"/>
    <w:rsid w:val="009E15D5"/>
    <w:rsid w:val="00A313E1"/>
    <w:rsid w:val="00B46D18"/>
    <w:rsid w:val="00C12792"/>
    <w:rsid w:val="00C72F08"/>
    <w:rsid w:val="00C96E93"/>
    <w:rsid w:val="00CC4D28"/>
    <w:rsid w:val="00CE458E"/>
    <w:rsid w:val="00D03B9F"/>
    <w:rsid w:val="00D43A13"/>
    <w:rsid w:val="00D91FAD"/>
    <w:rsid w:val="00F23366"/>
    <w:rsid w:val="00FC19BA"/>
    <w:rsid w:val="00FD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61AF8EB"/>
  <w15:chartTrackingRefBased/>
  <w15:docId w15:val="{F0DFAB9B-3F57-433D-B6E3-34BDADE9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="宋体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5243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611C46"/>
    <w:pPr>
      <w:keepNext/>
      <w:keepLines/>
      <w:spacing w:before="240" w:after="120" w:line="578" w:lineRule="auto"/>
      <w:outlineLvl w:val="0"/>
    </w:pPr>
    <w:rPr>
      <w:b/>
      <w:bCs/>
      <w:kern w:val="44"/>
      <w:sz w:val="32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611C46"/>
    <w:pPr>
      <w:keepNext/>
      <w:keepLines/>
      <w:spacing w:before="120" w:after="60" w:line="415" w:lineRule="auto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23E6"/>
    <w:pPr>
      <w:keepNext/>
      <w:keepLines/>
      <w:spacing w:before="60" w:after="60" w:line="415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4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4D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4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4D2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231EE"/>
    <w:pPr>
      <w:spacing w:before="240" w:after="6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Char1">
    <w:name w:val="标题 Char"/>
    <w:basedOn w:val="a0"/>
    <w:link w:val="a5"/>
    <w:uiPriority w:val="10"/>
    <w:rsid w:val="007231EE"/>
    <w:rPr>
      <w:rFonts w:ascii="Consolas" w:eastAsia="宋体" w:hAnsi="Consolas" w:cstheme="majorBidi"/>
      <w:b/>
      <w:bCs/>
      <w:sz w:val="36"/>
      <w:szCs w:val="32"/>
    </w:rPr>
  </w:style>
  <w:style w:type="character" w:customStyle="1" w:styleId="1Char">
    <w:name w:val="标题 1 Char"/>
    <w:basedOn w:val="a0"/>
    <w:link w:val="10"/>
    <w:uiPriority w:val="9"/>
    <w:rsid w:val="00611C46"/>
    <w:rPr>
      <w:rFonts w:ascii="Consolas" w:eastAsia="宋体" w:hAnsi="Consolas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0"/>
    <w:uiPriority w:val="9"/>
    <w:rsid w:val="00611C46"/>
    <w:rPr>
      <w:rFonts w:ascii="Consolas" w:eastAsia="宋体" w:hAnsi="Consolas" w:cstheme="majorBidi"/>
      <w:b/>
      <w:bCs/>
      <w:sz w:val="30"/>
      <w:szCs w:val="32"/>
    </w:rPr>
  </w:style>
  <w:style w:type="paragraph" w:customStyle="1" w:styleId="1">
    <w:name w:val="代码1"/>
    <w:basedOn w:val="a"/>
    <w:next w:val="a"/>
    <w:qFormat/>
    <w:rsid w:val="0090066F"/>
    <w:pPr>
      <w:numPr>
        <w:numId w:val="3"/>
      </w:numPr>
      <w:jc w:val="left"/>
    </w:pPr>
  </w:style>
  <w:style w:type="paragraph" w:customStyle="1" w:styleId="2">
    <w:name w:val="代码2"/>
    <w:basedOn w:val="a"/>
    <w:next w:val="a"/>
    <w:qFormat/>
    <w:rsid w:val="00976CC6"/>
    <w:pPr>
      <w:numPr>
        <w:numId w:val="4"/>
      </w:numPr>
      <w:jc w:val="left"/>
    </w:pPr>
  </w:style>
  <w:style w:type="character" w:customStyle="1" w:styleId="3Char">
    <w:name w:val="标题 3 Char"/>
    <w:basedOn w:val="a0"/>
    <w:link w:val="3"/>
    <w:uiPriority w:val="9"/>
    <w:rsid w:val="005823E6"/>
    <w:rPr>
      <w:rFonts w:ascii="Consolas" w:eastAsia="宋体" w:hAnsi="Consolas"/>
      <w:b/>
      <w:bCs/>
      <w:sz w:val="30"/>
      <w:szCs w:val="32"/>
    </w:rPr>
  </w:style>
  <w:style w:type="paragraph" w:styleId="a6">
    <w:name w:val="List Paragraph"/>
    <w:basedOn w:val="a"/>
    <w:uiPriority w:val="34"/>
    <w:qFormat/>
    <w:rsid w:val="002647F5"/>
    <w:pPr>
      <w:ind w:firstLineChars="200" w:firstLine="420"/>
    </w:pPr>
  </w:style>
  <w:style w:type="table" w:styleId="a7">
    <w:name w:val="Table Grid"/>
    <w:basedOn w:val="a1"/>
    <w:uiPriority w:val="39"/>
    <w:rsid w:val="007A59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osen\Documents\&#33258;&#23450;&#20041;%20Office%20&#27169;&#26495;\&#23454;&#39564;&#25253;&#21578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实验报告模板.dotx</Template>
  <TotalTime>328</TotalTime>
  <Pages>3</Pages>
  <Words>282</Words>
  <Characters>1614</Characters>
  <Application>Microsoft Office Word</Application>
  <DocSecurity>0</DocSecurity>
  <Lines>13</Lines>
  <Paragraphs>3</Paragraphs>
  <ScaleCrop>false</ScaleCrop>
  <Company>Hewlett-Packard</Company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Ruosen Lee</dc:creator>
  <cp:keywords/>
  <dc:description/>
  <cp:lastModifiedBy>Ruosen Lee</cp:lastModifiedBy>
  <cp:revision>17</cp:revision>
  <dcterms:created xsi:type="dcterms:W3CDTF">2016-06-12T06:46:00Z</dcterms:created>
  <dcterms:modified xsi:type="dcterms:W3CDTF">2016-06-13T14:24:00Z</dcterms:modified>
</cp:coreProperties>
</file>