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C93E" w14:textId="77777777" w:rsidR="00C96E93" w:rsidRDefault="002743FC" w:rsidP="002743FC">
      <w:pPr>
        <w:pStyle w:val="a5"/>
      </w:pPr>
      <w:bookmarkStart w:id="0" w:name="_GoBack"/>
      <w:bookmarkEnd w:id="0"/>
      <w:r>
        <w:rPr>
          <w:rFonts w:hint="eastAsia"/>
        </w:rPr>
        <w:t>专题</w:t>
      </w:r>
      <w:r>
        <w:rPr>
          <w:rFonts w:hint="eastAsia"/>
        </w:rPr>
        <w:t>6</w:t>
      </w:r>
      <w:r>
        <w:t>_</w:t>
      </w:r>
      <w:r w:rsidRPr="002743FC">
        <w:rPr>
          <w:rFonts w:hint="eastAsia"/>
        </w:rPr>
        <w:t>语法制导翻译程序设计原理与实现技术</w:t>
      </w:r>
    </w:p>
    <w:p w14:paraId="24CDFBE2" w14:textId="77777777" w:rsidR="002743FC" w:rsidRDefault="002743FC" w:rsidP="002743FC">
      <w:pPr>
        <w:jc w:val="center"/>
      </w:pPr>
      <w:r>
        <w:rPr>
          <w:rFonts w:hint="eastAsia"/>
        </w:rPr>
        <w:t xml:space="preserve">13281132 </w:t>
      </w:r>
      <w:r>
        <w:rPr>
          <w:rFonts w:hint="eastAsia"/>
        </w:rPr>
        <w:t>李若森</w:t>
      </w:r>
      <w:r>
        <w:rPr>
          <w:rFonts w:hint="eastAsia"/>
        </w:rPr>
        <w:t xml:space="preserve"> </w:t>
      </w:r>
      <w:r>
        <w:rPr>
          <w:rFonts w:hint="eastAsia"/>
        </w:rPr>
        <w:t>计科</w:t>
      </w:r>
      <w:r>
        <w:rPr>
          <w:rFonts w:hint="eastAsia"/>
        </w:rPr>
        <w:t>1301</w:t>
      </w:r>
    </w:p>
    <w:p w14:paraId="0D44E076" w14:textId="77777777" w:rsidR="002743FC" w:rsidRDefault="002743FC" w:rsidP="002743FC">
      <w:pPr>
        <w:pStyle w:val="10"/>
        <w:numPr>
          <w:ilvl w:val="0"/>
          <w:numId w:val="6"/>
        </w:numPr>
      </w:pPr>
      <w:r>
        <w:rPr>
          <w:rFonts w:hint="eastAsia"/>
        </w:rPr>
        <w:t>实验目的</w:t>
      </w:r>
    </w:p>
    <w:p w14:paraId="2663D869" w14:textId="77777777" w:rsidR="002743FC" w:rsidRDefault="002743FC" w:rsidP="002743FC">
      <w:pPr>
        <w:ind w:firstLine="420"/>
      </w:pPr>
      <w:r w:rsidRPr="002743FC">
        <w:rPr>
          <w:rFonts w:hint="eastAsia"/>
        </w:rPr>
        <w:t>语法制导的基本概念；目标代码结构分析的基本方法；赋值语句语法制导生成四元式的基本原理和方法；该过程包括语法分析和语义分析过程。</w:t>
      </w:r>
    </w:p>
    <w:p w14:paraId="5F72058D" w14:textId="77777777" w:rsidR="002743FC" w:rsidRDefault="002743FC" w:rsidP="002743FC">
      <w:pPr>
        <w:pStyle w:val="10"/>
        <w:numPr>
          <w:ilvl w:val="0"/>
          <w:numId w:val="6"/>
        </w:numPr>
      </w:pPr>
      <w:r>
        <w:rPr>
          <w:rFonts w:hint="eastAsia"/>
        </w:rPr>
        <w:t>实验内容</w:t>
      </w:r>
    </w:p>
    <w:p w14:paraId="344BECC5" w14:textId="77777777" w:rsidR="002743FC" w:rsidRDefault="002743FC" w:rsidP="00655EF6">
      <w:pPr>
        <w:pStyle w:val="20"/>
      </w:pPr>
      <w:r>
        <w:t xml:space="preserve">2.1 </w:t>
      </w:r>
      <w:r w:rsidR="00832936">
        <w:rPr>
          <w:rFonts w:hint="eastAsia"/>
        </w:rPr>
        <w:t>实验项目</w:t>
      </w:r>
    </w:p>
    <w:p w14:paraId="5FC70AFF" w14:textId="77777777" w:rsidR="00832936" w:rsidRDefault="00832936" w:rsidP="00832936">
      <w:pPr>
        <w:ind w:firstLine="420"/>
      </w:pPr>
      <w:r>
        <w:rPr>
          <w:rFonts w:hint="eastAsia"/>
        </w:rPr>
        <w:t>完成以下描述赋值语句和算术表达式文法的语法制导生成中间代码四元式的过程。</w:t>
      </w:r>
    </w:p>
    <w:p w14:paraId="71FDB2C6" w14:textId="77777777" w:rsidR="00832936" w:rsidRDefault="00832936" w:rsidP="00832936">
      <w:pPr>
        <w:ind w:firstLine="420"/>
      </w:pPr>
      <w:r>
        <w:t>G[A]:</w:t>
      </w:r>
    </w:p>
    <w:p w14:paraId="2CC0437A" w14:textId="3B1AFC4D" w:rsidR="00832936" w:rsidRDefault="00832936" w:rsidP="00A827D8">
      <w:pPr>
        <w:ind w:left="420" w:firstLine="420"/>
      </w:pPr>
      <w:r>
        <w:rPr>
          <w:rFonts w:hint="eastAsia"/>
        </w:rPr>
        <w:t>A</w:t>
      </w:r>
      <w:r>
        <w:rPr>
          <w:rFonts w:hint="eastAsia"/>
        </w:rPr>
        <w:t>→</w:t>
      </w:r>
      <w:r w:rsidR="002E2DF7">
        <w:rPr>
          <w:rFonts w:hint="eastAsia"/>
        </w:rPr>
        <w:t>V</w:t>
      </w:r>
      <w:r>
        <w:rPr>
          <w:rFonts w:hint="eastAsia"/>
        </w:rPr>
        <w:t xml:space="preserve">=E </w:t>
      </w:r>
    </w:p>
    <w:p w14:paraId="66E96860" w14:textId="77777777" w:rsidR="00832936" w:rsidRDefault="00832936" w:rsidP="00A827D8">
      <w:pPr>
        <w:ind w:left="420" w:firstLine="420"/>
      </w:pPr>
      <w:r>
        <w:rPr>
          <w:rFonts w:hint="eastAsia"/>
        </w:rPr>
        <w:t>E</w:t>
      </w:r>
      <w:r>
        <w:rPr>
          <w:rFonts w:hint="eastAsia"/>
        </w:rPr>
        <w:t>→</w:t>
      </w:r>
      <w:r>
        <w:rPr>
          <w:rFonts w:hint="eastAsia"/>
        </w:rPr>
        <w:t>E+T|E-T|T</w:t>
      </w:r>
    </w:p>
    <w:p w14:paraId="2356088A" w14:textId="77777777" w:rsidR="00832936" w:rsidRDefault="00832936" w:rsidP="00A827D8">
      <w:pPr>
        <w:ind w:left="420" w:firstLine="420"/>
      </w:pPr>
      <w:r>
        <w:rPr>
          <w:rFonts w:hint="eastAsia"/>
        </w:rPr>
        <w:t>T</w:t>
      </w:r>
      <w:r>
        <w:rPr>
          <w:rFonts w:hint="eastAsia"/>
        </w:rPr>
        <w:t>→</w:t>
      </w:r>
      <w:r>
        <w:rPr>
          <w:rFonts w:hint="eastAsia"/>
        </w:rPr>
        <w:t>T*F|T/F|F</w:t>
      </w:r>
    </w:p>
    <w:p w14:paraId="36924B8F" w14:textId="77777777" w:rsidR="00832936" w:rsidRDefault="00832936" w:rsidP="00A827D8">
      <w:pPr>
        <w:ind w:left="420" w:firstLine="420"/>
      </w:pPr>
      <w:r>
        <w:rPr>
          <w:rFonts w:hint="eastAsia"/>
        </w:rPr>
        <w:t>F</w:t>
      </w:r>
      <w:r>
        <w:rPr>
          <w:rFonts w:hint="eastAsia"/>
        </w:rPr>
        <w:t>→</w:t>
      </w:r>
      <w:r>
        <w:rPr>
          <w:rFonts w:hint="eastAsia"/>
        </w:rPr>
        <w:t>(E)|i</w:t>
      </w:r>
    </w:p>
    <w:p w14:paraId="256973FC" w14:textId="77777777" w:rsidR="00832936" w:rsidRPr="00832936" w:rsidRDefault="00832936" w:rsidP="00A827D8">
      <w:pPr>
        <w:ind w:left="420" w:firstLine="420"/>
      </w:pPr>
      <w:r>
        <w:rPr>
          <w:rFonts w:hint="eastAsia"/>
        </w:rPr>
        <w:t>V</w:t>
      </w:r>
      <w:r>
        <w:rPr>
          <w:rFonts w:hint="eastAsia"/>
        </w:rPr>
        <w:t>→</w:t>
      </w:r>
      <w:r>
        <w:rPr>
          <w:rFonts w:hint="eastAsia"/>
        </w:rPr>
        <w:t>i</w:t>
      </w:r>
    </w:p>
    <w:p w14:paraId="59934584" w14:textId="2B46E634" w:rsidR="00832936" w:rsidRDefault="00250B99" w:rsidP="00250B99">
      <w:pPr>
        <w:pStyle w:val="20"/>
        <w:numPr>
          <w:ilvl w:val="1"/>
          <w:numId w:val="16"/>
        </w:numPr>
      </w:pPr>
      <w:r>
        <w:t xml:space="preserve"> </w:t>
      </w:r>
      <w:r w:rsidR="00832936">
        <w:rPr>
          <w:rFonts w:hint="eastAsia"/>
        </w:rPr>
        <w:t>设计说明</w:t>
      </w:r>
    </w:p>
    <w:p w14:paraId="01DEB0EC" w14:textId="77777777" w:rsidR="00832936" w:rsidRDefault="00832936" w:rsidP="00250B99">
      <w:pPr>
        <w:ind w:firstLine="420"/>
      </w:pPr>
      <w:r>
        <w:rPr>
          <w:rFonts w:hint="eastAsia"/>
        </w:rPr>
        <w:t>终结符号</w:t>
      </w:r>
      <w:r>
        <w:rPr>
          <w:rFonts w:hint="eastAsia"/>
        </w:rPr>
        <w:t>i</w:t>
      </w:r>
      <w:r>
        <w:rPr>
          <w:rFonts w:hint="eastAsia"/>
        </w:rPr>
        <w:t>为用户定义的简单变量，即标识符的定义。</w:t>
      </w:r>
    </w:p>
    <w:p w14:paraId="4F4375FF" w14:textId="77777777" w:rsidR="00832936" w:rsidRDefault="00832936" w:rsidP="00832936">
      <w:pPr>
        <w:pStyle w:val="20"/>
      </w:pPr>
      <w:r>
        <w:rPr>
          <w:rFonts w:hint="eastAsia"/>
        </w:rPr>
        <w:t>2.3</w:t>
      </w:r>
      <w:r>
        <w:t xml:space="preserve"> </w:t>
      </w:r>
      <w:r>
        <w:rPr>
          <w:rFonts w:hint="eastAsia"/>
        </w:rPr>
        <w:t>设计要求</w:t>
      </w:r>
    </w:p>
    <w:p w14:paraId="57C7584F" w14:textId="77777777" w:rsidR="00A63558" w:rsidRDefault="00A63558" w:rsidP="00A63558">
      <w:pPr>
        <w:pStyle w:val="a6"/>
        <w:numPr>
          <w:ilvl w:val="0"/>
          <w:numId w:val="9"/>
        </w:numPr>
        <w:ind w:firstLineChars="0"/>
      </w:pPr>
      <w:r>
        <w:rPr>
          <w:rFonts w:hint="eastAsia"/>
        </w:rPr>
        <w:t>设计语法制导翻译过程，给出每一产生式对应的语义动作；</w:t>
      </w:r>
    </w:p>
    <w:p w14:paraId="00E1053D" w14:textId="77777777" w:rsidR="00A63558" w:rsidRDefault="00A63558" w:rsidP="00A63558">
      <w:pPr>
        <w:pStyle w:val="a6"/>
        <w:numPr>
          <w:ilvl w:val="0"/>
          <w:numId w:val="9"/>
        </w:numPr>
        <w:ind w:firstLineChars="0"/>
      </w:pPr>
      <w:r>
        <w:rPr>
          <w:rFonts w:hint="eastAsia"/>
        </w:rPr>
        <w:t>设计中间代码四元式的结构（暂不与符号表有关）；</w:t>
      </w:r>
    </w:p>
    <w:p w14:paraId="28FBC9B1" w14:textId="77777777" w:rsidR="00A63558" w:rsidRDefault="00A63558" w:rsidP="00A63558">
      <w:pPr>
        <w:pStyle w:val="a6"/>
        <w:numPr>
          <w:ilvl w:val="0"/>
          <w:numId w:val="9"/>
        </w:numPr>
        <w:ind w:firstLineChars="0"/>
      </w:pPr>
      <w:r>
        <w:rPr>
          <w:rFonts w:hint="eastAsia"/>
        </w:rPr>
        <w:t>输入串应是词法分析的输出二元式序列，即某算术表达式“专题</w:t>
      </w:r>
      <w:r>
        <w:rPr>
          <w:rFonts w:hint="eastAsia"/>
        </w:rPr>
        <w:t>1</w:t>
      </w:r>
      <w:r>
        <w:rPr>
          <w:rFonts w:hint="eastAsia"/>
        </w:rPr>
        <w:t>”的输出结果。输出为输入串的四元式序列中间文件；</w:t>
      </w:r>
    </w:p>
    <w:p w14:paraId="5E7C24B7" w14:textId="5E754811" w:rsidR="00A63558" w:rsidRPr="00A63558" w:rsidRDefault="00A63558" w:rsidP="00A63558">
      <w:pPr>
        <w:pStyle w:val="a6"/>
        <w:numPr>
          <w:ilvl w:val="0"/>
          <w:numId w:val="9"/>
        </w:numPr>
        <w:ind w:firstLineChars="0"/>
      </w:pPr>
      <w:r>
        <w:rPr>
          <w:rFonts w:hint="eastAsia"/>
        </w:rPr>
        <w:t>设计两个测试用例（尽可能完备），并给出程序执行结果。</w:t>
      </w:r>
    </w:p>
    <w:p w14:paraId="6A12937F" w14:textId="77777777" w:rsidR="00832936" w:rsidRDefault="00832936" w:rsidP="00832936">
      <w:pPr>
        <w:pStyle w:val="20"/>
      </w:pPr>
      <w:r>
        <w:rPr>
          <w:rFonts w:hint="eastAsia"/>
        </w:rPr>
        <w:t>2.4</w:t>
      </w:r>
      <w:r>
        <w:t xml:space="preserve"> </w:t>
      </w:r>
      <w:r>
        <w:rPr>
          <w:rFonts w:hint="eastAsia"/>
        </w:rPr>
        <w:t>任务分析</w:t>
      </w:r>
    </w:p>
    <w:p w14:paraId="32D00C90" w14:textId="013C3659" w:rsidR="00E85AA7" w:rsidRDefault="00A63558" w:rsidP="00A63558">
      <w:r>
        <w:tab/>
      </w:r>
      <w:r w:rsidRPr="00A63558">
        <w:rPr>
          <w:rFonts w:hint="eastAsia"/>
        </w:rPr>
        <w:t>重点解决赋值语句文法的改写和语义动作的添加。</w:t>
      </w:r>
    </w:p>
    <w:p w14:paraId="7DFDA27C" w14:textId="77777777" w:rsidR="00E85AA7" w:rsidRDefault="00E85AA7">
      <w:pPr>
        <w:widowControl/>
        <w:jc w:val="left"/>
      </w:pPr>
      <w:r>
        <w:br w:type="page"/>
      </w:r>
    </w:p>
    <w:p w14:paraId="65B16380" w14:textId="77777777" w:rsidR="002743FC" w:rsidRDefault="002743FC" w:rsidP="002743FC">
      <w:pPr>
        <w:pStyle w:val="10"/>
        <w:numPr>
          <w:ilvl w:val="0"/>
          <w:numId w:val="6"/>
        </w:numPr>
      </w:pPr>
      <w:r>
        <w:rPr>
          <w:rFonts w:hint="eastAsia"/>
        </w:rPr>
        <w:lastRenderedPageBreak/>
        <w:t>实现过程</w:t>
      </w:r>
    </w:p>
    <w:p w14:paraId="614302B6" w14:textId="0EB35726" w:rsidR="002743FC" w:rsidRDefault="00FC0471" w:rsidP="00FC0471">
      <w:pPr>
        <w:pStyle w:val="20"/>
      </w:pPr>
      <w:r>
        <w:rPr>
          <w:rFonts w:hint="eastAsia"/>
        </w:rPr>
        <w:t>3.1</w:t>
      </w:r>
      <w:r>
        <w:t xml:space="preserve"> </w:t>
      </w:r>
      <w:r>
        <w:rPr>
          <w:rFonts w:hint="eastAsia"/>
        </w:rPr>
        <w:t>扩展文法</w:t>
      </w:r>
    </w:p>
    <w:p w14:paraId="46F612D2" w14:textId="03A82F7A" w:rsidR="000C1A7E" w:rsidRDefault="000C1A7E" w:rsidP="000C1A7E">
      <w:r>
        <w:t>G[s]:</w:t>
      </w:r>
    </w:p>
    <w:p w14:paraId="1F288626" w14:textId="6DA9EE52" w:rsidR="00B8777D" w:rsidRDefault="00B8777D" w:rsidP="00B8777D">
      <w:pPr>
        <w:ind w:firstLine="420"/>
      </w:pPr>
      <w:r>
        <w:rPr>
          <w:rFonts w:hint="eastAsia"/>
        </w:rPr>
        <w:t>S</w:t>
      </w:r>
      <w:r>
        <w:rPr>
          <w:rFonts w:hint="eastAsia"/>
        </w:rPr>
        <w:t>→</w:t>
      </w:r>
      <w:r>
        <w:rPr>
          <w:rFonts w:hint="eastAsia"/>
        </w:rPr>
        <w:t>A</w:t>
      </w:r>
    </w:p>
    <w:p w14:paraId="70AF2735" w14:textId="51D68D93" w:rsidR="00B8777D" w:rsidRDefault="00B8777D" w:rsidP="00B8777D">
      <w:pPr>
        <w:ind w:firstLine="420"/>
      </w:pPr>
      <w:r>
        <w:rPr>
          <w:rFonts w:hint="eastAsia"/>
        </w:rPr>
        <w:t>A</w:t>
      </w:r>
      <w:r>
        <w:rPr>
          <w:rFonts w:hint="eastAsia"/>
        </w:rPr>
        <w:t>→</w:t>
      </w:r>
      <w:r>
        <w:rPr>
          <w:rFonts w:hint="eastAsia"/>
        </w:rPr>
        <w:t>V=E</w:t>
      </w:r>
    </w:p>
    <w:p w14:paraId="024C31F2" w14:textId="290A3440" w:rsidR="00B8777D" w:rsidRDefault="00B8777D" w:rsidP="00B8777D">
      <w:pPr>
        <w:ind w:firstLine="420"/>
      </w:pPr>
      <w:r>
        <w:rPr>
          <w:rFonts w:hint="eastAsia"/>
        </w:rPr>
        <w:t>E</w:t>
      </w:r>
      <w:r>
        <w:rPr>
          <w:rFonts w:hint="eastAsia"/>
        </w:rPr>
        <w:t>→</w:t>
      </w:r>
      <w:r>
        <w:rPr>
          <w:rFonts w:hint="eastAsia"/>
        </w:rPr>
        <w:t>E+T</w:t>
      </w:r>
      <w:r w:rsidR="009111C4">
        <w:rPr>
          <w:rFonts w:hint="eastAsia"/>
        </w:rPr>
        <w:t>|</w:t>
      </w:r>
      <w:r>
        <w:rPr>
          <w:rFonts w:hint="eastAsia"/>
        </w:rPr>
        <w:t>E-T</w:t>
      </w:r>
      <w:r w:rsidR="009111C4">
        <w:rPr>
          <w:rFonts w:hint="eastAsia"/>
        </w:rPr>
        <w:t>|</w:t>
      </w:r>
      <w:r>
        <w:rPr>
          <w:rFonts w:hint="eastAsia"/>
        </w:rPr>
        <w:t>T</w:t>
      </w:r>
    </w:p>
    <w:p w14:paraId="111AFE26" w14:textId="1AE1D9CD" w:rsidR="00B8777D" w:rsidRDefault="00B8777D" w:rsidP="00B8777D">
      <w:pPr>
        <w:ind w:firstLine="420"/>
      </w:pPr>
      <w:r>
        <w:rPr>
          <w:rFonts w:hint="eastAsia"/>
        </w:rPr>
        <w:t>T</w:t>
      </w:r>
      <w:r>
        <w:rPr>
          <w:rFonts w:hint="eastAsia"/>
        </w:rPr>
        <w:t>→</w:t>
      </w:r>
      <w:r>
        <w:rPr>
          <w:rFonts w:hint="eastAsia"/>
        </w:rPr>
        <w:t>T*F</w:t>
      </w:r>
      <w:r w:rsidR="009111C4">
        <w:rPr>
          <w:rFonts w:hint="eastAsia"/>
        </w:rPr>
        <w:t>|</w:t>
      </w:r>
      <w:r>
        <w:rPr>
          <w:rFonts w:hint="eastAsia"/>
        </w:rPr>
        <w:t>T/F</w:t>
      </w:r>
      <w:r w:rsidR="009111C4">
        <w:rPr>
          <w:rFonts w:hint="eastAsia"/>
        </w:rPr>
        <w:t>|</w:t>
      </w:r>
      <w:r>
        <w:rPr>
          <w:rFonts w:hint="eastAsia"/>
        </w:rPr>
        <w:t>F</w:t>
      </w:r>
    </w:p>
    <w:p w14:paraId="0CAC161A" w14:textId="2C9538CF" w:rsidR="00B8777D" w:rsidRDefault="00B8777D" w:rsidP="00B8777D">
      <w:pPr>
        <w:ind w:firstLine="420"/>
      </w:pPr>
      <w:r>
        <w:rPr>
          <w:rFonts w:hint="eastAsia"/>
        </w:rPr>
        <w:t>F</w:t>
      </w:r>
      <w:r>
        <w:rPr>
          <w:rFonts w:hint="eastAsia"/>
        </w:rPr>
        <w:t>→</w:t>
      </w:r>
      <w:r>
        <w:rPr>
          <w:rFonts w:hint="eastAsia"/>
        </w:rPr>
        <w:t>(E)</w:t>
      </w:r>
      <w:r w:rsidR="009111C4">
        <w:rPr>
          <w:rFonts w:hint="eastAsia"/>
        </w:rPr>
        <w:t>|</w:t>
      </w:r>
      <w:r>
        <w:rPr>
          <w:rFonts w:hint="eastAsia"/>
        </w:rPr>
        <w:t>i</w:t>
      </w:r>
    </w:p>
    <w:p w14:paraId="4937382C" w14:textId="539DF7BD" w:rsidR="00B8777D" w:rsidRPr="00B8777D" w:rsidRDefault="00B8777D" w:rsidP="00B8777D">
      <w:pPr>
        <w:ind w:firstLine="420"/>
      </w:pPr>
      <w:r>
        <w:rPr>
          <w:rFonts w:hint="eastAsia"/>
        </w:rPr>
        <w:t>V</w:t>
      </w:r>
      <w:r>
        <w:rPr>
          <w:rFonts w:hint="eastAsia"/>
        </w:rPr>
        <w:t>→</w:t>
      </w:r>
      <w:r>
        <w:rPr>
          <w:rFonts w:hint="eastAsia"/>
        </w:rPr>
        <w:t>i</w:t>
      </w:r>
    </w:p>
    <w:p w14:paraId="7C8C5093" w14:textId="61894341" w:rsidR="00FC0471" w:rsidRDefault="00FC0471" w:rsidP="00FC0471">
      <w:pPr>
        <w:pStyle w:val="20"/>
      </w:pPr>
      <w:r>
        <w:rPr>
          <w:rFonts w:hint="eastAsia"/>
        </w:rPr>
        <w:t>3.2</w:t>
      </w:r>
      <w:r>
        <w:t xml:space="preserve"> </w:t>
      </w:r>
      <w:r>
        <w:rPr>
          <w:rFonts w:hint="eastAsia"/>
        </w:rPr>
        <w:t>非终结符</w:t>
      </w:r>
      <w:r>
        <w:rPr>
          <w:rFonts w:hint="eastAsia"/>
        </w:rPr>
        <w:t>FOLLOW</w:t>
      </w:r>
      <w:r>
        <w:rPr>
          <w:rFonts w:hint="eastAsia"/>
        </w:rPr>
        <w:t>集</w:t>
      </w:r>
    </w:p>
    <w:p w14:paraId="514D0A28" w14:textId="612AD15B" w:rsidR="0002391C" w:rsidRDefault="0002391C" w:rsidP="0002391C">
      <w:pPr>
        <w:ind w:firstLine="420"/>
      </w:pPr>
      <w:r>
        <w:t>FOLLOW(S) = { # }</w:t>
      </w:r>
    </w:p>
    <w:p w14:paraId="138B720E" w14:textId="3B3ACA89" w:rsidR="0002391C" w:rsidRDefault="0002391C" w:rsidP="0002391C">
      <w:pPr>
        <w:ind w:firstLine="420"/>
      </w:pPr>
      <w:r>
        <w:t>FOLLOW(A) = { # }</w:t>
      </w:r>
    </w:p>
    <w:p w14:paraId="67A34E89" w14:textId="0529750F" w:rsidR="0002391C" w:rsidRDefault="0002391C" w:rsidP="0002391C">
      <w:pPr>
        <w:ind w:firstLine="420"/>
      </w:pPr>
      <w:r>
        <w:t>FOLLOW(V) = { = }</w:t>
      </w:r>
    </w:p>
    <w:p w14:paraId="7F08DA99" w14:textId="5AD3460C" w:rsidR="0002391C" w:rsidRDefault="0002391C" w:rsidP="0002391C">
      <w:pPr>
        <w:ind w:firstLine="420"/>
      </w:pPr>
      <w:r>
        <w:t>FOLLOW(E) = { +, -, ), # }</w:t>
      </w:r>
    </w:p>
    <w:p w14:paraId="11B710F4" w14:textId="76332E45" w:rsidR="0002391C" w:rsidRDefault="0002391C" w:rsidP="0002391C">
      <w:pPr>
        <w:ind w:firstLine="420"/>
      </w:pPr>
      <w:r>
        <w:t>FOLLOW(T) = { +, -, *, /, ), # }</w:t>
      </w:r>
    </w:p>
    <w:p w14:paraId="79DAD202" w14:textId="24830D32" w:rsidR="0002391C" w:rsidRPr="0002391C" w:rsidRDefault="0002391C" w:rsidP="0002391C">
      <w:pPr>
        <w:ind w:firstLine="420"/>
      </w:pPr>
      <w:r>
        <w:t>FOLLOW(F) = { +, -, *, /, ), # }</w:t>
      </w:r>
    </w:p>
    <w:p w14:paraId="2E8360F0" w14:textId="46C837BD" w:rsidR="00FC0471" w:rsidRDefault="00FC0471" w:rsidP="00FC0471">
      <w:pPr>
        <w:pStyle w:val="20"/>
      </w:pPr>
      <w:r>
        <w:rPr>
          <w:rFonts w:hint="eastAsia"/>
        </w:rPr>
        <w:t>3.3</w:t>
      </w:r>
      <w:r>
        <w:t xml:space="preserve"> </w:t>
      </w:r>
      <w:r w:rsidRPr="00FC0471">
        <w:rPr>
          <w:rFonts w:hint="eastAsia"/>
        </w:rPr>
        <w:t>LR(0)</w:t>
      </w:r>
      <w:r w:rsidRPr="00FC0471">
        <w:rPr>
          <w:rFonts w:hint="eastAsia"/>
        </w:rPr>
        <w:t>分析器的构造</w:t>
      </w:r>
    </w:p>
    <w:p w14:paraId="417CF0ED" w14:textId="072A7968" w:rsidR="002E2DF7" w:rsidRDefault="002E2DF7" w:rsidP="002E2DF7">
      <w:pPr>
        <w:ind w:firstLine="420"/>
      </w:pPr>
      <w:r w:rsidRPr="002E2DF7">
        <w:rPr>
          <w:rFonts w:hint="eastAsia"/>
        </w:rPr>
        <w:t>设</w:t>
      </w:r>
      <w:r w:rsidRPr="002E2DF7">
        <w:rPr>
          <w:rFonts w:hint="eastAsia"/>
        </w:rPr>
        <w:t>DFA M</w:t>
      </w:r>
      <w:r w:rsidRPr="002E2DF7">
        <w:rPr>
          <w:rFonts w:hint="eastAsia"/>
        </w:rPr>
        <w:t>的一个状态为</w:t>
      </w:r>
      <w:r w:rsidRPr="002E2DF7">
        <w:rPr>
          <w:rFonts w:hint="eastAsia"/>
        </w:rPr>
        <w:t>i</w:t>
      </w:r>
      <w:r w:rsidRPr="002E2DF7">
        <w:rPr>
          <w:rFonts w:hint="eastAsia"/>
        </w:rPr>
        <w:t>，该状态识别出的所有活前缀的有效项目集为</w:t>
      </w:r>
      <w:r w:rsidR="00EC3FE6">
        <w:rPr>
          <w:rFonts w:hint="eastAsia"/>
        </w:rPr>
        <w:t>C</w:t>
      </w:r>
      <w:r w:rsidR="00EC3FE6" w:rsidRPr="00EC3FE6">
        <w:rPr>
          <w:rFonts w:hint="eastAsia"/>
          <w:vertAlign w:val="subscript"/>
        </w:rPr>
        <w:t>i</w:t>
      </w:r>
      <w:r w:rsidRPr="002E2DF7">
        <w:rPr>
          <w:rFonts w:hint="eastAsia"/>
        </w:rPr>
        <w:t>。则</w:t>
      </w:r>
      <w:r w:rsidRPr="002E2DF7">
        <w:rPr>
          <w:rFonts w:hint="eastAsia"/>
        </w:rPr>
        <w:t>DFA M</w:t>
      </w:r>
      <w:r w:rsidRPr="002E2DF7">
        <w:rPr>
          <w:rFonts w:hint="eastAsia"/>
        </w:rPr>
        <w:t>的状态集</w:t>
      </w:r>
      <w:r w:rsidRPr="002E2DF7">
        <w:rPr>
          <w:rFonts w:hint="eastAsia"/>
        </w:rPr>
        <w:t>Q={C</w:t>
      </w:r>
      <w:r w:rsidRPr="00C979BF">
        <w:rPr>
          <w:rFonts w:hint="eastAsia"/>
          <w:vertAlign w:val="subscript"/>
        </w:rPr>
        <w:t>0</w:t>
      </w:r>
      <w:r w:rsidRPr="002E2DF7">
        <w:rPr>
          <w:rFonts w:hint="eastAsia"/>
        </w:rPr>
        <w:t>, C</w:t>
      </w:r>
      <w:r w:rsidRPr="00C979BF">
        <w:rPr>
          <w:rFonts w:hint="eastAsia"/>
          <w:vertAlign w:val="subscript"/>
        </w:rPr>
        <w:t>1</w:t>
      </w:r>
      <w:r w:rsidRPr="002E2DF7">
        <w:rPr>
          <w:rFonts w:hint="eastAsia"/>
        </w:rPr>
        <w:t>, C</w:t>
      </w:r>
      <w:r w:rsidRPr="00C979BF">
        <w:rPr>
          <w:rFonts w:hint="eastAsia"/>
          <w:vertAlign w:val="subscript"/>
        </w:rPr>
        <w:t>2</w:t>
      </w:r>
      <w:r w:rsidRPr="002E2DF7">
        <w:rPr>
          <w:rFonts w:hint="eastAsia"/>
        </w:rPr>
        <w:t xml:space="preserve">, </w:t>
      </w:r>
      <w:r w:rsidRPr="002E2DF7">
        <w:rPr>
          <w:rFonts w:hint="eastAsia"/>
        </w:rPr>
        <w:t>…</w:t>
      </w:r>
      <w:r w:rsidRPr="002E2DF7">
        <w:rPr>
          <w:rFonts w:hint="eastAsia"/>
        </w:rPr>
        <w:t xml:space="preserve"> </w:t>
      </w:r>
      <w:r>
        <w:t>,</w:t>
      </w:r>
      <w:r w:rsidRPr="002E2DF7">
        <w:rPr>
          <w:rFonts w:hint="eastAsia"/>
        </w:rPr>
        <w:t xml:space="preserve"> C</w:t>
      </w:r>
      <w:r w:rsidRPr="00C979BF">
        <w:rPr>
          <w:rFonts w:hint="eastAsia"/>
          <w:vertAlign w:val="subscript"/>
        </w:rPr>
        <w:t>n</w:t>
      </w:r>
      <w:r w:rsidRPr="002E2DF7">
        <w:rPr>
          <w:rFonts w:hint="eastAsia"/>
        </w:rPr>
        <w:t>}=C</w:t>
      </w:r>
      <w:r w:rsidRPr="002E2DF7">
        <w:rPr>
          <w:rFonts w:hint="eastAsia"/>
        </w:rPr>
        <w:t>。</w:t>
      </w:r>
      <w:r w:rsidR="00EA3025">
        <w:rPr>
          <w:rFonts w:hint="eastAsia"/>
        </w:rPr>
        <w:t>C</w:t>
      </w:r>
      <w:r w:rsidRPr="002E2DF7">
        <w:rPr>
          <w:rFonts w:hint="eastAsia"/>
        </w:rPr>
        <w:t>称为文法的</w:t>
      </w:r>
      <w:r w:rsidRPr="002E2DF7">
        <w:rPr>
          <w:rFonts w:hint="eastAsia"/>
        </w:rPr>
        <w:t>LR(0)</w:t>
      </w:r>
      <w:r w:rsidRPr="002E2DF7">
        <w:rPr>
          <w:rFonts w:hint="eastAsia"/>
        </w:rPr>
        <w:t>有效项目集规范族。</w:t>
      </w:r>
    </w:p>
    <w:p w14:paraId="0002288B" w14:textId="62429664" w:rsidR="002E2DF7" w:rsidRDefault="002E2DF7" w:rsidP="002E2DF7">
      <w:pPr>
        <w:ind w:firstLine="420"/>
      </w:pPr>
      <w:r w:rsidRPr="002E2DF7">
        <w:rPr>
          <w:rFonts w:hint="eastAsia"/>
        </w:rPr>
        <w:t>对</w:t>
      </w:r>
      <w:r w:rsidRPr="002E2DF7">
        <w:rPr>
          <w:rFonts w:hint="eastAsia"/>
        </w:rPr>
        <w:t>C</w:t>
      </w:r>
      <w:r w:rsidRPr="005C38E0">
        <w:rPr>
          <w:rFonts w:hint="eastAsia"/>
          <w:vertAlign w:val="subscript"/>
        </w:rPr>
        <w:t>i</w:t>
      </w:r>
      <w:r w:rsidRPr="002E2DF7">
        <w:rPr>
          <w:rFonts w:hint="eastAsia"/>
        </w:rPr>
        <w:t>有三种操作：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B7AE7EE" w14:textId="77777777" w:rsidTr="002E2DF7">
        <w:tc>
          <w:tcPr>
            <w:tcW w:w="8296" w:type="dxa"/>
            <w:vAlign w:val="center"/>
          </w:tcPr>
          <w:p w14:paraId="3739478E" w14:textId="0281652E" w:rsidR="002E2DF7" w:rsidRDefault="002E2DF7" w:rsidP="002E2DF7">
            <w:pPr>
              <w:jc w:val="center"/>
            </w:pPr>
            <w:r>
              <w:rPr>
                <w:noProof/>
              </w:rPr>
              <w:drawing>
                <wp:inline distT="0" distB="0" distL="0" distR="0" wp14:anchorId="39134F55" wp14:editId="5232A465">
                  <wp:extent cx="3299460" cy="216870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0251" cy="2175801"/>
                          </a:xfrm>
                          <a:prstGeom prst="rect">
                            <a:avLst/>
                          </a:prstGeom>
                        </pic:spPr>
                      </pic:pic>
                    </a:graphicData>
                  </a:graphic>
                </wp:inline>
              </w:drawing>
            </w:r>
          </w:p>
        </w:tc>
      </w:tr>
      <w:tr w:rsidR="002E2DF7" w14:paraId="51246242" w14:textId="77777777" w:rsidTr="002E2DF7">
        <w:trPr>
          <w:trHeight w:val="2163"/>
        </w:trPr>
        <w:tc>
          <w:tcPr>
            <w:tcW w:w="8296" w:type="dxa"/>
            <w:vAlign w:val="center"/>
          </w:tcPr>
          <w:p w14:paraId="16E7AEAA" w14:textId="77777777" w:rsidR="002E2DF7" w:rsidRDefault="002E2DF7" w:rsidP="002E2DF7">
            <w:pPr>
              <w:jc w:val="center"/>
              <w:rPr>
                <w:noProof/>
              </w:rPr>
            </w:pPr>
          </w:p>
        </w:tc>
      </w:tr>
    </w:tbl>
    <w:p w14:paraId="5E2F93B6" w14:textId="31A439F9" w:rsidR="002E2DF7" w:rsidRDefault="002E2DF7" w:rsidP="002E2DF7">
      <w:pPr>
        <w:ind w:firstLine="420"/>
      </w:pPr>
      <w:r w:rsidRPr="002E2DF7">
        <w:rPr>
          <w:rFonts w:hint="eastAsia"/>
        </w:rPr>
        <w:lastRenderedPageBreak/>
        <w:t>求文法的</w:t>
      </w:r>
      <w:r w:rsidRPr="002E2DF7">
        <w:rPr>
          <w:rFonts w:hint="eastAsia"/>
        </w:rPr>
        <w:t>LR(0)</w:t>
      </w:r>
      <w:r w:rsidRPr="002E2DF7">
        <w:rPr>
          <w:rFonts w:hint="eastAsia"/>
        </w:rPr>
        <w:t>有效项目集规范族</w:t>
      </w:r>
      <w:r w:rsidRPr="002E2DF7">
        <w:rPr>
          <w:rFonts w:hint="eastAsia"/>
        </w:rPr>
        <w:t>C</w:t>
      </w:r>
      <w:r w:rsidRPr="002E2DF7">
        <w:rPr>
          <w:rFonts w:hint="eastAsia"/>
        </w:rPr>
        <w:t>的算法：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070DD8F" w14:textId="77777777" w:rsidTr="002E2DF7">
        <w:tc>
          <w:tcPr>
            <w:tcW w:w="8296" w:type="dxa"/>
            <w:vAlign w:val="center"/>
          </w:tcPr>
          <w:p w14:paraId="0D480EEA" w14:textId="41A11010" w:rsidR="002E2DF7" w:rsidRDefault="002E2DF7" w:rsidP="002E2DF7">
            <w:pPr>
              <w:jc w:val="center"/>
            </w:pPr>
            <w:r>
              <w:rPr>
                <w:noProof/>
              </w:rPr>
              <w:drawing>
                <wp:inline distT="0" distB="0" distL="0" distR="0" wp14:anchorId="5AF200F7" wp14:editId="76A8CAA7">
                  <wp:extent cx="2903220" cy="1379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9865" cy="1396438"/>
                          </a:xfrm>
                          <a:prstGeom prst="rect">
                            <a:avLst/>
                          </a:prstGeom>
                        </pic:spPr>
                      </pic:pic>
                    </a:graphicData>
                  </a:graphic>
                </wp:inline>
              </w:drawing>
            </w:r>
          </w:p>
        </w:tc>
      </w:tr>
    </w:tbl>
    <w:p w14:paraId="31A5686F" w14:textId="41633969" w:rsidR="002E2DF7" w:rsidRDefault="002E2DF7" w:rsidP="002E2DF7">
      <w:pPr>
        <w:ind w:firstLine="420"/>
      </w:pPr>
      <w:r w:rsidRPr="002E2DF7">
        <w:rPr>
          <w:rFonts w:hint="eastAsia"/>
        </w:rPr>
        <w:t>由上述算法可求得有效项目集规范族</w:t>
      </w:r>
      <w:r w:rsidRPr="002E2DF7">
        <w:rPr>
          <w:rFonts w:hint="eastAsia"/>
        </w:rPr>
        <w:t>C={</w:t>
      </w:r>
      <w:r w:rsidR="00A55427" w:rsidRPr="002E2DF7">
        <w:rPr>
          <w:rFonts w:hint="eastAsia"/>
        </w:rPr>
        <w:t>C</w:t>
      </w:r>
      <w:r w:rsidR="00A55427" w:rsidRPr="00C979BF">
        <w:rPr>
          <w:rFonts w:hint="eastAsia"/>
          <w:vertAlign w:val="subscript"/>
        </w:rPr>
        <w:t>0</w:t>
      </w:r>
      <w:r w:rsidR="00A55427" w:rsidRPr="002E2DF7">
        <w:rPr>
          <w:rFonts w:hint="eastAsia"/>
        </w:rPr>
        <w:t>, C</w:t>
      </w:r>
      <w:r w:rsidR="00A55427" w:rsidRPr="00C979BF">
        <w:rPr>
          <w:rFonts w:hint="eastAsia"/>
          <w:vertAlign w:val="subscript"/>
        </w:rPr>
        <w:t>1</w:t>
      </w:r>
      <w:r w:rsidR="00A55427" w:rsidRPr="002E2DF7">
        <w:rPr>
          <w:rFonts w:hint="eastAsia"/>
        </w:rPr>
        <w:t>, C</w:t>
      </w:r>
      <w:r w:rsidR="00A55427" w:rsidRPr="00C979BF">
        <w:rPr>
          <w:rFonts w:hint="eastAsia"/>
          <w:vertAlign w:val="subscript"/>
        </w:rPr>
        <w:t>2</w:t>
      </w:r>
      <w:r w:rsidR="00A55427" w:rsidRPr="002E2DF7">
        <w:rPr>
          <w:rFonts w:hint="eastAsia"/>
        </w:rPr>
        <w:t xml:space="preserve">, </w:t>
      </w:r>
      <w:r w:rsidR="00A55427" w:rsidRPr="002E2DF7">
        <w:rPr>
          <w:rFonts w:hint="eastAsia"/>
        </w:rPr>
        <w:t>…</w:t>
      </w:r>
      <w:r w:rsidR="00A55427" w:rsidRPr="002E2DF7">
        <w:rPr>
          <w:rFonts w:hint="eastAsia"/>
        </w:rPr>
        <w:t xml:space="preserve"> </w:t>
      </w:r>
      <w:r w:rsidR="00A55427">
        <w:t>,</w:t>
      </w:r>
      <w:r w:rsidR="00A55427" w:rsidRPr="002E2DF7">
        <w:rPr>
          <w:rFonts w:hint="eastAsia"/>
        </w:rPr>
        <w:t xml:space="preserve"> C</w:t>
      </w:r>
      <w:r w:rsidR="004466EC">
        <w:rPr>
          <w:rFonts w:hint="eastAsia"/>
          <w:vertAlign w:val="subscript"/>
        </w:rPr>
        <w:t>19</w:t>
      </w:r>
      <w:r w:rsidRPr="002E2DF7">
        <w:rPr>
          <w:rFonts w:hint="eastAsia"/>
        </w:rPr>
        <w:t>}</w:t>
      </w:r>
      <w:r w:rsidRPr="002E2DF7">
        <w:rPr>
          <w:rFonts w:hint="eastAsia"/>
        </w:rPr>
        <w:t>。</w:t>
      </w:r>
    </w:p>
    <w:p w14:paraId="6ADB04C1" w14:textId="3634DFBC" w:rsidR="00EA353A" w:rsidRPr="00EA353A" w:rsidRDefault="00EA353A" w:rsidP="00EA353A">
      <w:pPr>
        <w:pStyle w:val="3"/>
      </w:pPr>
      <w:r>
        <w:rPr>
          <w:rFonts w:hint="eastAsia"/>
        </w:rPr>
        <w:t>3.3.1</w:t>
      </w:r>
      <w:r>
        <w:t xml:space="preserve"> </w:t>
      </w:r>
      <w:r w:rsidR="00827B6F">
        <w:rPr>
          <w:rFonts w:hint="eastAsia"/>
        </w:rPr>
        <w:t>有效项目</w:t>
      </w:r>
      <w:r w:rsidRPr="00EA353A">
        <w:rPr>
          <w:rFonts w:hint="eastAsia"/>
        </w:rPr>
        <w:t>规范簇：</w:t>
      </w:r>
    </w:p>
    <w:p w14:paraId="4354A9E5" w14:textId="7D983A8B" w:rsidR="002E2DF7" w:rsidRDefault="002E2DF7" w:rsidP="009C1352">
      <w:pPr>
        <w:ind w:firstLine="420"/>
        <w:jc w:val="left"/>
      </w:pPr>
      <w:r>
        <w:t>C</w:t>
      </w:r>
      <w:r w:rsidRPr="00FF6135">
        <w:rPr>
          <w:vertAlign w:val="subscript"/>
        </w:rPr>
        <w:t>0</w:t>
      </w:r>
      <w:r>
        <w:t xml:space="preserve"> = </w:t>
      </w:r>
      <w:r w:rsidR="00F744B5">
        <w:t xml:space="preserve"> </w:t>
      </w:r>
      <w:r>
        <w:t>{ S</w:t>
      </w:r>
      <w:r w:rsidR="000D633A">
        <w:rPr>
          <w:rFonts w:hint="eastAsia"/>
        </w:rPr>
        <w:t>→</w:t>
      </w:r>
      <w:r w:rsidR="009068F4">
        <w:t>·</w:t>
      </w:r>
      <w:r>
        <w:t>A</w:t>
      </w:r>
      <w:r w:rsidR="009C1352">
        <w:t>,</w:t>
      </w:r>
      <w:r>
        <w:t xml:space="preserve"> A</w:t>
      </w:r>
      <w:r w:rsidR="000D633A">
        <w:rPr>
          <w:rFonts w:hint="eastAsia"/>
        </w:rPr>
        <w:t>→</w:t>
      </w:r>
      <w:r w:rsidR="009068F4">
        <w:t>·</w:t>
      </w:r>
      <w:r>
        <w:t>V=E, V</w:t>
      </w:r>
      <w:r w:rsidR="000D633A">
        <w:rPr>
          <w:rFonts w:hint="eastAsia"/>
        </w:rPr>
        <w:t>→</w:t>
      </w:r>
      <w:r w:rsidR="009068F4">
        <w:t>·</w:t>
      </w:r>
      <w:r>
        <w:t>i }</w:t>
      </w:r>
    </w:p>
    <w:p w14:paraId="22068013" w14:textId="157EDEE6" w:rsidR="002E2DF7" w:rsidRDefault="002E2DF7" w:rsidP="009C1352">
      <w:pPr>
        <w:ind w:firstLine="420"/>
        <w:jc w:val="left"/>
      </w:pPr>
      <w:r>
        <w:t>C</w:t>
      </w:r>
      <w:r w:rsidRPr="00FF6135">
        <w:rPr>
          <w:vertAlign w:val="subscript"/>
        </w:rPr>
        <w:t>1</w:t>
      </w:r>
      <w:r>
        <w:t xml:space="preserve"> = </w:t>
      </w:r>
      <w:r w:rsidR="00F744B5">
        <w:t xml:space="preserve"> </w:t>
      </w:r>
      <w:r>
        <w:t>{ S</w:t>
      </w:r>
      <w:r w:rsidR="000D633A">
        <w:rPr>
          <w:rFonts w:hint="eastAsia"/>
        </w:rPr>
        <w:t>→</w:t>
      </w:r>
      <w:r>
        <w:t>A</w:t>
      </w:r>
      <w:r w:rsidR="009068F4">
        <w:t>·</w:t>
      </w:r>
      <w:r>
        <w:t xml:space="preserve"> }</w:t>
      </w:r>
    </w:p>
    <w:p w14:paraId="6E6C101F" w14:textId="56029281" w:rsidR="002E2DF7" w:rsidRDefault="002E2DF7" w:rsidP="009C1352">
      <w:pPr>
        <w:ind w:firstLine="420"/>
        <w:jc w:val="left"/>
      </w:pPr>
      <w:r>
        <w:t>C</w:t>
      </w:r>
      <w:r w:rsidRPr="00FF6135">
        <w:rPr>
          <w:vertAlign w:val="subscript"/>
        </w:rPr>
        <w:t>2</w:t>
      </w:r>
      <w:r>
        <w:t xml:space="preserve"> = </w:t>
      </w:r>
      <w:r w:rsidR="00F744B5">
        <w:t xml:space="preserve"> </w:t>
      </w:r>
      <w:r>
        <w:t>{ S</w:t>
      </w:r>
      <w:r w:rsidR="000D633A">
        <w:rPr>
          <w:rFonts w:hint="eastAsia"/>
        </w:rPr>
        <w:t>→</w:t>
      </w:r>
      <w:r>
        <w:t>V</w:t>
      </w:r>
      <w:r w:rsidR="009068F4">
        <w:t>·</w:t>
      </w:r>
      <w:r>
        <w:t>=E }</w:t>
      </w:r>
    </w:p>
    <w:p w14:paraId="42B37072" w14:textId="7EF6A41E" w:rsidR="002E2DF7" w:rsidRDefault="002E2DF7" w:rsidP="009C1352">
      <w:pPr>
        <w:ind w:firstLine="420"/>
        <w:jc w:val="left"/>
      </w:pPr>
      <w:r>
        <w:t>C</w:t>
      </w:r>
      <w:r w:rsidRPr="00FF6135">
        <w:rPr>
          <w:vertAlign w:val="subscript"/>
        </w:rPr>
        <w:t>3</w:t>
      </w:r>
      <w:r>
        <w:t xml:space="preserve"> = </w:t>
      </w:r>
      <w:r w:rsidR="00F744B5">
        <w:t xml:space="preserve"> </w:t>
      </w:r>
      <w:r>
        <w:t>{ V</w:t>
      </w:r>
      <w:r w:rsidR="000D633A">
        <w:rPr>
          <w:rFonts w:hint="eastAsia"/>
        </w:rPr>
        <w:t>→</w:t>
      </w:r>
      <w:r>
        <w:t>i</w:t>
      </w:r>
      <w:r w:rsidR="009068F4">
        <w:t>·</w:t>
      </w:r>
      <w:r>
        <w:t xml:space="preserve"> }</w:t>
      </w:r>
    </w:p>
    <w:p w14:paraId="1B7889E7" w14:textId="77777777" w:rsidR="00890A37" w:rsidRDefault="002E2DF7" w:rsidP="009C1352">
      <w:pPr>
        <w:ind w:firstLine="420"/>
        <w:jc w:val="left"/>
      </w:pPr>
      <w:r>
        <w:t>C</w:t>
      </w:r>
      <w:r w:rsidRPr="00FF6135">
        <w:rPr>
          <w:vertAlign w:val="subscript"/>
        </w:rPr>
        <w:t>4</w:t>
      </w:r>
      <w:r>
        <w:t xml:space="preserve"> = </w:t>
      </w:r>
      <w:r w:rsidR="00F744B5">
        <w:t xml:space="preserve"> </w:t>
      </w:r>
      <w:r>
        <w:t>{ S</w:t>
      </w:r>
      <w:r w:rsidR="000D633A">
        <w:rPr>
          <w:rFonts w:hint="eastAsia"/>
        </w:rPr>
        <w:t>→</w:t>
      </w:r>
      <w:r>
        <w:t>V=</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78ED9090" w14:textId="3840FE52"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4CCFEBA2" w14:textId="61FB1F25" w:rsidR="002E2DF7" w:rsidRDefault="002E2DF7" w:rsidP="009C1352">
      <w:pPr>
        <w:ind w:firstLine="420"/>
        <w:jc w:val="left"/>
      </w:pPr>
      <w:r>
        <w:t>C</w:t>
      </w:r>
      <w:r w:rsidRPr="00FF6135">
        <w:rPr>
          <w:vertAlign w:val="subscript"/>
        </w:rPr>
        <w:t>5</w:t>
      </w:r>
      <w:r>
        <w:t xml:space="preserve"> = </w:t>
      </w:r>
      <w:r w:rsidR="00F744B5">
        <w:t xml:space="preserve"> </w:t>
      </w:r>
      <w:r>
        <w:t>{ S</w:t>
      </w:r>
      <w:r w:rsidR="000D633A">
        <w:rPr>
          <w:rFonts w:hint="eastAsia"/>
        </w:rPr>
        <w:t>→</w:t>
      </w:r>
      <w:r>
        <w:t>V=E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5F8F817D" w14:textId="68FCB6A1" w:rsidR="002E2DF7" w:rsidRDefault="002E2DF7" w:rsidP="009C1352">
      <w:pPr>
        <w:ind w:firstLine="420"/>
        <w:jc w:val="left"/>
      </w:pPr>
      <w:r>
        <w:t>C</w:t>
      </w:r>
      <w:r w:rsidRPr="00FF6135">
        <w:rPr>
          <w:vertAlign w:val="subscript"/>
        </w:rPr>
        <w:t>6</w:t>
      </w:r>
      <w:r>
        <w:t xml:space="preserve"> = </w:t>
      </w:r>
      <w:r w:rsidR="00F744B5">
        <w:t xml:space="preserve"> </w:t>
      </w:r>
      <w:r>
        <w:t>{ E</w:t>
      </w:r>
      <w:r w:rsidR="000D633A">
        <w:rPr>
          <w:rFonts w:hint="eastAsia"/>
        </w:rPr>
        <w:t>→</w:t>
      </w:r>
      <w:r>
        <w:t>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1F6777DF" w14:textId="316D260E" w:rsidR="002E2DF7" w:rsidRDefault="002E2DF7" w:rsidP="009C1352">
      <w:pPr>
        <w:ind w:firstLine="420"/>
        <w:jc w:val="left"/>
      </w:pPr>
      <w:r>
        <w:t>C</w:t>
      </w:r>
      <w:r w:rsidRPr="00FF6135">
        <w:rPr>
          <w:vertAlign w:val="subscript"/>
        </w:rPr>
        <w:t>7</w:t>
      </w:r>
      <w:r>
        <w:t xml:space="preserve"> = </w:t>
      </w:r>
      <w:r w:rsidR="00F744B5">
        <w:t xml:space="preserve"> </w:t>
      </w:r>
      <w:r>
        <w:t>{ T</w:t>
      </w:r>
      <w:r w:rsidR="000D633A" w:rsidRPr="000D633A">
        <w:rPr>
          <w:rFonts w:hint="eastAsia"/>
        </w:rPr>
        <w:t>→</w:t>
      </w:r>
      <w:r>
        <w:t>F</w:t>
      </w:r>
      <w:r w:rsidR="009068F4">
        <w:t>·</w:t>
      </w:r>
      <w:r>
        <w:t xml:space="preserve"> }</w:t>
      </w:r>
    </w:p>
    <w:p w14:paraId="3B4CBB09" w14:textId="77777777" w:rsidR="00890A37" w:rsidRDefault="002E2DF7" w:rsidP="009C1352">
      <w:pPr>
        <w:ind w:firstLine="420"/>
        <w:jc w:val="left"/>
      </w:pPr>
      <w:r>
        <w:t>C</w:t>
      </w:r>
      <w:r w:rsidRPr="00FF6135">
        <w:rPr>
          <w:vertAlign w:val="subscript"/>
        </w:rPr>
        <w:t>8</w:t>
      </w:r>
      <w:r>
        <w:t xml:space="preserve"> = </w:t>
      </w:r>
      <w:r w:rsidR="00F744B5">
        <w:t xml:space="preserve"> </w:t>
      </w:r>
      <w:r>
        <w:t>{ F</w:t>
      </w:r>
      <w:r w:rsidR="000D633A">
        <w:rPr>
          <w:rFonts w:hint="eastAsia"/>
        </w:rPr>
        <w:t>→</w:t>
      </w:r>
      <w:r>
        <w:t>(</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5F6E6939" w14:textId="5ACEE8A0"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F,F</w:t>
      </w:r>
      <w:r w:rsidR="000D633A">
        <w:rPr>
          <w:rFonts w:hint="eastAsia"/>
        </w:rPr>
        <w:t>→</w:t>
      </w:r>
      <w:r w:rsidR="009068F4">
        <w:t>·</w:t>
      </w:r>
      <w:r>
        <w:t>(E), F</w:t>
      </w:r>
      <w:r w:rsidR="000D633A">
        <w:rPr>
          <w:rFonts w:hint="eastAsia"/>
        </w:rPr>
        <w:t>→</w:t>
      </w:r>
      <w:r w:rsidR="009068F4">
        <w:t>·</w:t>
      </w:r>
      <w:r>
        <w:t>i }</w:t>
      </w:r>
    </w:p>
    <w:p w14:paraId="29C786ED" w14:textId="49E4F06E" w:rsidR="002E2DF7" w:rsidRDefault="002E2DF7" w:rsidP="009C1352">
      <w:pPr>
        <w:ind w:firstLine="420"/>
        <w:jc w:val="left"/>
      </w:pPr>
      <w:r>
        <w:t>C</w:t>
      </w:r>
      <w:r w:rsidRPr="00FF6135">
        <w:rPr>
          <w:vertAlign w:val="subscript"/>
        </w:rPr>
        <w:t>9</w:t>
      </w:r>
      <w:r>
        <w:t xml:space="preserve"> = </w:t>
      </w:r>
      <w:r w:rsidR="00F744B5">
        <w:t xml:space="preserve"> </w:t>
      </w:r>
      <w:r>
        <w:t>{ F</w:t>
      </w:r>
      <w:r w:rsidR="000D633A">
        <w:rPr>
          <w:rFonts w:hint="eastAsia"/>
        </w:rPr>
        <w:t>→</w:t>
      </w:r>
      <w:r>
        <w:t>i</w:t>
      </w:r>
      <w:r w:rsidR="009068F4">
        <w:t>·</w:t>
      </w:r>
      <w:r>
        <w:t xml:space="preserve"> }</w:t>
      </w:r>
    </w:p>
    <w:p w14:paraId="668FF60E" w14:textId="76660454" w:rsidR="002E2DF7" w:rsidRDefault="002E2DF7" w:rsidP="009C1352">
      <w:pPr>
        <w:ind w:firstLine="420"/>
        <w:jc w:val="left"/>
      </w:pPr>
      <w:r>
        <w:t>C</w:t>
      </w:r>
      <w:r w:rsidRPr="00FF6135">
        <w:rPr>
          <w:vertAlign w:val="subscript"/>
        </w:rPr>
        <w:t>10</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3BDF6DA0" w14:textId="02E13E31" w:rsidR="002E2DF7" w:rsidRDefault="002E2DF7" w:rsidP="009C1352">
      <w:pPr>
        <w:ind w:firstLine="420"/>
        <w:jc w:val="left"/>
      </w:pPr>
      <w:r>
        <w:t>C</w:t>
      </w:r>
      <w:r w:rsidRPr="00FF6135">
        <w:rPr>
          <w:vertAlign w:val="subscript"/>
        </w:rPr>
        <w:t>11</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057D543E" w14:textId="61E0B247" w:rsidR="002E2DF7" w:rsidRDefault="002E2DF7" w:rsidP="009C1352">
      <w:pPr>
        <w:ind w:firstLine="420"/>
        <w:jc w:val="left"/>
      </w:pPr>
      <w:r>
        <w:t>C</w:t>
      </w:r>
      <w:r w:rsidRPr="00FF6135">
        <w:rPr>
          <w:vertAlign w:val="subscript"/>
        </w:rPr>
        <w:t>12</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4157C15" w14:textId="6CE2EF74" w:rsidR="002E2DF7" w:rsidRDefault="002E2DF7" w:rsidP="009C1352">
      <w:pPr>
        <w:ind w:firstLine="420"/>
        <w:jc w:val="left"/>
      </w:pPr>
      <w:r>
        <w:t>C</w:t>
      </w:r>
      <w:r w:rsidRPr="00FF6135">
        <w:rPr>
          <w:vertAlign w:val="subscript"/>
        </w:rPr>
        <w:t>13</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745F5E4" w14:textId="7B53415B" w:rsidR="002E2DF7" w:rsidRDefault="002E2DF7" w:rsidP="009C1352">
      <w:pPr>
        <w:ind w:firstLine="420"/>
        <w:jc w:val="left"/>
      </w:pPr>
      <w:r>
        <w:t>C</w:t>
      </w:r>
      <w:r w:rsidRPr="00FF6135">
        <w:rPr>
          <w:vertAlign w:val="subscript"/>
        </w:rPr>
        <w:t>14</w:t>
      </w:r>
      <w:r>
        <w:t xml:space="preserve"> = { F</w:t>
      </w:r>
      <w:r w:rsidR="000D633A">
        <w:rPr>
          <w:rFonts w:hint="eastAsia"/>
        </w:rPr>
        <w:t>→</w:t>
      </w:r>
      <w:r>
        <w:t>(E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11F6F184" w14:textId="145FC105" w:rsidR="002E2DF7" w:rsidRDefault="002E2DF7" w:rsidP="009C1352">
      <w:pPr>
        <w:ind w:firstLine="420"/>
        <w:jc w:val="left"/>
      </w:pPr>
      <w:r>
        <w:t>C</w:t>
      </w:r>
      <w:r w:rsidRPr="00FF6135">
        <w:rPr>
          <w:vertAlign w:val="subscript"/>
        </w:rPr>
        <w:t>15</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499C0595" w14:textId="535709AF" w:rsidR="002E2DF7" w:rsidRDefault="002E2DF7" w:rsidP="009C1352">
      <w:pPr>
        <w:ind w:firstLine="420"/>
        <w:jc w:val="left"/>
      </w:pPr>
      <w:r>
        <w:t>C</w:t>
      </w:r>
      <w:r w:rsidRPr="00FF6135">
        <w:rPr>
          <w:vertAlign w:val="subscript"/>
        </w:rPr>
        <w:t>16</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018EFA8D" w14:textId="2F2F7441" w:rsidR="002E2DF7" w:rsidRDefault="002E2DF7" w:rsidP="009C1352">
      <w:pPr>
        <w:ind w:firstLine="420"/>
        <w:jc w:val="left"/>
      </w:pPr>
      <w:r>
        <w:t>C</w:t>
      </w:r>
      <w:r w:rsidRPr="00FF6135">
        <w:rPr>
          <w:vertAlign w:val="subscript"/>
        </w:rPr>
        <w:t>17</w:t>
      </w:r>
      <w:r>
        <w:t xml:space="preserve"> = { T</w:t>
      </w:r>
      <w:r w:rsidR="000D633A">
        <w:rPr>
          <w:rFonts w:hint="eastAsia"/>
        </w:rPr>
        <w:t>→</w:t>
      </w:r>
      <w:r>
        <w:t>T*F</w:t>
      </w:r>
      <w:r w:rsidR="009068F4">
        <w:t>·</w:t>
      </w:r>
      <w:r>
        <w:t xml:space="preserve"> }</w:t>
      </w:r>
    </w:p>
    <w:p w14:paraId="652EA965" w14:textId="6E4CBB2E" w:rsidR="002E2DF7" w:rsidRDefault="002E2DF7" w:rsidP="009C1352">
      <w:pPr>
        <w:ind w:firstLine="420"/>
        <w:jc w:val="left"/>
      </w:pPr>
      <w:r>
        <w:t>C</w:t>
      </w:r>
      <w:r w:rsidRPr="00FF6135">
        <w:rPr>
          <w:vertAlign w:val="subscript"/>
        </w:rPr>
        <w:t>18</w:t>
      </w:r>
      <w:r>
        <w:t xml:space="preserve"> = { T</w:t>
      </w:r>
      <w:r w:rsidR="000D633A">
        <w:rPr>
          <w:rFonts w:hint="eastAsia"/>
        </w:rPr>
        <w:t>→</w:t>
      </w:r>
      <w:r>
        <w:t>T/F</w:t>
      </w:r>
      <w:r w:rsidR="009068F4">
        <w:t>·</w:t>
      </w:r>
      <w:r>
        <w:t xml:space="preserve"> }</w:t>
      </w:r>
    </w:p>
    <w:p w14:paraId="646D02E7" w14:textId="288D00D5" w:rsidR="002E2DF7" w:rsidRDefault="002E2DF7" w:rsidP="009C1352">
      <w:pPr>
        <w:ind w:firstLine="420"/>
        <w:jc w:val="left"/>
      </w:pPr>
      <w:r>
        <w:t>C</w:t>
      </w:r>
      <w:r w:rsidRPr="00FF6135">
        <w:rPr>
          <w:vertAlign w:val="subscript"/>
        </w:rPr>
        <w:t>19</w:t>
      </w:r>
      <w:r>
        <w:t xml:space="preserve"> = { F</w:t>
      </w:r>
      <w:r w:rsidR="000D633A">
        <w:rPr>
          <w:rFonts w:hint="eastAsia"/>
        </w:rPr>
        <w:t>→</w:t>
      </w:r>
      <w:r>
        <w:t>(E)</w:t>
      </w:r>
      <w:r w:rsidR="009068F4">
        <w:t>·</w:t>
      </w:r>
      <w:r>
        <w:t xml:space="preserve"> }</w:t>
      </w:r>
    </w:p>
    <w:p w14:paraId="3FB7AFA7" w14:textId="7B005D07" w:rsidR="00E04D3A" w:rsidRDefault="00EA353A" w:rsidP="00EA353A">
      <w:pPr>
        <w:pStyle w:val="3"/>
      </w:pPr>
      <w:r>
        <w:rPr>
          <w:rFonts w:hint="eastAsia"/>
        </w:rPr>
        <w:t>3.3.2</w:t>
      </w:r>
      <w:r>
        <w:t xml:space="preserve"> </w:t>
      </w:r>
      <w:r w:rsidR="00E04D3A" w:rsidRPr="00E04D3A">
        <w:rPr>
          <w:rFonts w:hint="eastAsia"/>
        </w:rPr>
        <w:t>冲突项目：</w:t>
      </w:r>
    </w:p>
    <w:p w14:paraId="7A070965" w14:textId="44EDF49C" w:rsidR="00EA353A" w:rsidRPr="00EA353A" w:rsidRDefault="00EA353A" w:rsidP="00EA353A">
      <w:r>
        <w:tab/>
      </w:r>
      <w:r>
        <w:rPr>
          <w:rFonts w:hint="eastAsia"/>
        </w:rPr>
        <w:t>定义：</w:t>
      </w:r>
    </w:p>
    <w:p w14:paraId="46BFCF57" w14:textId="77777777" w:rsidR="00977AFF" w:rsidRDefault="00E04D3A" w:rsidP="00977AFF">
      <w:pPr>
        <w:pStyle w:val="a6"/>
        <w:numPr>
          <w:ilvl w:val="0"/>
          <w:numId w:val="15"/>
        </w:numPr>
        <w:ind w:firstLineChars="0"/>
        <w:jc w:val="left"/>
      </w:pPr>
      <w:r>
        <w:rPr>
          <w:rFonts w:hint="eastAsia"/>
        </w:rPr>
        <w:t>既含移进项目</w:t>
      </w:r>
      <w:r>
        <w:rPr>
          <w:rFonts w:hint="eastAsia"/>
        </w:rPr>
        <w:t>,</w:t>
      </w:r>
      <w:r>
        <w:rPr>
          <w:rFonts w:hint="eastAsia"/>
        </w:rPr>
        <w:t>又含归约项目</w:t>
      </w:r>
    </w:p>
    <w:p w14:paraId="53D0E6DA" w14:textId="478220A2" w:rsidR="00E04D3A" w:rsidRDefault="00E04D3A" w:rsidP="00977AFF">
      <w:pPr>
        <w:pStyle w:val="a6"/>
        <w:numPr>
          <w:ilvl w:val="0"/>
          <w:numId w:val="15"/>
        </w:numPr>
        <w:ind w:firstLineChars="0"/>
        <w:jc w:val="left"/>
      </w:pPr>
      <w:r>
        <w:rPr>
          <w:rFonts w:hint="eastAsia"/>
        </w:rPr>
        <w:t>含有多个归约项目</w:t>
      </w:r>
    </w:p>
    <w:p w14:paraId="697F272D" w14:textId="67F987C8" w:rsidR="00EA353A" w:rsidRDefault="00EA353A" w:rsidP="00EA353A">
      <w:pPr>
        <w:ind w:left="420"/>
        <w:jc w:val="left"/>
      </w:pPr>
      <w:r>
        <w:rPr>
          <w:rFonts w:hint="eastAsia"/>
        </w:rPr>
        <w:t>在项目集中存在冲突项目：</w:t>
      </w:r>
    </w:p>
    <w:p w14:paraId="4E0EEAF9" w14:textId="0D23B75C" w:rsidR="00EA353A" w:rsidRDefault="00EA353A" w:rsidP="00EA353A">
      <w:pPr>
        <w:ind w:left="420"/>
        <w:jc w:val="left"/>
      </w:pPr>
      <w:r>
        <w:t>C</w:t>
      </w:r>
      <w:r w:rsidRPr="00226338">
        <w:rPr>
          <w:vertAlign w:val="subscript"/>
        </w:rPr>
        <w:t>5</w:t>
      </w:r>
      <w:r w:rsidR="00226338">
        <w:t>:</w:t>
      </w:r>
      <w:r w:rsidR="00226338">
        <w:tab/>
      </w:r>
      <m:oMath>
        <m:r>
          <m:rPr>
            <m:sty m:val="p"/>
          </m:rPr>
          <w:rPr>
            <w:rFonts w:ascii="Cambria Math" w:hAnsi="Cambria Math"/>
          </w:rPr>
          <m:t>FOLLOW(S) ∩ { +, - } = { # } ∩ { +,  - } = ∅</m:t>
        </m:r>
      </m:oMath>
    </w:p>
    <w:p w14:paraId="2D593570" w14:textId="2E3E0396" w:rsidR="00EA353A" w:rsidRDefault="00EA353A" w:rsidP="00EA353A">
      <w:pPr>
        <w:ind w:left="420"/>
        <w:jc w:val="left"/>
      </w:pPr>
      <w:r>
        <w:t>C</w:t>
      </w:r>
      <w:r w:rsidRPr="00226338">
        <w:rPr>
          <w:vertAlign w:val="subscript"/>
        </w:rPr>
        <w:t>6</w:t>
      </w:r>
      <w:r w:rsidR="00226338">
        <w:rPr>
          <w:rFonts w:hint="eastAsia"/>
        </w:rPr>
        <w:t>:</w:t>
      </w:r>
      <w:r>
        <w:rPr>
          <w:rFonts w:hint="eastAsia"/>
        </w:rPr>
        <w:t xml:space="preserve"> </w:t>
      </w:r>
      <w:r w:rsidR="00226338">
        <w:tab/>
      </w:r>
      <m:oMath>
        <m:r>
          <m:rPr>
            <m:sty m:val="p"/>
          </m:rPr>
          <w:rPr>
            <w:rFonts w:ascii="Cambria Math" w:hAnsi="Cambria Math"/>
          </w:rPr>
          <m:t>FOLLOW(E) ∩ { *,  /  } = { +, -, ), # } ∩ { *,  / } = ∅</m:t>
        </m:r>
      </m:oMath>
    </w:p>
    <w:p w14:paraId="5263E181" w14:textId="1C1C700E" w:rsidR="00EA353A" w:rsidRDefault="00EA353A" w:rsidP="00EA353A">
      <w:pPr>
        <w:ind w:left="420"/>
        <w:jc w:val="left"/>
      </w:pPr>
      <w:r>
        <w:t>C</w:t>
      </w:r>
      <w:r w:rsidRPr="00226338">
        <w:rPr>
          <w:vertAlign w:val="subscript"/>
        </w:rPr>
        <w:t>15</w:t>
      </w:r>
      <w:r w:rsidR="00226338">
        <w:rPr>
          <w:rFonts w:hint="eastAsia"/>
        </w:rPr>
        <w:t>:</w:t>
      </w:r>
      <w:r w:rsidR="00226338">
        <w:tab/>
      </w:r>
      <m:oMath>
        <m:r>
          <m:rPr>
            <m:sty m:val="p"/>
          </m:rPr>
          <w:rPr>
            <w:rFonts w:ascii="Cambria Math" w:hAnsi="Cambria Math"/>
          </w:rPr>
          <m:t>FOLLOW(E) ∩ { *,  /  } = { +, -, ), # } ∩ { *,  / } = ∅</m:t>
        </m:r>
      </m:oMath>
    </w:p>
    <w:p w14:paraId="5CCEE735" w14:textId="0A038568" w:rsidR="00EA353A" w:rsidRPr="00DE234B" w:rsidRDefault="00EA353A" w:rsidP="00EA353A">
      <w:pPr>
        <w:ind w:left="420"/>
        <w:jc w:val="left"/>
      </w:pPr>
      <w:r>
        <w:t>C</w:t>
      </w:r>
      <w:r w:rsidRPr="00226338">
        <w:rPr>
          <w:vertAlign w:val="subscript"/>
        </w:rPr>
        <w:t>16</w:t>
      </w:r>
      <w:r w:rsidR="00226338">
        <w:rPr>
          <w:rFonts w:hint="eastAsia"/>
        </w:rPr>
        <w:t>:</w:t>
      </w:r>
      <w:r w:rsidR="00226338">
        <w:tab/>
      </w:r>
      <m:oMath>
        <m:r>
          <m:rPr>
            <m:sty m:val="p"/>
          </m:rPr>
          <w:rPr>
            <w:rFonts w:ascii="Cambria Math" w:hAnsi="Cambria Math"/>
          </w:rPr>
          <m:t>FOLLOW(E) ∩ { *,  /  } = { +, -, ),# } ∩ { *,  / } = ∅</m:t>
        </m:r>
      </m:oMath>
    </w:p>
    <w:p w14:paraId="70BC6AF3" w14:textId="0888B1D3" w:rsidR="00EA353A" w:rsidRPr="002E2DF7" w:rsidRDefault="00EA353A" w:rsidP="00EA353A">
      <w:pPr>
        <w:ind w:left="420"/>
        <w:jc w:val="left"/>
      </w:pPr>
      <w:r>
        <w:rPr>
          <w:rFonts w:hint="eastAsia"/>
        </w:rPr>
        <w:t>冲突可解决，所以语义分析采用</w:t>
      </w:r>
      <w:r>
        <w:rPr>
          <w:rFonts w:hint="eastAsia"/>
        </w:rPr>
        <w:t>SLR(1)</w:t>
      </w:r>
      <w:r>
        <w:rPr>
          <w:rFonts w:hint="eastAsia"/>
        </w:rPr>
        <w:t>分析法分析。</w:t>
      </w:r>
    </w:p>
    <w:p w14:paraId="39A28E2F" w14:textId="0862BB64" w:rsidR="00FC0471" w:rsidRDefault="00FC0471" w:rsidP="00FC0471">
      <w:pPr>
        <w:pStyle w:val="20"/>
      </w:pPr>
      <w:r>
        <w:rPr>
          <w:rFonts w:hint="eastAsia"/>
        </w:rPr>
        <w:lastRenderedPageBreak/>
        <w:t>3.4</w:t>
      </w:r>
      <w:r>
        <w:t xml:space="preserve"> </w:t>
      </w:r>
      <w:r w:rsidRPr="00FC0471">
        <w:rPr>
          <w:rFonts w:hint="eastAsia"/>
        </w:rPr>
        <w:t>SLR(1)</w:t>
      </w:r>
      <w:r w:rsidRPr="00FC0471">
        <w:rPr>
          <w:rFonts w:hint="eastAsia"/>
        </w:rPr>
        <w:t>分析法</w:t>
      </w:r>
    </w:p>
    <w:p w14:paraId="34447AF0" w14:textId="2A188209" w:rsidR="00B96AD8" w:rsidRDefault="00B96AD8" w:rsidP="00B96AD8">
      <w:pPr>
        <w:ind w:firstLine="420"/>
      </w:pPr>
      <w:r>
        <w:rPr>
          <w:rFonts w:hint="eastAsia"/>
        </w:rPr>
        <w:t>LR(0)</w:t>
      </w:r>
      <w:r>
        <w:rPr>
          <w:rFonts w:hint="eastAsia"/>
        </w:rPr>
        <w:t>有效项目集规范族</w:t>
      </w:r>
      <w:r>
        <w:rPr>
          <w:rFonts w:hint="eastAsia"/>
        </w:rPr>
        <w:t>C</w:t>
      </w:r>
      <w:r>
        <w:rPr>
          <w:rFonts w:hint="eastAsia"/>
        </w:rPr>
        <w:t>中，若一个项目集含有</w:t>
      </w:r>
      <w:r>
        <w:rPr>
          <w:rFonts w:hint="eastAsia"/>
        </w:rPr>
        <w:t>m</w:t>
      </w:r>
      <w:r>
        <w:rPr>
          <w:rFonts w:hint="eastAsia"/>
        </w:rPr>
        <w:t>个移进项目，同时含</w:t>
      </w:r>
      <w:r>
        <w:rPr>
          <w:rFonts w:hint="eastAsia"/>
        </w:rPr>
        <w:t>n</w:t>
      </w:r>
      <w:r>
        <w:rPr>
          <w:rFonts w:hint="eastAsia"/>
        </w:rPr>
        <w:t>个归约项目，即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0058" w14:paraId="69286CC1" w14:textId="77777777" w:rsidTr="00900058">
        <w:tc>
          <w:tcPr>
            <w:tcW w:w="8296" w:type="dxa"/>
            <w:vAlign w:val="center"/>
          </w:tcPr>
          <w:p w14:paraId="7BE05BA3" w14:textId="2C4F8BDE" w:rsidR="00900058" w:rsidRDefault="00F566D5" w:rsidP="00636B31">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 {</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2</m:t>
                    </m:r>
                  </m:sub>
                </m:sSub>
                <m:r>
                  <w:rPr>
                    <w:rFonts w:ascii="Cambria Math" w:hAnsi="Cambria Math" w:hint="eastAsia"/>
                  </w:rPr>
                  <m:t>β,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m</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 xml:space="preserve"> V</m:t>
                    </m:r>
                  </m:e>
                  <m:sub>
                    <m:r>
                      <w:rPr>
                        <w:rFonts w:ascii="Cambria Math" w:hAnsi="Cambria Math"/>
                      </w:rPr>
                      <m:t>2</m:t>
                    </m:r>
                  </m:sub>
                </m:sSub>
                <m:r>
                  <w:rPr>
                    <w:rFonts w:ascii="Cambria Math" w:hAnsi="Cambria Math" w:hint="eastAsia"/>
                  </w:rPr>
                  <m:t>→</m:t>
                </m:r>
                <m:r>
                  <w:rPr>
                    <w:rFonts w:ascii="Cambria Math" w:hAnsi="Cambria Math" w:hint="eastAsia"/>
                  </w:rPr>
                  <m:t>α.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r>
                  <w:rPr>
                    <w:rFonts w:ascii="Cambria Math" w:hAnsi="Cambria Math" w:hint="eastAsia"/>
                  </w:rPr>
                  <m:t>α. }</m:t>
                </m:r>
              </m:oMath>
            </m:oMathPara>
          </w:p>
        </w:tc>
      </w:tr>
    </w:tbl>
    <w:p w14:paraId="2D326D7C" w14:textId="4CD86CD8" w:rsidR="00B96AD8" w:rsidRDefault="00B96AD8" w:rsidP="00B96AD8">
      <w:pPr>
        <w:ind w:firstLine="420"/>
      </w:pPr>
      <w:r>
        <w:rPr>
          <w:rFonts w:hint="eastAsia"/>
        </w:rPr>
        <w:t>若</w:t>
      </w:r>
      <m:oMath>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hint="eastAsia"/>
          </w:rPr>
          <m:t>}</m:t>
        </m:r>
      </m:oMath>
      <w:r>
        <w:rPr>
          <w:rFonts w:hint="eastAsia"/>
        </w:rPr>
        <w:t>, FOLLOW(V</w:t>
      </w:r>
      <w:r w:rsidRPr="00696E49">
        <w:rPr>
          <w:rFonts w:hint="eastAsia"/>
          <w:vertAlign w:val="subscript"/>
        </w:rPr>
        <w:t>1</w:t>
      </w:r>
      <w:r>
        <w:rPr>
          <w:rFonts w:hint="eastAsia"/>
        </w:rPr>
        <w:t xml:space="preserve">), </w:t>
      </w:r>
      <w:r>
        <w:rPr>
          <w:rFonts w:hint="eastAsia"/>
        </w:rPr>
        <w:t>…</w:t>
      </w:r>
      <w:r w:rsidR="00BC35B8">
        <w:rPr>
          <w:rFonts w:hint="eastAsia"/>
        </w:rPr>
        <w:t>,</w:t>
      </w:r>
      <w:r w:rsidR="00BC35B8">
        <w:t xml:space="preserve"> </w:t>
      </w:r>
      <w:r>
        <w:rPr>
          <w:rFonts w:hint="eastAsia"/>
        </w:rPr>
        <w:t>FOLLOW(V</w:t>
      </w:r>
      <w:r w:rsidRPr="00696E49">
        <w:rPr>
          <w:rFonts w:hint="eastAsia"/>
          <w:vertAlign w:val="subscript"/>
        </w:rPr>
        <w:t>n</w:t>
      </w:r>
      <w:r>
        <w:rPr>
          <w:rFonts w:hint="eastAsia"/>
        </w:rPr>
        <w:t>)</w:t>
      </w:r>
      <w:r>
        <w:rPr>
          <w:rFonts w:hint="eastAsia"/>
        </w:rPr>
        <w:t>两两互不相交，满足此条件的文法为</w:t>
      </w:r>
      <w:r>
        <w:rPr>
          <w:rFonts w:hint="eastAsia"/>
        </w:rPr>
        <w:t>SLR(1)</w:t>
      </w:r>
      <w:r>
        <w:rPr>
          <w:rFonts w:hint="eastAsia"/>
        </w:rPr>
        <w:t>文法，可用</w:t>
      </w:r>
      <w:r>
        <w:rPr>
          <w:rFonts w:hint="eastAsia"/>
        </w:rPr>
        <w:t>SLR(1)</w:t>
      </w:r>
      <w:r>
        <w:rPr>
          <w:rFonts w:hint="eastAsia"/>
        </w:rPr>
        <w:t>分析方法解决。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6B31" w14:paraId="2AB43379" w14:textId="77777777" w:rsidTr="00596B31">
        <w:tc>
          <w:tcPr>
            <w:tcW w:w="8296" w:type="dxa"/>
            <w:vAlign w:val="center"/>
          </w:tcPr>
          <w:p w14:paraId="072828DC" w14:textId="7628490E" w:rsidR="00596B31" w:rsidRDefault="00596B31" w:rsidP="00596B31">
            <w:pPr>
              <w:jc w:val="center"/>
            </w:pPr>
            <w:r>
              <w:rPr>
                <w:noProof/>
              </w:rPr>
              <w:drawing>
                <wp:inline distT="0" distB="0" distL="0" distR="0" wp14:anchorId="0C889CD0" wp14:editId="0F9A7D9C">
                  <wp:extent cx="2999560" cy="1729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459" cy="1747558"/>
                          </a:xfrm>
                          <a:prstGeom prst="rect">
                            <a:avLst/>
                          </a:prstGeom>
                          <a:noFill/>
                        </pic:spPr>
                      </pic:pic>
                    </a:graphicData>
                  </a:graphic>
                </wp:inline>
              </w:drawing>
            </w:r>
          </w:p>
        </w:tc>
      </w:tr>
    </w:tbl>
    <w:p w14:paraId="00F6A4DF" w14:textId="0A376E25" w:rsidR="00FC0471" w:rsidRDefault="00FC0471" w:rsidP="00FC0471">
      <w:pPr>
        <w:pStyle w:val="20"/>
      </w:pPr>
      <w:r>
        <w:rPr>
          <w:rFonts w:hint="eastAsia"/>
        </w:rPr>
        <w:t>3.5</w:t>
      </w:r>
      <w:r>
        <w:t xml:space="preserve"> </w:t>
      </w:r>
      <w:r w:rsidRPr="00FC0471">
        <w:rPr>
          <w:rFonts w:hint="eastAsia"/>
        </w:rPr>
        <w:t>SLR(1)</w:t>
      </w:r>
      <w:r w:rsidRPr="00FC0471">
        <w:rPr>
          <w:rFonts w:hint="eastAsia"/>
        </w:rPr>
        <w:t>分析器的构造</w:t>
      </w:r>
    </w:p>
    <w:p w14:paraId="32E7C612" w14:textId="3325CADE" w:rsidR="00596B31" w:rsidRDefault="00596B31" w:rsidP="00596B31">
      <w:pPr>
        <w:pStyle w:val="a6"/>
        <w:numPr>
          <w:ilvl w:val="0"/>
          <w:numId w:val="13"/>
        </w:numPr>
        <w:ind w:firstLineChars="0"/>
      </w:pPr>
      <w:r>
        <w:rPr>
          <w:rFonts w:hint="eastAsia"/>
        </w:rPr>
        <w:t>拓广文法</w:t>
      </w:r>
      <w:r>
        <w:rPr>
          <w:rFonts w:hint="eastAsia"/>
        </w:rPr>
        <w:t>G</w:t>
      </w:r>
      <w:r w:rsidR="00897750">
        <w:t>’</w:t>
      </w:r>
    </w:p>
    <w:p w14:paraId="00A65C90" w14:textId="26AB7C07" w:rsidR="00596B31" w:rsidRDefault="00596B31" w:rsidP="00596B31">
      <w:pPr>
        <w:pStyle w:val="a6"/>
        <w:numPr>
          <w:ilvl w:val="0"/>
          <w:numId w:val="13"/>
        </w:numPr>
        <w:ind w:firstLineChars="0"/>
      </w:pPr>
      <w:r>
        <w:rPr>
          <w:rFonts w:hint="eastAsia"/>
        </w:rPr>
        <w:t>构造</w:t>
      </w:r>
      <w:r>
        <w:rPr>
          <w:rFonts w:hint="eastAsia"/>
        </w:rPr>
        <w:t>(</w:t>
      </w:r>
      <w:r>
        <w:rPr>
          <w:rFonts w:hint="eastAsia"/>
        </w:rPr>
        <w:t>对</w:t>
      </w:r>
      <w:r>
        <w:rPr>
          <w:rFonts w:hint="eastAsia"/>
        </w:rPr>
        <w:t>G</w:t>
      </w:r>
      <w:r w:rsidR="001B1B99">
        <w:t>’</w:t>
      </w:r>
      <w:r>
        <w:rPr>
          <w:rFonts w:hint="eastAsia"/>
        </w:rPr>
        <w:t>)LR(0)</w:t>
      </w:r>
      <w:r>
        <w:rPr>
          <w:rFonts w:hint="eastAsia"/>
        </w:rPr>
        <w:t>有效项目集族</w:t>
      </w:r>
      <w:r>
        <w:rPr>
          <w:rFonts w:hint="eastAsia"/>
        </w:rPr>
        <w:t>C</w:t>
      </w:r>
      <w:r>
        <w:rPr>
          <w:rFonts w:hint="eastAsia"/>
        </w:rPr>
        <w:t>和</w:t>
      </w:r>
      <w:r>
        <w:rPr>
          <w:rFonts w:hint="eastAsia"/>
        </w:rPr>
        <w:t>Go</w:t>
      </w:r>
      <w:r>
        <w:rPr>
          <w:rFonts w:hint="eastAsia"/>
        </w:rPr>
        <w:t>函数</w:t>
      </w:r>
    </w:p>
    <w:p w14:paraId="0939A063" w14:textId="45134275" w:rsidR="00596B31" w:rsidRDefault="00596B31" w:rsidP="00596B31">
      <w:pPr>
        <w:pStyle w:val="a6"/>
        <w:numPr>
          <w:ilvl w:val="0"/>
          <w:numId w:val="13"/>
        </w:numPr>
        <w:ind w:firstLineChars="0"/>
      </w:pPr>
      <w:r>
        <w:rPr>
          <w:rFonts w:hint="eastAsia"/>
        </w:rPr>
        <w:t>若</w:t>
      </w:r>
      <w:r>
        <w:rPr>
          <w:rFonts w:hint="eastAsia"/>
        </w:rPr>
        <w:t>GO(C</w:t>
      </w:r>
      <w:r w:rsidRPr="00AE6F8D">
        <w:rPr>
          <w:rFonts w:hint="eastAsia"/>
          <w:vertAlign w:val="subscript"/>
        </w:rPr>
        <w:t>i</w:t>
      </w:r>
      <w:r>
        <w:rPr>
          <w:rFonts w:hint="eastAsia"/>
        </w:rPr>
        <w:t>, a)=C</w:t>
      </w:r>
      <w:r w:rsidRPr="00AE6F8D">
        <w:rPr>
          <w:rFonts w:hint="eastAsia"/>
          <w:vertAlign w:val="subscript"/>
        </w:rPr>
        <w:t>j</w:t>
      </w:r>
      <w:r w:rsidR="008E08A0">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rPr>
              <m:t>t</m:t>
            </m:r>
          </m:sub>
        </m:sSub>
      </m:oMath>
      <w:r w:rsidR="008E08A0">
        <w:rPr>
          <w:rFonts w:hint="eastAsia"/>
        </w:rPr>
        <w:t>，</w:t>
      </w:r>
      <w:r w:rsidR="00E402A2">
        <w:rPr>
          <w:rFonts w:hint="eastAsia"/>
        </w:rPr>
        <w:t>则</w:t>
      </w:r>
      <w:r>
        <w:rPr>
          <w:rFonts w:hint="eastAsia"/>
        </w:rPr>
        <w:t>置</w:t>
      </w:r>
      <w:r>
        <w:rPr>
          <w:rFonts w:hint="eastAsia"/>
        </w:rPr>
        <w:t>ACTION(i,</w:t>
      </w:r>
      <w:r w:rsidR="00100406">
        <w:t xml:space="preserve"> </w:t>
      </w:r>
      <w:r>
        <w:rPr>
          <w:rFonts w:hint="eastAsia"/>
        </w:rPr>
        <w:t>a)=S</w:t>
      </w:r>
      <w:r w:rsidRPr="00100406">
        <w:rPr>
          <w:rFonts w:hint="eastAsia"/>
          <w:vertAlign w:val="subscript"/>
        </w:rPr>
        <w:t>j</w:t>
      </w:r>
    </w:p>
    <w:p w14:paraId="48C04061" w14:textId="6FB29E6E" w:rsidR="008A5E75" w:rsidRDefault="00596B31" w:rsidP="00596B31">
      <w:pPr>
        <w:pStyle w:val="a6"/>
        <w:numPr>
          <w:ilvl w:val="0"/>
          <w:numId w:val="13"/>
        </w:numPr>
        <w:ind w:firstLineChars="0"/>
      </w:pPr>
      <w:r>
        <w:rPr>
          <w:rFonts w:hint="eastAsia"/>
        </w:rPr>
        <w:t>若</w:t>
      </w:r>
      <m:oMath>
        <m:r>
          <w:rPr>
            <w:rFonts w:ascii="Cambria Math" w:hAnsi="Cambria Math" w:hint="eastAsia"/>
          </w:rPr>
          <m:t>A</m:t>
        </m:r>
        <m:r>
          <w:rPr>
            <w:rFonts w:ascii="Cambria Math" w:hAnsi="Cambria Math" w:hint="eastAsia"/>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8E08A0">
        <w:rPr>
          <w:rFonts w:hint="eastAsia"/>
        </w:rPr>
        <w:t>，</w:t>
      </w:r>
      <w:r>
        <w:rPr>
          <w:rFonts w:hint="eastAsia"/>
        </w:rPr>
        <w:t>且</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FOLLOW(A)</m:t>
        </m:r>
      </m:oMath>
      <w:r w:rsidR="00263D64">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t</m:t>
            </m:r>
          </m:sub>
        </m:sSub>
      </m:oMath>
      <w:r w:rsidR="008A5E75">
        <w:rPr>
          <w:rFonts w:hint="eastAsia"/>
        </w:rPr>
        <w:t>，则</w:t>
      </w:r>
      <w:r>
        <w:rPr>
          <w:rFonts w:hint="eastAsia"/>
        </w:rPr>
        <w:t>置</w:t>
      </w:r>
      <w:r>
        <w:rPr>
          <w:rFonts w:hint="eastAsia"/>
        </w:rPr>
        <w:t>ACTION(i,</w:t>
      </w:r>
      <w:r w:rsidR="00263D64">
        <w:t xml:space="preserve"> </w:t>
      </w:r>
      <w:r>
        <w:rPr>
          <w:rFonts w:hint="eastAsia"/>
        </w:rPr>
        <w:t>a)=rj</w:t>
      </w:r>
    </w:p>
    <w:p w14:paraId="3257C24C" w14:textId="1272A122" w:rsidR="00596B31" w:rsidRDefault="00596B31" w:rsidP="008A5E75">
      <w:pPr>
        <w:pStyle w:val="a6"/>
        <w:ind w:left="360" w:firstLineChars="0" w:firstLine="0"/>
      </w:pPr>
      <w:r>
        <w:rPr>
          <w:rFonts w:hint="eastAsia"/>
        </w:rPr>
        <w:t>(</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rPr>
          <m:t>α</m:t>
        </m:r>
      </m:oMath>
      <w:r>
        <w:rPr>
          <w:rFonts w:hint="eastAsia"/>
        </w:rPr>
        <w:t>为第</w:t>
      </w:r>
      <w:r>
        <w:rPr>
          <w:rFonts w:hint="eastAsia"/>
        </w:rPr>
        <w:t>j</w:t>
      </w:r>
      <w:r>
        <w:rPr>
          <w:rFonts w:hint="eastAsia"/>
        </w:rPr>
        <w:t>个产生式</w:t>
      </w:r>
      <w:r>
        <w:rPr>
          <w:rFonts w:hint="eastAsia"/>
        </w:rPr>
        <w:t>)</w:t>
      </w:r>
    </w:p>
    <w:p w14:paraId="6BC5A62D" w14:textId="515C48AC" w:rsidR="00596B31" w:rsidRDefault="00596B31" w:rsidP="00596B31">
      <w:pPr>
        <w:pStyle w:val="a6"/>
        <w:numPr>
          <w:ilvl w:val="0"/>
          <w:numId w:val="13"/>
        </w:numPr>
        <w:ind w:firstLineChars="0"/>
      </w:pPr>
      <w:r>
        <w:rPr>
          <w:rFonts w:hint="eastAsia"/>
        </w:rPr>
        <w:t>若</w:t>
      </w:r>
      <m:oMath>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k</m:t>
            </m:r>
          </m:sub>
        </m:sSub>
      </m:oMath>
      <w:r w:rsidR="00E402A2">
        <w:rPr>
          <w:rFonts w:hint="eastAsia"/>
        </w:rPr>
        <w:t>，</w:t>
      </w:r>
      <w:r>
        <w:rPr>
          <w:rFonts w:hint="eastAsia"/>
        </w:rPr>
        <w:t>(S</w:t>
      </w:r>
      <w:r>
        <w:rPr>
          <w:rFonts w:hint="eastAsia"/>
        </w:rPr>
        <w:t>为拓广文法开始符号</w:t>
      </w:r>
      <w:r w:rsidR="00E402A2">
        <w:rPr>
          <w:rFonts w:hint="eastAsia"/>
        </w:rPr>
        <w:t>)</w:t>
      </w:r>
      <w:r w:rsidR="00E402A2">
        <w:t>，</w:t>
      </w:r>
      <w:r w:rsidR="00E402A2">
        <w:rPr>
          <w:rFonts w:hint="eastAsia"/>
        </w:rPr>
        <w:t>则</w:t>
      </w:r>
      <w:r>
        <w:rPr>
          <w:rFonts w:hint="eastAsia"/>
        </w:rPr>
        <w:t>置</w:t>
      </w:r>
      <w:r>
        <w:rPr>
          <w:rFonts w:hint="eastAsia"/>
        </w:rPr>
        <w:t>ACTION(k,</w:t>
      </w:r>
      <w:r w:rsidR="00E402A2">
        <w:t xml:space="preserve"> </w:t>
      </w:r>
      <w:r>
        <w:rPr>
          <w:rFonts w:hint="eastAsia"/>
        </w:rPr>
        <w:t>#)=acc</w:t>
      </w:r>
    </w:p>
    <w:p w14:paraId="18850D44" w14:textId="56766B6E" w:rsidR="00596B31" w:rsidRDefault="00596B31" w:rsidP="00596B31">
      <w:pPr>
        <w:pStyle w:val="a6"/>
        <w:numPr>
          <w:ilvl w:val="0"/>
          <w:numId w:val="13"/>
        </w:numPr>
        <w:ind w:firstLineChars="0"/>
      </w:pPr>
      <w:r>
        <w:rPr>
          <w:rFonts w:hint="eastAsia"/>
        </w:rPr>
        <w:t>若</w:t>
      </w:r>
      <w:r>
        <w:rPr>
          <w:rFonts w:hint="eastAsia"/>
        </w:rPr>
        <w:t>GO</w:t>
      </w:r>
      <w:r w:rsidR="00F8027A">
        <w:rPr>
          <w:rFonts w:hint="eastAsia"/>
        </w:rPr>
        <w:t>(</w:t>
      </w:r>
      <w:r>
        <w:rPr>
          <w:rFonts w:hint="eastAsia"/>
        </w:rPr>
        <w:t>C</w:t>
      </w:r>
      <w:r w:rsidRPr="00F8027A">
        <w:rPr>
          <w:rFonts w:hint="eastAsia"/>
          <w:vertAlign w:val="subscript"/>
        </w:rPr>
        <w:t>i</w:t>
      </w:r>
      <w:r>
        <w:rPr>
          <w:rFonts w:hint="eastAsia"/>
        </w:rPr>
        <w:t>,</w:t>
      </w:r>
      <w:r w:rsidR="00F8027A">
        <w:t xml:space="preserve"> </w:t>
      </w:r>
      <w:r>
        <w:rPr>
          <w:rFonts w:hint="eastAsia"/>
        </w:rPr>
        <w:t>A)=C</w:t>
      </w:r>
      <w:r w:rsidRPr="00F8027A">
        <w:rPr>
          <w:rFonts w:hint="eastAsia"/>
          <w:vertAlign w:val="subscript"/>
        </w:rPr>
        <w:t>j</w:t>
      </w:r>
      <w:r w:rsidR="00903BEE">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n</m:t>
            </m:r>
          </m:sub>
        </m:sSub>
      </m:oMath>
      <w:r w:rsidR="00903BEE">
        <w:t>，</w:t>
      </w:r>
      <w:r>
        <w:rPr>
          <w:rFonts w:hint="eastAsia"/>
        </w:rPr>
        <w:t>置</w:t>
      </w:r>
      <w:r>
        <w:rPr>
          <w:rFonts w:hint="eastAsia"/>
        </w:rPr>
        <w:t>GOTO(i,</w:t>
      </w:r>
      <w:r w:rsidR="00903BEE">
        <w:t xml:space="preserve"> </w:t>
      </w:r>
      <w:r>
        <w:rPr>
          <w:rFonts w:hint="eastAsia"/>
        </w:rPr>
        <w:t>A)=j</w:t>
      </w:r>
    </w:p>
    <w:p w14:paraId="59E99BAA" w14:textId="1BE2D895" w:rsidR="00596B31" w:rsidRPr="00596B31" w:rsidRDefault="00596B31" w:rsidP="00596B31">
      <w:pPr>
        <w:pStyle w:val="a6"/>
        <w:numPr>
          <w:ilvl w:val="0"/>
          <w:numId w:val="13"/>
        </w:numPr>
        <w:ind w:firstLineChars="0"/>
      </w:pPr>
      <w:r>
        <w:rPr>
          <w:rFonts w:hint="eastAsia"/>
        </w:rPr>
        <w:t>其它：空白</w:t>
      </w:r>
      <w:r w:rsidR="002D4936">
        <w:rPr>
          <w:rFonts w:hint="eastAsia"/>
        </w:rPr>
        <w:t>(</w:t>
      </w:r>
      <w:r>
        <w:rPr>
          <w:rFonts w:hint="eastAsia"/>
        </w:rPr>
        <w:t>error)</w:t>
      </w:r>
    </w:p>
    <w:p w14:paraId="18F6204F" w14:textId="6AE82513" w:rsidR="00FC0471" w:rsidRDefault="00FC0471" w:rsidP="00FC0471">
      <w:pPr>
        <w:pStyle w:val="20"/>
      </w:pPr>
      <w:r>
        <w:rPr>
          <w:rFonts w:hint="eastAsia"/>
        </w:rPr>
        <w:t>3.6</w:t>
      </w:r>
      <w:r>
        <w:t xml:space="preserve"> </w:t>
      </w:r>
      <w:r w:rsidRPr="00FC0471">
        <w:rPr>
          <w:rFonts w:hint="eastAsia"/>
        </w:rPr>
        <w:t>SLR(1)</w:t>
      </w:r>
      <w:r w:rsidRPr="00FC0471">
        <w:rPr>
          <w:rFonts w:hint="eastAsia"/>
        </w:rPr>
        <w:t>分析表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F5441" w14:paraId="35EF5CF8" w14:textId="77777777" w:rsidTr="00EF5441">
        <w:tc>
          <w:tcPr>
            <w:tcW w:w="8296" w:type="dxa"/>
            <w:vAlign w:val="center"/>
          </w:tcPr>
          <w:p w14:paraId="76E7CEA4" w14:textId="29F2FA7A" w:rsidR="00EF5441" w:rsidRDefault="00EF5441" w:rsidP="00EF5441">
            <w:pPr>
              <w:jc w:val="center"/>
            </w:pPr>
            <w:r w:rsidRPr="00EF5441">
              <w:rPr>
                <w:rFonts w:hint="eastAsia"/>
              </w:rPr>
              <w:t>表</w:t>
            </w:r>
            <w:r>
              <w:rPr>
                <w:rFonts w:hint="eastAsia"/>
              </w:rPr>
              <w:t xml:space="preserve">3-1 </w:t>
            </w:r>
            <w:r>
              <w:t xml:space="preserve"> </w:t>
            </w:r>
            <w:r w:rsidRPr="00EF5441">
              <w:rPr>
                <w:rFonts w:hint="eastAsia"/>
              </w:rPr>
              <w:t>SLR(1)</w:t>
            </w:r>
            <w:r w:rsidRPr="00EF5441">
              <w:rPr>
                <w:rFonts w:hint="eastAsia"/>
              </w:rPr>
              <w:t>分析表</w:t>
            </w:r>
          </w:p>
        </w:tc>
      </w:tr>
      <w:tr w:rsidR="00EF5441" w14:paraId="1B16879B" w14:textId="77777777" w:rsidTr="00EF5441">
        <w:tc>
          <w:tcPr>
            <w:tcW w:w="8296" w:type="dxa"/>
            <w:vAlign w:val="center"/>
          </w:tcPr>
          <w:p w14:paraId="3ACE6572" w14:textId="021F8036" w:rsidR="00EF5441" w:rsidRDefault="0013218B" w:rsidP="00EF5441">
            <w:pPr>
              <w:jc w:val="center"/>
            </w:pPr>
            <w:r>
              <w:rPr>
                <w:noProof/>
              </w:rPr>
              <w:drawing>
                <wp:inline distT="0" distB="0" distL="0" distR="0" wp14:anchorId="41A78818" wp14:editId="24F4FBE6">
                  <wp:extent cx="5196840" cy="260422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396" cy="2612022"/>
                          </a:xfrm>
                          <a:prstGeom prst="rect">
                            <a:avLst/>
                          </a:prstGeom>
                          <a:noFill/>
                        </pic:spPr>
                      </pic:pic>
                    </a:graphicData>
                  </a:graphic>
                </wp:inline>
              </w:drawing>
            </w:r>
          </w:p>
        </w:tc>
      </w:tr>
    </w:tbl>
    <w:p w14:paraId="2EA41241" w14:textId="3D517257" w:rsidR="00FC0471" w:rsidRDefault="00FC0471" w:rsidP="00FC0471">
      <w:pPr>
        <w:pStyle w:val="20"/>
      </w:pPr>
      <w:r>
        <w:rPr>
          <w:rFonts w:hint="eastAsia"/>
        </w:rPr>
        <w:lastRenderedPageBreak/>
        <w:t>3.7</w:t>
      </w:r>
      <w:r>
        <w:t xml:space="preserve"> </w:t>
      </w:r>
      <w:r w:rsidRPr="00FC0471">
        <w:rPr>
          <w:rFonts w:hint="eastAsia"/>
        </w:rPr>
        <w:t>语义动作添加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E526F6" w14:paraId="37A3DDAC" w14:textId="77777777" w:rsidTr="00B510A9">
        <w:tc>
          <w:tcPr>
            <w:tcW w:w="1413" w:type="dxa"/>
          </w:tcPr>
          <w:p w14:paraId="57B1C271" w14:textId="1D146B18" w:rsidR="00E526F6" w:rsidRDefault="00E526F6" w:rsidP="00E526F6">
            <w:r>
              <w:rPr>
                <w:rFonts w:hint="eastAsia"/>
              </w:rPr>
              <w:t>S</w:t>
            </w:r>
            <w:r>
              <w:rPr>
                <w:rFonts w:hint="eastAsia"/>
              </w:rPr>
              <w:t>→</w:t>
            </w:r>
            <w:r>
              <w:rPr>
                <w:rFonts w:hint="eastAsia"/>
              </w:rPr>
              <w:t>A</w:t>
            </w:r>
          </w:p>
        </w:tc>
        <w:tc>
          <w:tcPr>
            <w:tcW w:w="6883" w:type="dxa"/>
          </w:tcPr>
          <w:p w14:paraId="597D5146" w14:textId="63DDE9CB" w:rsidR="00E526F6" w:rsidRDefault="00E526F6" w:rsidP="00E526F6">
            <w:r>
              <w:rPr>
                <w:rFonts w:hint="eastAsia"/>
              </w:rPr>
              <w:t>{}</w:t>
            </w:r>
          </w:p>
        </w:tc>
      </w:tr>
      <w:tr w:rsidR="00E526F6" w14:paraId="3CA32DB0" w14:textId="77777777" w:rsidTr="00B510A9">
        <w:tc>
          <w:tcPr>
            <w:tcW w:w="1413" w:type="dxa"/>
          </w:tcPr>
          <w:p w14:paraId="247BD0E6" w14:textId="23E6B3D6" w:rsidR="00E526F6" w:rsidRDefault="00E526F6" w:rsidP="00E526F6">
            <w:r>
              <w:rPr>
                <w:rFonts w:hint="eastAsia"/>
              </w:rPr>
              <w:t>A</w:t>
            </w:r>
            <w:r>
              <w:rPr>
                <w:rFonts w:hint="eastAsia"/>
              </w:rPr>
              <w:t>→</w:t>
            </w:r>
            <w:r>
              <w:rPr>
                <w:rFonts w:hint="eastAsia"/>
              </w:rPr>
              <w:t>V=E</w:t>
            </w:r>
          </w:p>
        </w:tc>
        <w:tc>
          <w:tcPr>
            <w:tcW w:w="6883" w:type="dxa"/>
          </w:tcPr>
          <w:p w14:paraId="3D09D0FC" w14:textId="05DD085A" w:rsidR="00E526F6" w:rsidRPr="00E526F6" w:rsidRDefault="00E526F6" w:rsidP="00E526F6">
            <w:r>
              <w:t>{ GEN(=, E·PLACE, _, V·PLACE); }</w:t>
            </w:r>
          </w:p>
        </w:tc>
      </w:tr>
      <w:tr w:rsidR="00E526F6" w14:paraId="1A9CB759" w14:textId="77777777" w:rsidTr="00B510A9">
        <w:tc>
          <w:tcPr>
            <w:tcW w:w="1413" w:type="dxa"/>
          </w:tcPr>
          <w:p w14:paraId="5B1C801E" w14:textId="347BEA35"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6F6BEE2A" w14:textId="0B961D7F"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1164E789" w14:textId="77777777" w:rsidTr="00B510A9">
        <w:tc>
          <w:tcPr>
            <w:tcW w:w="1413" w:type="dxa"/>
          </w:tcPr>
          <w:p w14:paraId="09328F00" w14:textId="00481FE2"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73A4B948" w14:textId="18F6387A"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32F4E1CF" w14:textId="77777777" w:rsidTr="00B510A9">
        <w:tc>
          <w:tcPr>
            <w:tcW w:w="1413" w:type="dxa"/>
          </w:tcPr>
          <w:p w14:paraId="6713274B" w14:textId="2DF4BD1A" w:rsidR="00E526F6" w:rsidRDefault="00E526F6" w:rsidP="00E526F6">
            <w:r>
              <w:rPr>
                <w:rFonts w:hint="eastAsia"/>
              </w:rPr>
              <w:t>E</w:t>
            </w:r>
            <w:r>
              <w:rPr>
                <w:rFonts w:hint="eastAsia"/>
              </w:rPr>
              <w:t>→</w:t>
            </w:r>
            <w:r>
              <w:rPr>
                <w:rFonts w:hint="eastAsia"/>
              </w:rPr>
              <w:t>T</w:t>
            </w:r>
          </w:p>
        </w:tc>
        <w:tc>
          <w:tcPr>
            <w:tcW w:w="6883" w:type="dxa"/>
          </w:tcPr>
          <w:p w14:paraId="64D74EBF" w14:textId="055CB75F" w:rsidR="00E526F6" w:rsidRPr="00E526F6" w:rsidRDefault="00E526F6" w:rsidP="00E526F6">
            <w:r>
              <w:t>{ E·PLACE=T·PLACE; }</w:t>
            </w:r>
          </w:p>
        </w:tc>
      </w:tr>
      <w:tr w:rsidR="00E526F6" w14:paraId="4D964A18" w14:textId="77777777" w:rsidTr="00B510A9">
        <w:tc>
          <w:tcPr>
            <w:tcW w:w="1413" w:type="dxa"/>
          </w:tcPr>
          <w:p w14:paraId="778795AB" w14:textId="66EB294D"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2785A84D" w14:textId="1B634A61"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2EA2DB6B" w14:textId="77777777" w:rsidTr="00B510A9">
        <w:tc>
          <w:tcPr>
            <w:tcW w:w="1413" w:type="dxa"/>
          </w:tcPr>
          <w:p w14:paraId="19A5566F" w14:textId="433F481B"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76F1A063" w14:textId="06C51F0A"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3C3F9DD6" w14:textId="77777777" w:rsidTr="00B510A9">
        <w:tc>
          <w:tcPr>
            <w:tcW w:w="1413" w:type="dxa"/>
          </w:tcPr>
          <w:p w14:paraId="38C86F9D" w14:textId="210C29E9" w:rsidR="00E526F6" w:rsidRDefault="00E526F6" w:rsidP="00E526F6">
            <w:r>
              <w:rPr>
                <w:rFonts w:hint="eastAsia"/>
              </w:rPr>
              <w:t>T</w:t>
            </w:r>
            <w:r>
              <w:rPr>
                <w:rFonts w:hint="eastAsia"/>
              </w:rPr>
              <w:t>→</w:t>
            </w:r>
            <w:r>
              <w:rPr>
                <w:rFonts w:hint="eastAsia"/>
              </w:rPr>
              <w:t>F</w:t>
            </w:r>
          </w:p>
        </w:tc>
        <w:tc>
          <w:tcPr>
            <w:tcW w:w="6883" w:type="dxa"/>
          </w:tcPr>
          <w:p w14:paraId="7C6EA868" w14:textId="5D9C0EEA" w:rsidR="00E526F6" w:rsidRPr="00E526F6" w:rsidRDefault="00E526F6" w:rsidP="00E526F6">
            <w:r>
              <w:t>{ T·PLACE=F·PLACE; }</w:t>
            </w:r>
          </w:p>
        </w:tc>
      </w:tr>
      <w:tr w:rsidR="00E526F6" w14:paraId="1D9CB7B4" w14:textId="77777777" w:rsidTr="00B510A9">
        <w:tc>
          <w:tcPr>
            <w:tcW w:w="1413" w:type="dxa"/>
          </w:tcPr>
          <w:p w14:paraId="57037269" w14:textId="09CF0CEE" w:rsidR="00E526F6" w:rsidRDefault="00E526F6" w:rsidP="00E526F6">
            <w:r>
              <w:rPr>
                <w:rFonts w:hint="eastAsia"/>
              </w:rPr>
              <w:t>F</w:t>
            </w:r>
            <w:r>
              <w:rPr>
                <w:rFonts w:hint="eastAsia"/>
              </w:rPr>
              <w:t>→</w:t>
            </w:r>
            <w:r>
              <w:rPr>
                <w:rFonts w:hint="eastAsia"/>
              </w:rPr>
              <w:t>(E)</w:t>
            </w:r>
          </w:p>
        </w:tc>
        <w:tc>
          <w:tcPr>
            <w:tcW w:w="6883" w:type="dxa"/>
          </w:tcPr>
          <w:p w14:paraId="3A490049" w14:textId="58E4D3BE" w:rsidR="00E526F6" w:rsidRPr="00E526F6" w:rsidRDefault="00E526F6" w:rsidP="00E526F6">
            <w:r>
              <w:t>{ F·PLACE=E·PLACE; }</w:t>
            </w:r>
          </w:p>
        </w:tc>
      </w:tr>
      <w:tr w:rsidR="00E526F6" w14:paraId="72CBC7CA" w14:textId="77777777" w:rsidTr="00B510A9">
        <w:tc>
          <w:tcPr>
            <w:tcW w:w="1413" w:type="dxa"/>
          </w:tcPr>
          <w:p w14:paraId="44B3E7DF" w14:textId="240424A0" w:rsidR="00E526F6" w:rsidRDefault="00E526F6" w:rsidP="00E526F6">
            <w:r>
              <w:rPr>
                <w:rFonts w:hint="eastAsia"/>
              </w:rPr>
              <w:t>F</w:t>
            </w:r>
            <w:r>
              <w:rPr>
                <w:rFonts w:hint="eastAsia"/>
              </w:rPr>
              <w:t>→</w:t>
            </w:r>
            <w:r>
              <w:rPr>
                <w:rFonts w:hint="eastAsia"/>
              </w:rPr>
              <w:t>i</w:t>
            </w:r>
          </w:p>
        </w:tc>
        <w:tc>
          <w:tcPr>
            <w:tcW w:w="6883" w:type="dxa"/>
          </w:tcPr>
          <w:p w14:paraId="44D321FD" w14:textId="120EB28F" w:rsidR="00E526F6" w:rsidRPr="00E526F6" w:rsidRDefault="00E526F6" w:rsidP="00E526F6">
            <w:r>
              <w:t>{ F·PLACE=ENTRY(i); }</w:t>
            </w:r>
          </w:p>
        </w:tc>
      </w:tr>
      <w:tr w:rsidR="00E526F6" w14:paraId="42C75924" w14:textId="77777777" w:rsidTr="00B510A9">
        <w:tc>
          <w:tcPr>
            <w:tcW w:w="1413" w:type="dxa"/>
          </w:tcPr>
          <w:p w14:paraId="25F8CEA6" w14:textId="33AB24D5" w:rsidR="00E526F6" w:rsidRDefault="00E526F6" w:rsidP="00E526F6">
            <w:r>
              <w:rPr>
                <w:rFonts w:hint="eastAsia"/>
              </w:rPr>
              <w:t>V</w:t>
            </w:r>
            <w:r>
              <w:rPr>
                <w:rFonts w:hint="eastAsia"/>
              </w:rPr>
              <w:t>→</w:t>
            </w:r>
            <w:r>
              <w:rPr>
                <w:rFonts w:hint="eastAsia"/>
              </w:rPr>
              <w:t>i</w:t>
            </w:r>
          </w:p>
        </w:tc>
        <w:tc>
          <w:tcPr>
            <w:tcW w:w="6883" w:type="dxa"/>
          </w:tcPr>
          <w:p w14:paraId="551C892D" w14:textId="02BC6F83" w:rsidR="00E526F6" w:rsidRPr="00E526F6" w:rsidRDefault="00E526F6" w:rsidP="00E526F6">
            <w:r>
              <w:t>{ V·PLACE=ENTRY(i); }</w:t>
            </w:r>
          </w:p>
        </w:tc>
      </w:tr>
    </w:tbl>
    <w:p w14:paraId="06A9DC46" w14:textId="53C1242C" w:rsidR="00FC0471" w:rsidRDefault="00FC0471" w:rsidP="00FC0471">
      <w:pPr>
        <w:pStyle w:val="20"/>
      </w:pPr>
      <w:r>
        <w:rPr>
          <w:rFonts w:hint="eastAsia"/>
        </w:rPr>
        <w:t>3.8</w:t>
      </w:r>
      <w:r>
        <w:t xml:space="preserve"> </w:t>
      </w:r>
      <w:r w:rsidRPr="00FC0471">
        <w:rPr>
          <w:rFonts w:hint="eastAsia"/>
        </w:rPr>
        <w:t>主要数据结构</w:t>
      </w:r>
    </w:p>
    <w:p w14:paraId="355E2841" w14:textId="000443E9" w:rsidR="00EF3197" w:rsidRPr="00EF3197" w:rsidRDefault="00EF3197" w:rsidP="00EF3197">
      <w:pPr>
        <w:rPr>
          <w:b/>
        </w:rPr>
      </w:pPr>
      <w:r w:rsidRPr="00EF3197">
        <w:rPr>
          <w:b/>
        </w:rPr>
        <w:t>pair&lt;int, string&gt;:</w:t>
      </w:r>
    </w:p>
    <w:p w14:paraId="783B2345" w14:textId="77777777" w:rsidR="00EF3197" w:rsidRDefault="00EF3197" w:rsidP="00EF3197">
      <w:pPr>
        <w:ind w:firstLine="420"/>
      </w:pPr>
      <w:r>
        <w:rPr>
          <w:rFonts w:hint="eastAsia"/>
        </w:rPr>
        <w:t>用</w:t>
      </w:r>
      <w:r>
        <w:rPr>
          <w:rFonts w:hint="eastAsia"/>
        </w:rPr>
        <w:t>pair&lt;int, string&gt;</w:t>
      </w:r>
      <w:r>
        <w:rPr>
          <w:rFonts w:hint="eastAsia"/>
        </w:rPr>
        <w:t>来存储单个二元组。</w:t>
      </w:r>
    </w:p>
    <w:p w14:paraId="7D115822" w14:textId="327EF97D" w:rsidR="00EF3197" w:rsidRDefault="00EF3197" w:rsidP="00EF3197">
      <w:pPr>
        <w:ind w:firstLine="420"/>
      </w:pPr>
      <w:r>
        <w:rPr>
          <w:rFonts w:hint="eastAsia"/>
        </w:rPr>
        <w:t>对照表由专题</w:t>
      </w:r>
      <w:r>
        <w:rPr>
          <w:rFonts w:hint="eastAsia"/>
        </w:rPr>
        <w:t>1</w:t>
      </w:r>
      <w:r>
        <w:rPr>
          <w:rFonts w:hint="eastAsia"/>
        </w:rPr>
        <w:t>定义。其中，第一个元素为类型号，第二个为元素的值。当类型号小于</w:t>
      </w:r>
      <w:r>
        <w:rPr>
          <w:rFonts w:hint="eastAsia"/>
        </w:rPr>
        <w:t>40</w:t>
      </w:r>
      <w:r>
        <w:rPr>
          <w:rFonts w:hint="eastAsia"/>
        </w:rPr>
        <w:t>时，代表程序分界符，第二个元素不存储有效信息，用“</w:t>
      </w:r>
      <w:r>
        <w:rPr>
          <w:rFonts w:hint="eastAsia"/>
        </w:rPr>
        <w:t>-</w:t>
      </w:r>
      <w:r>
        <w:rPr>
          <w:rFonts w:hint="eastAsia"/>
        </w:rPr>
        <w:t>”代替；当类型号为</w:t>
      </w:r>
      <w:r>
        <w:rPr>
          <w:rFonts w:hint="eastAsia"/>
        </w:rPr>
        <w:t>40</w:t>
      </w:r>
      <w:r>
        <w:rPr>
          <w:rFonts w:hint="eastAsia"/>
        </w:rPr>
        <w:t>时，代表标识符，第二个元素存储标识符字符串；当类型号为</w:t>
      </w:r>
      <w:r>
        <w:rPr>
          <w:rFonts w:hint="eastAsia"/>
        </w:rPr>
        <w:t>41</w:t>
      </w:r>
      <w:r>
        <w:rPr>
          <w:rFonts w:hint="eastAsia"/>
        </w:rPr>
        <w:t>时，代表实数，第二个元素存储的是该实数的二进制值。</w:t>
      </w:r>
    </w:p>
    <w:p w14:paraId="3EADF439" w14:textId="6C53CF14" w:rsidR="00EF3197" w:rsidRDefault="00EF3197" w:rsidP="00EF3197">
      <w:pPr>
        <w:ind w:firstLine="420"/>
      </w:pPr>
      <w:r w:rsidRPr="00EF3197">
        <w:t>typedef  pair&lt;int, string&gt;  PIS</w:t>
      </w:r>
      <w:r>
        <w:t>;</w:t>
      </w:r>
    </w:p>
    <w:p w14:paraId="2D95F138" w14:textId="77777777" w:rsidR="00EF3197" w:rsidRDefault="00EF3197" w:rsidP="00EF3197"/>
    <w:p w14:paraId="31F12203" w14:textId="7F177408" w:rsidR="00EF3197" w:rsidRPr="00EF3197" w:rsidRDefault="00EF3197" w:rsidP="00EF3197">
      <w:pPr>
        <w:rPr>
          <w:b/>
        </w:rPr>
      </w:pPr>
      <w:r w:rsidRPr="00EF3197">
        <w:rPr>
          <w:rFonts w:hint="eastAsia"/>
          <w:b/>
        </w:rPr>
        <w:t>pair&lt;string, int&gt;:</w:t>
      </w:r>
    </w:p>
    <w:p w14:paraId="0AB28EA8" w14:textId="0388DC91" w:rsidR="00EF3197" w:rsidRDefault="00EF3197" w:rsidP="00EF3197">
      <w:r>
        <w:tab/>
      </w:r>
      <w:r>
        <w:rPr>
          <w:rFonts w:hint="eastAsia"/>
        </w:rPr>
        <w:t>用</w:t>
      </w:r>
      <w:r w:rsidRPr="00EF3197">
        <w:t>pair&lt;string, int&gt;</w:t>
      </w:r>
      <w:r>
        <w:rPr>
          <w:rFonts w:hint="eastAsia"/>
        </w:rPr>
        <w:t>来存储终结符与非终结符的离散化值。</w:t>
      </w:r>
    </w:p>
    <w:tbl>
      <w:tblPr>
        <w:tblStyle w:val="a7"/>
        <w:tblW w:w="0" w:type="auto"/>
        <w:tblLook w:val="04A0" w:firstRow="1" w:lastRow="0" w:firstColumn="1" w:lastColumn="0" w:noHBand="0" w:noVBand="1"/>
      </w:tblPr>
      <w:tblGrid>
        <w:gridCol w:w="1382"/>
        <w:gridCol w:w="1382"/>
        <w:gridCol w:w="1383"/>
        <w:gridCol w:w="1383"/>
        <w:gridCol w:w="1383"/>
        <w:gridCol w:w="1383"/>
      </w:tblGrid>
      <w:tr w:rsidR="00EF3197" w14:paraId="6518E328" w14:textId="77777777" w:rsidTr="00EF3197">
        <w:tc>
          <w:tcPr>
            <w:tcW w:w="1382" w:type="dxa"/>
            <w:vAlign w:val="center"/>
          </w:tcPr>
          <w:p w14:paraId="753B162C" w14:textId="791179DD" w:rsidR="00EF3197" w:rsidRDefault="00EF3197" w:rsidP="00EF3197">
            <w:pPr>
              <w:jc w:val="center"/>
            </w:pPr>
            <w:r>
              <w:rPr>
                <w:rFonts w:hint="eastAsia"/>
              </w:rPr>
              <w:t>符号</w:t>
            </w:r>
          </w:p>
        </w:tc>
        <w:tc>
          <w:tcPr>
            <w:tcW w:w="1382" w:type="dxa"/>
            <w:vAlign w:val="center"/>
          </w:tcPr>
          <w:p w14:paraId="76CE7F8E" w14:textId="35A090EC" w:rsidR="00EF3197" w:rsidRDefault="00EF3197" w:rsidP="00EF3197">
            <w:pPr>
              <w:jc w:val="center"/>
            </w:pPr>
            <w:r>
              <w:rPr>
                <w:rFonts w:hint="eastAsia"/>
              </w:rPr>
              <w:t>离散值</w:t>
            </w:r>
          </w:p>
        </w:tc>
        <w:tc>
          <w:tcPr>
            <w:tcW w:w="1383" w:type="dxa"/>
            <w:vAlign w:val="center"/>
          </w:tcPr>
          <w:p w14:paraId="6B00683D" w14:textId="1306012A" w:rsidR="00EF3197" w:rsidRDefault="00EF3197" w:rsidP="00EF3197">
            <w:pPr>
              <w:jc w:val="center"/>
            </w:pPr>
            <w:r>
              <w:rPr>
                <w:rFonts w:hint="eastAsia"/>
              </w:rPr>
              <w:t>符号</w:t>
            </w:r>
          </w:p>
        </w:tc>
        <w:tc>
          <w:tcPr>
            <w:tcW w:w="1383" w:type="dxa"/>
            <w:vAlign w:val="center"/>
          </w:tcPr>
          <w:p w14:paraId="09ABDD88" w14:textId="10FDE764" w:rsidR="00EF3197" w:rsidRDefault="00EF3197" w:rsidP="00EF3197">
            <w:pPr>
              <w:jc w:val="center"/>
            </w:pPr>
            <w:r>
              <w:rPr>
                <w:rFonts w:hint="eastAsia"/>
              </w:rPr>
              <w:t>离散值</w:t>
            </w:r>
          </w:p>
        </w:tc>
        <w:tc>
          <w:tcPr>
            <w:tcW w:w="1383" w:type="dxa"/>
            <w:vAlign w:val="center"/>
          </w:tcPr>
          <w:p w14:paraId="215E5724" w14:textId="7D6CD04F" w:rsidR="00EF3197" w:rsidRDefault="00EF3197" w:rsidP="00EF3197">
            <w:pPr>
              <w:jc w:val="center"/>
            </w:pPr>
            <w:r>
              <w:rPr>
                <w:rFonts w:hint="eastAsia"/>
              </w:rPr>
              <w:t>符号</w:t>
            </w:r>
          </w:p>
        </w:tc>
        <w:tc>
          <w:tcPr>
            <w:tcW w:w="1383" w:type="dxa"/>
            <w:vAlign w:val="center"/>
          </w:tcPr>
          <w:p w14:paraId="3B41C46A" w14:textId="6B9367B1" w:rsidR="00EF3197" w:rsidRDefault="00EF3197" w:rsidP="00EF3197">
            <w:pPr>
              <w:jc w:val="center"/>
            </w:pPr>
            <w:r>
              <w:rPr>
                <w:rFonts w:hint="eastAsia"/>
              </w:rPr>
              <w:t>离散值</w:t>
            </w:r>
          </w:p>
        </w:tc>
      </w:tr>
      <w:tr w:rsidR="00EF3197" w14:paraId="5AF714E1" w14:textId="77777777" w:rsidTr="00EF3197">
        <w:tc>
          <w:tcPr>
            <w:tcW w:w="1382" w:type="dxa"/>
            <w:vAlign w:val="center"/>
          </w:tcPr>
          <w:p w14:paraId="544BED0C" w14:textId="7778BB93" w:rsidR="00EF3197" w:rsidRDefault="00EF3197" w:rsidP="00EF3197">
            <w:pPr>
              <w:jc w:val="center"/>
            </w:pPr>
            <w:r>
              <w:t>i</w:t>
            </w:r>
          </w:p>
        </w:tc>
        <w:tc>
          <w:tcPr>
            <w:tcW w:w="1382" w:type="dxa"/>
            <w:vAlign w:val="center"/>
          </w:tcPr>
          <w:p w14:paraId="7FD1D3A6" w14:textId="04532383" w:rsidR="00EF3197" w:rsidRDefault="00EF3197" w:rsidP="00EF3197">
            <w:pPr>
              <w:jc w:val="center"/>
            </w:pPr>
            <w:r>
              <w:rPr>
                <w:rFonts w:hint="eastAsia"/>
              </w:rPr>
              <w:t>1</w:t>
            </w:r>
          </w:p>
        </w:tc>
        <w:tc>
          <w:tcPr>
            <w:tcW w:w="1383" w:type="dxa"/>
            <w:vAlign w:val="center"/>
          </w:tcPr>
          <w:p w14:paraId="2FB195E5" w14:textId="2FD0A70E" w:rsidR="00EF3197" w:rsidRDefault="00EF3197" w:rsidP="00EF3197">
            <w:pPr>
              <w:jc w:val="center"/>
            </w:pPr>
            <w:r>
              <w:rPr>
                <w:rFonts w:hint="eastAsia"/>
              </w:rPr>
              <w:t>/</w:t>
            </w:r>
          </w:p>
        </w:tc>
        <w:tc>
          <w:tcPr>
            <w:tcW w:w="1383" w:type="dxa"/>
            <w:vAlign w:val="center"/>
          </w:tcPr>
          <w:p w14:paraId="4AD03F24" w14:textId="434937EB" w:rsidR="00EF3197" w:rsidRDefault="00EF3197" w:rsidP="00EF3197">
            <w:pPr>
              <w:jc w:val="center"/>
            </w:pPr>
            <w:r>
              <w:rPr>
                <w:rFonts w:hint="eastAsia"/>
              </w:rPr>
              <w:t>6</w:t>
            </w:r>
          </w:p>
        </w:tc>
        <w:tc>
          <w:tcPr>
            <w:tcW w:w="1383" w:type="dxa"/>
            <w:vAlign w:val="center"/>
          </w:tcPr>
          <w:p w14:paraId="321336D3" w14:textId="71A6BFFB" w:rsidR="00EF3197" w:rsidRDefault="00EF3197" w:rsidP="00EF3197">
            <w:pPr>
              <w:jc w:val="center"/>
            </w:pPr>
            <w:r>
              <w:rPr>
                <w:rFonts w:hint="eastAsia"/>
              </w:rPr>
              <w:t>A</w:t>
            </w:r>
          </w:p>
        </w:tc>
        <w:tc>
          <w:tcPr>
            <w:tcW w:w="1383" w:type="dxa"/>
            <w:vAlign w:val="center"/>
          </w:tcPr>
          <w:p w14:paraId="262B01F7" w14:textId="2749E850" w:rsidR="00EF3197" w:rsidRDefault="00EF3197" w:rsidP="00EF3197">
            <w:pPr>
              <w:jc w:val="center"/>
            </w:pPr>
            <w:r>
              <w:rPr>
                <w:rFonts w:hint="eastAsia"/>
              </w:rPr>
              <w:t>11</w:t>
            </w:r>
          </w:p>
        </w:tc>
      </w:tr>
      <w:tr w:rsidR="00EF3197" w14:paraId="29E07951" w14:textId="77777777" w:rsidTr="00EF3197">
        <w:tc>
          <w:tcPr>
            <w:tcW w:w="1382" w:type="dxa"/>
            <w:vAlign w:val="center"/>
          </w:tcPr>
          <w:p w14:paraId="06CF6EC5" w14:textId="34C57611" w:rsidR="00EF3197" w:rsidRDefault="00EF3197" w:rsidP="00EF3197">
            <w:pPr>
              <w:jc w:val="center"/>
            </w:pPr>
            <w:r>
              <w:rPr>
                <w:rFonts w:hint="eastAsia"/>
              </w:rPr>
              <w:t>=</w:t>
            </w:r>
          </w:p>
        </w:tc>
        <w:tc>
          <w:tcPr>
            <w:tcW w:w="1382" w:type="dxa"/>
            <w:vAlign w:val="center"/>
          </w:tcPr>
          <w:p w14:paraId="5ED92AFF" w14:textId="04860194" w:rsidR="00EF3197" w:rsidRDefault="00EF3197" w:rsidP="00EF3197">
            <w:pPr>
              <w:jc w:val="center"/>
            </w:pPr>
            <w:r>
              <w:rPr>
                <w:rFonts w:hint="eastAsia"/>
              </w:rPr>
              <w:t>2</w:t>
            </w:r>
          </w:p>
        </w:tc>
        <w:tc>
          <w:tcPr>
            <w:tcW w:w="1383" w:type="dxa"/>
            <w:vAlign w:val="center"/>
          </w:tcPr>
          <w:p w14:paraId="4C5351A7" w14:textId="72A584BF" w:rsidR="00EF3197" w:rsidRDefault="00EF3197" w:rsidP="00EF3197">
            <w:pPr>
              <w:jc w:val="center"/>
            </w:pPr>
            <w:r>
              <w:rPr>
                <w:rFonts w:hint="eastAsia"/>
              </w:rPr>
              <w:t>(</w:t>
            </w:r>
          </w:p>
        </w:tc>
        <w:tc>
          <w:tcPr>
            <w:tcW w:w="1383" w:type="dxa"/>
            <w:vAlign w:val="center"/>
          </w:tcPr>
          <w:p w14:paraId="3370456A" w14:textId="6AF305D7" w:rsidR="00EF3197" w:rsidRDefault="00EF3197" w:rsidP="00EF3197">
            <w:pPr>
              <w:jc w:val="center"/>
            </w:pPr>
            <w:r>
              <w:rPr>
                <w:rFonts w:hint="eastAsia"/>
              </w:rPr>
              <w:t>7</w:t>
            </w:r>
          </w:p>
        </w:tc>
        <w:tc>
          <w:tcPr>
            <w:tcW w:w="1383" w:type="dxa"/>
            <w:vAlign w:val="center"/>
          </w:tcPr>
          <w:p w14:paraId="7523D3DD" w14:textId="25200542" w:rsidR="00EF3197" w:rsidRDefault="00EF3197" w:rsidP="00EF3197">
            <w:pPr>
              <w:jc w:val="center"/>
            </w:pPr>
            <w:r>
              <w:rPr>
                <w:rFonts w:hint="eastAsia"/>
              </w:rPr>
              <w:t>V</w:t>
            </w:r>
          </w:p>
        </w:tc>
        <w:tc>
          <w:tcPr>
            <w:tcW w:w="1383" w:type="dxa"/>
            <w:vAlign w:val="center"/>
          </w:tcPr>
          <w:p w14:paraId="7A83B5C0" w14:textId="59620427" w:rsidR="00EF3197" w:rsidRDefault="00EF3197" w:rsidP="00EF3197">
            <w:pPr>
              <w:jc w:val="center"/>
            </w:pPr>
            <w:r>
              <w:rPr>
                <w:rFonts w:hint="eastAsia"/>
              </w:rPr>
              <w:t>12</w:t>
            </w:r>
          </w:p>
        </w:tc>
      </w:tr>
      <w:tr w:rsidR="00EF3197" w14:paraId="3EF05B92" w14:textId="77777777" w:rsidTr="00EF3197">
        <w:tc>
          <w:tcPr>
            <w:tcW w:w="1382" w:type="dxa"/>
            <w:vAlign w:val="center"/>
          </w:tcPr>
          <w:p w14:paraId="239AE7ED" w14:textId="6DC0E811" w:rsidR="00EF3197" w:rsidRDefault="00EF3197" w:rsidP="00EF3197">
            <w:pPr>
              <w:jc w:val="center"/>
            </w:pPr>
            <w:r>
              <w:rPr>
                <w:rFonts w:hint="eastAsia"/>
              </w:rPr>
              <w:t>+</w:t>
            </w:r>
          </w:p>
        </w:tc>
        <w:tc>
          <w:tcPr>
            <w:tcW w:w="1382" w:type="dxa"/>
            <w:vAlign w:val="center"/>
          </w:tcPr>
          <w:p w14:paraId="08C03E3A" w14:textId="23F74BF5" w:rsidR="00EF3197" w:rsidRDefault="00EF3197" w:rsidP="00EF3197">
            <w:pPr>
              <w:jc w:val="center"/>
            </w:pPr>
            <w:r>
              <w:rPr>
                <w:rFonts w:hint="eastAsia"/>
              </w:rPr>
              <w:t>3</w:t>
            </w:r>
          </w:p>
        </w:tc>
        <w:tc>
          <w:tcPr>
            <w:tcW w:w="1383" w:type="dxa"/>
            <w:vAlign w:val="center"/>
          </w:tcPr>
          <w:p w14:paraId="521FE35A" w14:textId="52E28A39" w:rsidR="00EF3197" w:rsidRDefault="00EF3197" w:rsidP="00EF3197">
            <w:pPr>
              <w:jc w:val="center"/>
            </w:pPr>
            <w:r>
              <w:rPr>
                <w:rFonts w:hint="eastAsia"/>
              </w:rPr>
              <w:t>)</w:t>
            </w:r>
          </w:p>
        </w:tc>
        <w:tc>
          <w:tcPr>
            <w:tcW w:w="1383" w:type="dxa"/>
            <w:vAlign w:val="center"/>
          </w:tcPr>
          <w:p w14:paraId="2C61DAF3" w14:textId="0833F049" w:rsidR="00EF3197" w:rsidRDefault="00EF3197" w:rsidP="00EF3197">
            <w:pPr>
              <w:jc w:val="center"/>
            </w:pPr>
            <w:r>
              <w:rPr>
                <w:rFonts w:hint="eastAsia"/>
              </w:rPr>
              <w:t>8</w:t>
            </w:r>
          </w:p>
        </w:tc>
        <w:tc>
          <w:tcPr>
            <w:tcW w:w="1383" w:type="dxa"/>
            <w:vAlign w:val="center"/>
          </w:tcPr>
          <w:p w14:paraId="41195B4B" w14:textId="58767F3B" w:rsidR="00EF3197" w:rsidRDefault="00EF3197" w:rsidP="00EF3197">
            <w:pPr>
              <w:jc w:val="center"/>
            </w:pPr>
            <w:r>
              <w:rPr>
                <w:rFonts w:hint="eastAsia"/>
              </w:rPr>
              <w:t>E</w:t>
            </w:r>
          </w:p>
        </w:tc>
        <w:tc>
          <w:tcPr>
            <w:tcW w:w="1383" w:type="dxa"/>
            <w:vAlign w:val="center"/>
          </w:tcPr>
          <w:p w14:paraId="04D01CDF" w14:textId="204623C3" w:rsidR="00EF3197" w:rsidRDefault="00EF3197" w:rsidP="00EF3197">
            <w:pPr>
              <w:jc w:val="center"/>
            </w:pPr>
            <w:r>
              <w:rPr>
                <w:rFonts w:hint="eastAsia"/>
              </w:rPr>
              <w:t>13</w:t>
            </w:r>
          </w:p>
        </w:tc>
      </w:tr>
      <w:tr w:rsidR="00EF3197" w14:paraId="14D40AA0" w14:textId="77777777" w:rsidTr="00EF3197">
        <w:tc>
          <w:tcPr>
            <w:tcW w:w="1382" w:type="dxa"/>
            <w:vAlign w:val="center"/>
          </w:tcPr>
          <w:p w14:paraId="55F2C09F" w14:textId="1C93C326" w:rsidR="00EF3197" w:rsidRDefault="00EF3197" w:rsidP="00EF3197">
            <w:pPr>
              <w:jc w:val="center"/>
            </w:pPr>
            <w:r>
              <w:rPr>
                <w:rFonts w:hint="eastAsia"/>
              </w:rPr>
              <w:t>-</w:t>
            </w:r>
          </w:p>
        </w:tc>
        <w:tc>
          <w:tcPr>
            <w:tcW w:w="1382" w:type="dxa"/>
            <w:vAlign w:val="center"/>
          </w:tcPr>
          <w:p w14:paraId="5CD46728" w14:textId="6129AA87" w:rsidR="00EF3197" w:rsidRDefault="00EF3197" w:rsidP="00EF3197">
            <w:pPr>
              <w:jc w:val="center"/>
            </w:pPr>
            <w:r>
              <w:rPr>
                <w:rFonts w:hint="eastAsia"/>
              </w:rPr>
              <w:t>4</w:t>
            </w:r>
          </w:p>
        </w:tc>
        <w:tc>
          <w:tcPr>
            <w:tcW w:w="1383" w:type="dxa"/>
            <w:vAlign w:val="center"/>
          </w:tcPr>
          <w:p w14:paraId="5B8649BD" w14:textId="57DD89D7" w:rsidR="00EF3197" w:rsidRDefault="00EF3197" w:rsidP="00EF3197">
            <w:pPr>
              <w:jc w:val="center"/>
            </w:pPr>
            <w:r>
              <w:rPr>
                <w:rFonts w:hint="eastAsia"/>
              </w:rPr>
              <w:t>#</w:t>
            </w:r>
          </w:p>
        </w:tc>
        <w:tc>
          <w:tcPr>
            <w:tcW w:w="1383" w:type="dxa"/>
            <w:vAlign w:val="center"/>
          </w:tcPr>
          <w:p w14:paraId="49C7BA31" w14:textId="4B95D8A4" w:rsidR="00EF3197" w:rsidRDefault="00EF3197" w:rsidP="00EF3197">
            <w:pPr>
              <w:jc w:val="center"/>
            </w:pPr>
            <w:r>
              <w:rPr>
                <w:rFonts w:hint="eastAsia"/>
              </w:rPr>
              <w:t>9</w:t>
            </w:r>
          </w:p>
        </w:tc>
        <w:tc>
          <w:tcPr>
            <w:tcW w:w="1383" w:type="dxa"/>
            <w:vAlign w:val="center"/>
          </w:tcPr>
          <w:p w14:paraId="0E3EBE2C" w14:textId="54FBD47F" w:rsidR="00EF3197" w:rsidRDefault="00EF3197" w:rsidP="00EF3197">
            <w:pPr>
              <w:jc w:val="center"/>
            </w:pPr>
            <w:r>
              <w:rPr>
                <w:rFonts w:hint="eastAsia"/>
              </w:rPr>
              <w:t>T</w:t>
            </w:r>
          </w:p>
        </w:tc>
        <w:tc>
          <w:tcPr>
            <w:tcW w:w="1383" w:type="dxa"/>
            <w:vAlign w:val="center"/>
          </w:tcPr>
          <w:p w14:paraId="181265B2" w14:textId="3DD6B047" w:rsidR="00EF3197" w:rsidRDefault="00EF3197" w:rsidP="00EF3197">
            <w:pPr>
              <w:jc w:val="center"/>
            </w:pPr>
            <w:r>
              <w:rPr>
                <w:rFonts w:hint="eastAsia"/>
              </w:rPr>
              <w:t>14</w:t>
            </w:r>
          </w:p>
        </w:tc>
      </w:tr>
      <w:tr w:rsidR="00EF3197" w14:paraId="418DB7C7" w14:textId="77777777" w:rsidTr="00EF3197">
        <w:tc>
          <w:tcPr>
            <w:tcW w:w="1382" w:type="dxa"/>
            <w:vAlign w:val="center"/>
          </w:tcPr>
          <w:p w14:paraId="365F492B" w14:textId="6BB23CBA" w:rsidR="00EF3197" w:rsidRDefault="00EF3197" w:rsidP="00EF3197">
            <w:pPr>
              <w:jc w:val="center"/>
            </w:pPr>
            <w:r>
              <w:rPr>
                <w:rFonts w:hint="eastAsia"/>
              </w:rPr>
              <w:t>*</w:t>
            </w:r>
          </w:p>
        </w:tc>
        <w:tc>
          <w:tcPr>
            <w:tcW w:w="1382" w:type="dxa"/>
            <w:vAlign w:val="center"/>
          </w:tcPr>
          <w:p w14:paraId="0086CEF7" w14:textId="167FE38C" w:rsidR="00EF3197" w:rsidRDefault="00EF3197" w:rsidP="00EF3197">
            <w:pPr>
              <w:jc w:val="center"/>
            </w:pPr>
            <w:r>
              <w:rPr>
                <w:rFonts w:hint="eastAsia"/>
              </w:rPr>
              <w:t>5</w:t>
            </w:r>
          </w:p>
        </w:tc>
        <w:tc>
          <w:tcPr>
            <w:tcW w:w="1383" w:type="dxa"/>
            <w:vAlign w:val="center"/>
          </w:tcPr>
          <w:p w14:paraId="4EBE9320" w14:textId="68FDF4D7" w:rsidR="00EF3197" w:rsidRDefault="00EF3197" w:rsidP="00EF3197">
            <w:pPr>
              <w:jc w:val="center"/>
            </w:pPr>
            <w:r>
              <w:rPr>
                <w:rFonts w:hint="eastAsia"/>
              </w:rPr>
              <w:t>S</w:t>
            </w:r>
          </w:p>
        </w:tc>
        <w:tc>
          <w:tcPr>
            <w:tcW w:w="1383" w:type="dxa"/>
            <w:vAlign w:val="center"/>
          </w:tcPr>
          <w:p w14:paraId="001F11B7" w14:textId="4EA4E74A" w:rsidR="00EF3197" w:rsidRDefault="00EF3197" w:rsidP="00EF3197">
            <w:pPr>
              <w:jc w:val="center"/>
            </w:pPr>
            <w:r>
              <w:rPr>
                <w:rFonts w:hint="eastAsia"/>
              </w:rPr>
              <w:t>10</w:t>
            </w:r>
          </w:p>
        </w:tc>
        <w:tc>
          <w:tcPr>
            <w:tcW w:w="1383" w:type="dxa"/>
            <w:vAlign w:val="center"/>
          </w:tcPr>
          <w:p w14:paraId="42F74550" w14:textId="5C13F2B6" w:rsidR="00EF3197" w:rsidRDefault="00EF3197" w:rsidP="00EF3197">
            <w:pPr>
              <w:jc w:val="center"/>
            </w:pPr>
            <w:r>
              <w:rPr>
                <w:rFonts w:hint="eastAsia"/>
              </w:rPr>
              <w:t>F</w:t>
            </w:r>
          </w:p>
        </w:tc>
        <w:tc>
          <w:tcPr>
            <w:tcW w:w="1383" w:type="dxa"/>
            <w:vAlign w:val="center"/>
          </w:tcPr>
          <w:p w14:paraId="232AF1DF" w14:textId="703575B9" w:rsidR="00EF3197" w:rsidRDefault="00EF3197" w:rsidP="00EF3197">
            <w:pPr>
              <w:jc w:val="center"/>
            </w:pPr>
            <w:r>
              <w:rPr>
                <w:rFonts w:hint="eastAsia"/>
              </w:rPr>
              <w:t>15</w:t>
            </w:r>
          </w:p>
        </w:tc>
      </w:tr>
    </w:tbl>
    <w:p w14:paraId="2539B568" w14:textId="77777777" w:rsidR="00EF3197" w:rsidRDefault="00EF3197" w:rsidP="00EF3197"/>
    <w:p w14:paraId="1EFF664A" w14:textId="4C82F666" w:rsidR="0051379A" w:rsidRPr="0051379A" w:rsidRDefault="0051379A" w:rsidP="00EF3197">
      <w:pPr>
        <w:rPr>
          <w:b/>
        </w:rPr>
      </w:pPr>
      <w:r w:rsidRPr="0051379A">
        <w:rPr>
          <w:b/>
        </w:rPr>
        <w:t>struct Node:</w:t>
      </w:r>
    </w:p>
    <w:p w14:paraId="52B8E98F" w14:textId="06AA3156" w:rsidR="0051379A" w:rsidRDefault="0051379A" w:rsidP="00EF3197">
      <w:r>
        <w:tab/>
      </w:r>
      <w:r>
        <w:rPr>
          <w:rFonts w:hint="eastAsia"/>
        </w:rPr>
        <w:t>用</w:t>
      </w:r>
      <w:r>
        <w:t>struct Node</w:t>
      </w:r>
      <w:r>
        <w:rPr>
          <w:rFonts w:hint="eastAsia"/>
        </w:rPr>
        <w:t>来存储四元组</w:t>
      </w:r>
      <w:r w:rsidR="002F35FA">
        <w:rPr>
          <w:rFonts w:hint="eastAsia"/>
        </w:rPr>
        <w:t>，</w:t>
      </w:r>
      <w:r w:rsidR="008361DC">
        <w:rPr>
          <w:rFonts w:hint="eastAsia"/>
        </w:rPr>
        <w:t>表示</w:t>
      </w:r>
      <w:r w:rsidR="008361DC" w:rsidRPr="008361DC">
        <w:t xml:space="preserve">(op, </w:t>
      </w:r>
      <w:r w:rsidR="008361DC">
        <w:t>arg</w:t>
      </w:r>
      <w:r w:rsidR="008361DC" w:rsidRPr="008361DC">
        <w:t>1,</w:t>
      </w:r>
      <w:r w:rsidR="008361DC">
        <w:t xml:space="preserve"> arg</w:t>
      </w:r>
      <w:r w:rsidR="008361DC" w:rsidRPr="008361DC">
        <w:t>2,</w:t>
      </w:r>
      <w:r w:rsidR="008361DC">
        <w:t xml:space="preserve"> res</w:t>
      </w:r>
      <w:r w:rsidR="008361DC" w:rsidRPr="008361DC">
        <w:t>)</w:t>
      </w:r>
    </w:p>
    <w:p w14:paraId="04DF8566" w14:textId="2713AF83" w:rsidR="009F3E7D" w:rsidRPr="0051379A" w:rsidRDefault="0051379A" w:rsidP="00EF3197">
      <w:r>
        <w:tab/>
      </w:r>
      <w:r>
        <w:rPr>
          <w:rFonts w:hint="eastAsia"/>
        </w:rPr>
        <w:t>其中</w:t>
      </w:r>
      <w:r>
        <w:rPr>
          <w:rFonts w:hint="eastAsia"/>
        </w:rPr>
        <w:t>op</w:t>
      </w:r>
      <w:r>
        <w:rPr>
          <w:rFonts w:hint="eastAsia"/>
        </w:rPr>
        <w:t>为操作符，</w:t>
      </w:r>
      <w:r>
        <w:rPr>
          <w:rFonts w:hint="eastAsia"/>
        </w:rPr>
        <w:t>arg1</w:t>
      </w:r>
      <w:r>
        <w:rPr>
          <w:rFonts w:hint="eastAsia"/>
        </w:rPr>
        <w:t>和</w:t>
      </w:r>
      <w:r>
        <w:rPr>
          <w:rFonts w:hint="eastAsia"/>
        </w:rPr>
        <w:t>arg2</w:t>
      </w:r>
      <w:r>
        <w:rPr>
          <w:rFonts w:hint="eastAsia"/>
        </w:rPr>
        <w:t>为变量，</w:t>
      </w:r>
      <w:r>
        <w:rPr>
          <w:rFonts w:hint="eastAsia"/>
        </w:rPr>
        <w:t>res</w:t>
      </w:r>
      <w:r>
        <w:rPr>
          <w:rFonts w:hint="eastAsia"/>
        </w:rPr>
        <w:t>为运算</w:t>
      </w:r>
      <w:r w:rsidR="009F3E7D">
        <w:rPr>
          <w:rFonts w:hint="eastAsia"/>
        </w:rPr>
        <w:t>结果。</w:t>
      </w:r>
      <w:r w:rsidR="009F3E7D" w:rsidRPr="009F3E7D">
        <w:rPr>
          <w:rFonts w:hint="eastAsia"/>
        </w:rPr>
        <w:t>一目运算用</w:t>
      </w:r>
      <w:r w:rsidR="009F3E7D">
        <w:rPr>
          <w:rFonts w:hint="eastAsia"/>
        </w:rPr>
        <w:t>arg</w:t>
      </w:r>
      <w:r w:rsidR="009F3E7D" w:rsidRPr="009F3E7D">
        <w:rPr>
          <w:rFonts w:hint="eastAsia"/>
        </w:rPr>
        <w:t>1</w:t>
      </w:r>
      <w:r w:rsidR="001863F4">
        <w:rPr>
          <w:rFonts w:hint="eastAsia"/>
        </w:rPr>
        <w:t>。</w:t>
      </w:r>
    </w:p>
    <w:p w14:paraId="57338730" w14:textId="77777777" w:rsidR="0051379A" w:rsidRDefault="0051379A" w:rsidP="00EF3197"/>
    <w:p w14:paraId="564938DA" w14:textId="77777777" w:rsidR="00EF3197" w:rsidRPr="00EF3197" w:rsidRDefault="00EF3197" w:rsidP="00EF3197">
      <w:pPr>
        <w:rPr>
          <w:b/>
        </w:rPr>
      </w:pPr>
      <w:r w:rsidRPr="00EF3197">
        <w:rPr>
          <w:b/>
        </w:rPr>
        <w:t>vector&lt;&gt;:</w:t>
      </w:r>
    </w:p>
    <w:p w14:paraId="7F8F42A5" w14:textId="61AF4404" w:rsidR="00784414" w:rsidRDefault="00EF3197" w:rsidP="00EF3197">
      <w:pPr>
        <w:ind w:firstLine="420"/>
      </w:pPr>
      <w:r>
        <w:rPr>
          <w:rFonts w:hint="eastAsia"/>
        </w:rPr>
        <w:t>vector</w:t>
      </w:r>
      <w:r>
        <w:rPr>
          <w:rFonts w:hint="eastAsia"/>
        </w:rPr>
        <w:t>是</w:t>
      </w:r>
      <w:r>
        <w:rPr>
          <w:rFonts w:hint="eastAsia"/>
        </w:rPr>
        <w:t>C++</w:t>
      </w:r>
      <w:r>
        <w:rPr>
          <w:rFonts w:hint="eastAsia"/>
        </w:rPr>
        <w:t>中的动态数组，用来存储每一行的二元组。</w:t>
      </w:r>
    </w:p>
    <w:p w14:paraId="1BD13D79" w14:textId="77777777" w:rsidR="00784414" w:rsidRDefault="00784414">
      <w:pPr>
        <w:widowControl/>
        <w:jc w:val="left"/>
      </w:pPr>
      <w:r>
        <w:br w:type="page"/>
      </w:r>
    </w:p>
    <w:p w14:paraId="7AC45ADB" w14:textId="28B63597" w:rsidR="00FC0471" w:rsidRDefault="00FC0471" w:rsidP="00FC0471">
      <w:pPr>
        <w:pStyle w:val="20"/>
      </w:pPr>
      <w:r>
        <w:rPr>
          <w:rFonts w:hint="eastAsia"/>
        </w:rPr>
        <w:lastRenderedPageBreak/>
        <w:t>3.9</w:t>
      </w:r>
      <w:r>
        <w:t xml:space="preserve"> </w:t>
      </w:r>
      <w:r w:rsidRPr="00FC0471">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4414" w14:paraId="0C16239F" w14:textId="77777777" w:rsidTr="0094353B">
        <w:tc>
          <w:tcPr>
            <w:tcW w:w="8296" w:type="dxa"/>
            <w:vAlign w:val="center"/>
          </w:tcPr>
          <w:p w14:paraId="30ECEB93" w14:textId="77777777" w:rsidR="00784414" w:rsidRPr="00F41A74" w:rsidRDefault="00784414" w:rsidP="0094353B">
            <w:pPr>
              <w:rPr>
                <w:b/>
              </w:rPr>
            </w:pPr>
            <w:r w:rsidRPr="00F41A74">
              <w:rPr>
                <w:rFonts w:hint="eastAsia"/>
                <w:b/>
              </w:rPr>
              <w:t>init</w:t>
            </w:r>
            <w:r w:rsidRPr="00F41A74">
              <w:rPr>
                <w:b/>
              </w:rPr>
              <w:t>:</w:t>
            </w:r>
          </w:p>
        </w:tc>
      </w:tr>
      <w:tr w:rsidR="00784414" w14:paraId="57EAC152" w14:textId="77777777" w:rsidTr="0094353B">
        <w:tc>
          <w:tcPr>
            <w:tcW w:w="8296" w:type="dxa"/>
            <w:vAlign w:val="center"/>
          </w:tcPr>
          <w:p w14:paraId="48614D99" w14:textId="77777777" w:rsidR="00784414" w:rsidRDefault="00784414" w:rsidP="0094353B">
            <w:r>
              <w:rPr>
                <w:rFonts w:hint="eastAsia"/>
              </w:rPr>
              <w:t xml:space="preserve">void </w:t>
            </w:r>
            <w:r>
              <w:t>init();</w:t>
            </w:r>
          </w:p>
        </w:tc>
      </w:tr>
      <w:tr w:rsidR="00784414" w14:paraId="0516545D" w14:textId="77777777" w:rsidTr="0094353B">
        <w:tc>
          <w:tcPr>
            <w:tcW w:w="8296" w:type="dxa"/>
            <w:vAlign w:val="center"/>
          </w:tcPr>
          <w:p w14:paraId="64073F5A" w14:textId="77777777" w:rsidR="00784414" w:rsidRPr="00F41A74" w:rsidRDefault="00784414" w:rsidP="0094353B">
            <w:pPr>
              <w:rPr>
                <w:b/>
              </w:rPr>
            </w:pPr>
            <w:r w:rsidRPr="00F41A74">
              <w:rPr>
                <w:rFonts w:hint="eastAsia"/>
                <w:b/>
              </w:rPr>
              <w:t>功能：</w:t>
            </w:r>
          </w:p>
        </w:tc>
      </w:tr>
      <w:tr w:rsidR="00784414" w14:paraId="0D70F34D" w14:textId="77777777" w:rsidTr="0094353B">
        <w:tc>
          <w:tcPr>
            <w:tcW w:w="8296" w:type="dxa"/>
          </w:tcPr>
          <w:p w14:paraId="44AF2025" w14:textId="2693381B" w:rsidR="00784414" w:rsidRDefault="00784414" w:rsidP="0094353B">
            <w:r w:rsidRPr="00784414">
              <w:rPr>
                <w:rFonts w:hint="eastAsia"/>
              </w:rPr>
              <w:t>初始化</w:t>
            </w:r>
            <w:r w:rsidRPr="00784414">
              <w:rPr>
                <w:rFonts w:hint="eastAsia"/>
              </w:rPr>
              <w:t>SLR(1)</w:t>
            </w:r>
            <w:r w:rsidRPr="00784414">
              <w:rPr>
                <w:rFonts w:hint="eastAsia"/>
              </w:rPr>
              <w:t>分析表，非终结符值栈（顶），关键字及识别码对照表，离散化（非）终结符</w:t>
            </w:r>
          </w:p>
        </w:tc>
      </w:tr>
      <w:tr w:rsidR="00784414" w14:paraId="4B2C94A5" w14:textId="77777777" w:rsidTr="0094353B">
        <w:tc>
          <w:tcPr>
            <w:tcW w:w="8296" w:type="dxa"/>
            <w:vAlign w:val="center"/>
          </w:tcPr>
          <w:p w14:paraId="41328BDE" w14:textId="4D6D19FD" w:rsidR="00784414" w:rsidRPr="00F41A74" w:rsidRDefault="00784414" w:rsidP="0094353B">
            <w:pPr>
              <w:rPr>
                <w:b/>
              </w:rPr>
            </w:pPr>
            <w:r w:rsidRPr="00F41A74">
              <w:rPr>
                <w:rFonts w:hint="eastAsia"/>
                <w:b/>
              </w:rPr>
              <w:t>传入参数：</w:t>
            </w:r>
            <w:r w:rsidR="0058406F">
              <w:rPr>
                <w:rFonts w:hint="eastAsia"/>
              </w:rPr>
              <w:t>（无）</w:t>
            </w:r>
          </w:p>
        </w:tc>
      </w:tr>
      <w:tr w:rsidR="00784414" w14:paraId="0B1AE736" w14:textId="77777777" w:rsidTr="0094353B">
        <w:tc>
          <w:tcPr>
            <w:tcW w:w="8296" w:type="dxa"/>
            <w:vAlign w:val="center"/>
          </w:tcPr>
          <w:p w14:paraId="4DEFFF1D" w14:textId="262D0425" w:rsidR="00784414" w:rsidRPr="00F41A74" w:rsidRDefault="00784414" w:rsidP="0094353B">
            <w:pPr>
              <w:rPr>
                <w:b/>
              </w:rPr>
            </w:pPr>
            <w:r w:rsidRPr="00F41A74">
              <w:rPr>
                <w:rFonts w:hint="eastAsia"/>
                <w:b/>
              </w:rPr>
              <w:t>传出参数：</w:t>
            </w:r>
            <w:r w:rsidR="0058406F">
              <w:rPr>
                <w:rFonts w:hint="eastAsia"/>
              </w:rPr>
              <w:t>（无）</w:t>
            </w:r>
          </w:p>
        </w:tc>
      </w:tr>
      <w:tr w:rsidR="00784414" w14:paraId="029E5C0C" w14:textId="77777777" w:rsidTr="0094353B">
        <w:tc>
          <w:tcPr>
            <w:tcW w:w="8296" w:type="dxa"/>
            <w:vAlign w:val="center"/>
          </w:tcPr>
          <w:p w14:paraId="7378F6BB" w14:textId="4F0D539C" w:rsidR="00784414" w:rsidRPr="00F41A74" w:rsidRDefault="00784414" w:rsidP="0094353B">
            <w:pPr>
              <w:rPr>
                <w:b/>
              </w:rPr>
            </w:pPr>
            <w:r w:rsidRPr="00F41A74">
              <w:rPr>
                <w:rFonts w:hint="eastAsia"/>
                <w:b/>
              </w:rPr>
              <w:t>返回值：</w:t>
            </w:r>
            <w:r w:rsidR="0058406F">
              <w:rPr>
                <w:rFonts w:hint="eastAsia"/>
              </w:rPr>
              <w:t>（无）</w:t>
            </w:r>
          </w:p>
        </w:tc>
      </w:tr>
      <w:tr w:rsidR="00784414" w14:paraId="16B210EC" w14:textId="77777777" w:rsidTr="0094353B">
        <w:tc>
          <w:tcPr>
            <w:tcW w:w="8296" w:type="dxa"/>
            <w:vAlign w:val="center"/>
          </w:tcPr>
          <w:p w14:paraId="586E3347" w14:textId="77777777" w:rsidR="00784414" w:rsidRDefault="00784414" w:rsidP="0094353B"/>
        </w:tc>
      </w:tr>
      <w:tr w:rsidR="00784414" w14:paraId="128CD83E"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AD1829F" w14:textId="2ACB4A4F" w:rsidR="00784414" w:rsidRPr="00F41A74" w:rsidRDefault="00784414" w:rsidP="0094353B">
            <w:pPr>
              <w:rPr>
                <w:b/>
              </w:rPr>
            </w:pPr>
            <w:r w:rsidRPr="00784414">
              <w:rPr>
                <w:b/>
              </w:rPr>
              <w:t>newTemp</w:t>
            </w:r>
            <w:r w:rsidRPr="00F41A74">
              <w:rPr>
                <w:b/>
              </w:rPr>
              <w:t>:</w:t>
            </w:r>
          </w:p>
        </w:tc>
      </w:tr>
      <w:tr w:rsidR="00784414" w14:paraId="6CF64B3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0508B21" w14:textId="4EA04832" w:rsidR="00784414" w:rsidRDefault="00784414" w:rsidP="0094353B">
            <w:r w:rsidRPr="00784414">
              <w:t>string newTemp()</w:t>
            </w:r>
            <w:r>
              <w:rPr>
                <w:rFonts w:hint="eastAsia"/>
              </w:rPr>
              <w:t>;</w:t>
            </w:r>
          </w:p>
        </w:tc>
      </w:tr>
      <w:tr w:rsidR="00784414" w14:paraId="57FFE2D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FAFD80B" w14:textId="77777777" w:rsidR="00784414" w:rsidRPr="00F41A74" w:rsidRDefault="00784414" w:rsidP="0094353B">
            <w:pPr>
              <w:rPr>
                <w:b/>
              </w:rPr>
            </w:pPr>
            <w:r w:rsidRPr="00F41A74">
              <w:rPr>
                <w:rFonts w:hint="eastAsia"/>
                <w:b/>
              </w:rPr>
              <w:t>功能：</w:t>
            </w:r>
          </w:p>
        </w:tc>
      </w:tr>
      <w:tr w:rsidR="00784414" w14:paraId="616D508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EAEC2A1" w14:textId="2B4C7845" w:rsidR="00784414" w:rsidRDefault="00784414" w:rsidP="0094353B">
            <w:r w:rsidRPr="00784414">
              <w:rPr>
                <w:rFonts w:hint="eastAsia"/>
              </w:rPr>
              <w:t>生成新临时变量</w:t>
            </w:r>
          </w:p>
        </w:tc>
      </w:tr>
      <w:tr w:rsidR="00784414" w14:paraId="2AD92F17"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9B68A02" w14:textId="4080D6E1" w:rsidR="00784414" w:rsidRPr="00F41A74" w:rsidRDefault="00784414" w:rsidP="0094353B">
            <w:pPr>
              <w:rPr>
                <w:b/>
              </w:rPr>
            </w:pPr>
            <w:r w:rsidRPr="00F41A74">
              <w:rPr>
                <w:rFonts w:hint="eastAsia"/>
                <w:b/>
              </w:rPr>
              <w:t>传入参数：</w:t>
            </w:r>
            <w:r w:rsidR="0058406F">
              <w:rPr>
                <w:rFonts w:hint="eastAsia"/>
              </w:rPr>
              <w:t>（无）</w:t>
            </w:r>
          </w:p>
        </w:tc>
      </w:tr>
      <w:tr w:rsidR="00784414" w14:paraId="2CECDA9F"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45697E" w14:textId="2AF62624" w:rsidR="00784414" w:rsidRPr="00F41A74" w:rsidRDefault="00784414" w:rsidP="0094353B">
            <w:pPr>
              <w:rPr>
                <w:b/>
              </w:rPr>
            </w:pPr>
            <w:r w:rsidRPr="00F41A74">
              <w:rPr>
                <w:rFonts w:hint="eastAsia"/>
                <w:b/>
              </w:rPr>
              <w:t>传出参数：</w:t>
            </w:r>
            <w:r w:rsidR="0058406F">
              <w:rPr>
                <w:rFonts w:hint="eastAsia"/>
              </w:rPr>
              <w:t>（无）</w:t>
            </w:r>
          </w:p>
        </w:tc>
      </w:tr>
      <w:tr w:rsidR="00784414" w14:paraId="23F38C5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D63672" w14:textId="77777777" w:rsidR="00784414" w:rsidRPr="00F41A74" w:rsidRDefault="00784414" w:rsidP="0094353B">
            <w:pPr>
              <w:rPr>
                <w:b/>
              </w:rPr>
            </w:pPr>
            <w:r w:rsidRPr="00F41A74">
              <w:rPr>
                <w:rFonts w:hint="eastAsia"/>
                <w:b/>
              </w:rPr>
              <w:t>返回值：</w:t>
            </w:r>
          </w:p>
        </w:tc>
      </w:tr>
      <w:tr w:rsidR="00784414" w14:paraId="5C897B38"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5C49D6" w14:textId="0F9DDD89" w:rsidR="00784414" w:rsidRDefault="00784414" w:rsidP="0094353B">
            <w:r w:rsidRPr="00784414">
              <w:rPr>
                <w:rFonts w:hint="eastAsia"/>
              </w:rPr>
              <w:t>新临时变量名</w:t>
            </w:r>
          </w:p>
        </w:tc>
      </w:tr>
      <w:tr w:rsidR="00784414" w14:paraId="211AE646" w14:textId="77777777" w:rsidTr="0094353B">
        <w:tc>
          <w:tcPr>
            <w:tcW w:w="8296" w:type="dxa"/>
            <w:vAlign w:val="center"/>
          </w:tcPr>
          <w:p w14:paraId="47479B3A" w14:textId="77777777" w:rsidR="00784414" w:rsidRDefault="00784414" w:rsidP="0094353B"/>
        </w:tc>
      </w:tr>
      <w:tr w:rsidR="00784414" w14:paraId="5C03E9C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000DBFB" w14:textId="3B01CC8D" w:rsidR="00784414" w:rsidRPr="00F41A74" w:rsidRDefault="00784414" w:rsidP="0094353B">
            <w:pPr>
              <w:rPr>
                <w:b/>
              </w:rPr>
            </w:pPr>
            <w:r w:rsidRPr="00784414">
              <w:rPr>
                <w:b/>
              </w:rPr>
              <w:t>generate</w:t>
            </w:r>
            <w:r w:rsidRPr="00F41A74">
              <w:rPr>
                <w:b/>
              </w:rPr>
              <w:t>:</w:t>
            </w:r>
          </w:p>
        </w:tc>
      </w:tr>
      <w:tr w:rsidR="00784414" w14:paraId="4437C4C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2C369C" w14:textId="2EB196DA" w:rsidR="00784414" w:rsidRDefault="00784414" w:rsidP="00784414">
            <w:r w:rsidRPr="00BE3B3B">
              <w:t>void generate( int no, vector&lt;Node&gt; &amp;vecGen )</w:t>
            </w:r>
            <w:r>
              <w:t>;</w:t>
            </w:r>
          </w:p>
        </w:tc>
      </w:tr>
      <w:tr w:rsidR="00784414" w14:paraId="6EEC797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A85ED47" w14:textId="77777777" w:rsidR="00784414" w:rsidRPr="00F41A74" w:rsidRDefault="00784414" w:rsidP="0094353B">
            <w:pPr>
              <w:rPr>
                <w:b/>
              </w:rPr>
            </w:pPr>
            <w:r w:rsidRPr="00F41A74">
              <w:rPr>
                <w:rFonts w:hint="eastAsia"/>
                <w:b/>
              </w:rPr>
              <w:t>功能：</w:t>
            </w:r>
          </w:p>
        </w:tc>
      </w:tr>
      <w:tr w:rsidR="00784414" w14:paraId="14AB84A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0FD68D6" w14:textId="35F6C619" w:rsidR="00784414" w:rsidRDefault="00784414" w:rsidP="00784414">
            <w:r w:rsidRPr="005868E0">
              <w:rPr>
                <w:rFonts w:hint="eastAsia"/>
              </w:rPr>
              <w:t>根据规约式生成相应四元式</w:t>
            </w:r>
          </w:p>
        </w:tc>
      </w:tr>
      <w:tr w:rsidR="00784414" w14:paraId="1135A9D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0DBDC3" w14:textId="77777777" w:rsidR="00784414" w:rsidRPr="00F41A74" w:rsidRDefault="00784414" w:rsidP="0094353B">
            <w:pPr>
              <w:rPr>
                <w:b/>
              </w:rPr>
            </w:pPr>
            <w:r w:rsidRPr="00F41A74">
              <w:rPr>
                <w:rFonts w:hint="eastAsia"/>
                <w:b/>
              </w:rPr>
              <w:t>传入参数：</w:t>
            </w:r>
          </w:p>
        </w:tc>
      </w:tr>
      <w:tr w:rsidR="00784414" w14:paraId="34CCB79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C042BA" w14:textId="555E96D3" w:rsidR="00784414" w:rsidRDefault="00784414" w:rsidP="00784414">
            <w:r w:rsidRPr="002A12E7">
              <w:rPr>
                <w:rFonts w:hint="eastAsia"/>
              </w:rPr>
              <w:t xml:space="preserve">no: </w:t>
            </w:r>
            <w:r w:rsidRPr="002A12E7">
              <w:rPr>
                <w:rFonts w:hint="eastAsia"/>
              </w:rPr>
              <w:t>规约项</w:t>
            </w:r>
          </w:p>
        </w:tc>
      </w:tr>
      <w:tr w:rsidR="00784414" w14:paraId="3B9E542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CAB1DAE" w14:textId="77777777" w:rsidR="00784414" w:rsidRPr="00F41A74" w:rsidRDefault="00784414" w:rsidP="0094353B">
            <w:pPr>
              <w:rPr>
                <w:b/>
              </w:rPr>
            </w:pPr>
            <w:r w:rsidRPr="00F41A74">
              <w:rPr>
                <w:rFonts w:hint="eastAsia"/>
                <w:b/>
              </w:rPr>
              <w:t>传出参数：</w:t>
            </w:r>
          </w:p>
        </w:tc>
      </w:tr>
      <w:tr w:rsidR="00784414" w14:paraId="42C6DF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4105CDA" w14:textId="6164B45A" w:rsidR="00784414" w:rsidRDefault="00784414" w:rsidP="00784414">
            <w:r w:rsidRPr="00ED1D9B">
              <w:rPr>
                <w:rFonts w:hint="eastAsia"/>
              </w:rPr>
              <w:t xml:space="preserve">vecGen: </w:t>
            </w:r>
            <w:r w:rsidRPr="00ED1D9B">
              <w:rPr>
                <w:rFonts w:hint="eastAsia"/>
              </w:rPr>
              <w:t>四元式序列</w:t>
            </w:r>
          </w:p>
        </w:tc>
      </w:tr>
      <w:tr w:rsidR="00784414" w14:paraId="5A55A78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2791634" w14:textId="58C882D6" w:rsidR="00784414" w:rsidRPr="00F41A74" w:rsidRDefault="00784414" w:rsidP="0094353B">
            <w:pPr>
              <w:rPr>
                <w:b/>
              </w:rPr>
            </w:pPr>
            <w:r w:rsidRPr="00F41A74">
              <w:rPr>
                <w:rFonts w:hint="eastAsia"/>
                <w:b/>
              </w:rPr>
              <w:t>返回值：</w:t>
            </w:r>
            <w:r w:rsidR="00CD0C2F" w:rsidRPr="00784414">
              <w:rPr>
                <w:rFonts w:hint="eastAsia"/>
              </w:rPr>
              <w:t>（无）</w:t>
            </w:r>
          </w:p>
        </w:tc>
      </w:tr>
      <w:tr w:rsidR="00CD0C2F" w14:paraId="180E8AB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5CDED1F" w14:textId="77777777" w:rsidR="00CD0C2F" w:rsidRPr="00784414" w:rsidRDefault="00CD0C2F" w:rsidP="0094353B"/>
        </w:tc>
      </w:tr>
      <w:tr w:rsidR="00784414" w14:paraId="66BEE6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1CFAA24" w14:textId="7B0CDDCC" w:rsidR="00784414" w:rsidRPr="00F41A74" w:rsidRDefault="00C433E7" w:rsidP="0094353B">
            <w:pPr>
              <w:rPr>
                <w:b/>
              </w:rPr>
            </w:pPr>
            <w:r w:rsidRPr="00C433E7">
              <w:rPr>
                <w:b/>
              </w:rPr>
              <w:t>sentenceAnalysis</w:t>
            </w:r>
            <w:r w:rsidR="00784414" w:rsidRPr="00F41A74">
              <w:rPr>
                <w:b/>
              </w:rPr>
              <w:t>:</w:t>
            </w:r>
          </w:p>
        </w:tc>
      </w:tr>
      <w:tr w:rsidR="00C433E7" w14:paraId="4E70571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12BCF9" w14:textId="77777777" w:rsidR="00A85AB6" w:rsidRDefault="00C433E7" w:rsidP="00C433E7">
            <w:r w:rsidRPr="00CC2BCF">
              <w:t xml:space="preserve">bool sentenceAnalysis( vector&lt;PIS&gt; &amp;vec, int &amp;ecol, </w:t>
            </w:r>
          </w:p>
          <w:p w14:paraId="449976D3" w14:textId="36E8783F" w:rsidR="00C433E7" w:rsidRDefault="00C433E7" w:rsidP="00A85AB6">
            <w:pPr>
              <w:ind w:firstLineChars="1250" w:firstLine="2625"/>
            </w:pPr>
            <w:r w:rsidRPr="00CC2BCF">
              <w:t>vector&lt;Node&gt; &amp;vecGen )</w:t>
            </w:r>
            <w:r>
              <w:t>;</w:t>
            </w:r>
          </w:p>
        </w:tc>
      </w:tr>
      <w:tr w:rsidR="00784414" w14:paraId="4C18CA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6C9F069" w14:textId="77777777" w:rsidR="00784414" w:rsidRPr="00F41A74" w:rsidRDefault="00784414" w:rsidP="0094353B">
            <w:pPr>
              <w:rPr>
                <w:b/>
              </w:rPr>
            </w:pPr>
            <w:r w:rsidRPr="00F41A74">
              <w:rPr>
                <w:rFonts w:hint="eastAsia"/>
                <w:b/>
              </w:rPr>
              <w:t>功能：</w:t>
            </w:r>
          </w:p>
        </w:tc>
      </w:tr>
      <w:tr w:rsidR="00784414" w14:paraId="709E588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2DDDAE" w14:textId="77777777" w:rsidR="00784414" w:rsidRDefault="00784414" w:rsidP="0094353B">
            <w:r w:rsidRPr="00784414">
              <w:rPr>
                <w:rFonts w:hint="eastAsia"/>
              </w:rPr>
              <w:t>生成新临时变量</w:t>
            </w:r>
          </w:p>
        </w:tc>
      </w:tr>
      <w:tr w:rsidR="00784414" w14:paraId="4B30BBB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5B6A6FC" w14:textId="77777777" w:rsidR="00784414" w:rsidRPr="00F41A74" w:rsidRDefault="00784414" w:rsidP="0094353B">
            <w:pPr>
              <w:rPr>
                <w:b/>
              </w:rPr>
            </w:pPr>
            <w:r w:rsidRPr="00F41A74">
              <w:rPr>
                <w:rFonts w:hint="eastAsia"/>
                <w:b/>
              </w:rPr>
              <w:t>传入参数：</w:t>
            </w:r>
          </w:p>
        </w:tc>
      </w:tr>
      <w:tr w:rsidR="006F3EDF" w14:paraId="13F36225"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9ED8E4" w14:textId="178C4C9C" w:rsidR="006F3EDF" w:rsidRDefault="006F3EDF" w:rsidP="006F3EDF">
            <w:r w:rsidRPr="00D865E1">
              <w:rPr>
                <w:rFonts w:hint="eastAsia"/>
              </w:rPr>
              <w:t xml:space="preserve">vec: </w:t>
            </w:r>
            <w:r w:rsidRPr="00D865E1">
              <w:rPr>
                <w:rFonts w:hint="eastAsia"/>
              </w:rPr>
              <w:t>输入二元式</w:t>
            </w:r>
          </w:p>
        </w:tc>
      </w:tr>
      <w:tr w:rsidR="00784414" w14:paraId="204240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B08EB92" w14:textId="77777777" w:rsidR="00784414" w:rsidRPr="00F41A74" w:rsidRDefault="00784414" w:rsidP="0094353B">
            <w:pPr>
              <w:rPr>
                <w:b/>
              </w:rPr>
            </w:pPr>
            <w:r w:rsidRPr="00F41A74">
              <w:rPr>
                <w:rFonts w:hint="eastAsia"/>
                <w:b/>
              </w:rPr>
              <w:t>传出参数：</w:t>
            </w:r>
          </w:p>
        </w:tc>
      </w:tr>
      <w:tr w:rsidR="006F3EDF" w14:paraId="29BEF28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8BE5B3D" w14:textId="66516092" w:rsidR="006F3EDF" w:rsidRDefault="006F3EDF" w:rsidP="006F3EDF">
            <w:r w:rsidRPr="00F6308A">
              <w:rPr>
                <w:rFonts w:hint="eastAsia"/>
              </w:rPr>
              <w:t xml:space="preserve">ecol: </w:t>
            </w:r>
            <w:r w:rsidRPr="00F6308A">
              <w:rPr>
                <w:rFonts w:hint="eastAsia"/>
              </w:rPr>
              <w:t>出错标识符位置</w:t>
            </w:r>
          </w:p>
        </w:tc>
      </w:tr>
      <w:tr w:rsidR="006F3EDF" w14:paraId="01B09D1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A8080" w14:textId="5E631A0E" w:rsidR="006F3EDF" w:rsidRDefault="006F3EDF" w:rsidP="006F3EDF">
            <w:r w:rsidRPr="006F3EDF">
              <w:rPr>
                <w:rFonts w:hint="eastAsia"/>
              </w:rPr>
              <w:t xml:space="preserve">vecGen: </w:t>
            </w:r>
            <w:r w:rsidRPr="006F3EDF">
              <w:rPr>
                <w:rFonts w:hint="eastAsia"/>
              </w:rPr>
              <w:t>四元式序列</w:t>
            </w:r>
          </w:p>
        </w:tc>
      </w:tr>
      <w:tr w:rsidR="00784414" w14:paraId="4D56BE7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6BD854" w14:textId="77777777" w:rsidR="00784414" w:rsidRPr="00F41A74" w:rsidRDefault="00784414" w:rsidP="0094353B">
            <w:pPr>
              <w:rPr>
                <w:b/>
              </w:rPr>
            </w:pPr>
            <w:r w:rsidRPr="00F41A74">
              <w:rPr>
                <w:rFonts w:hint="eastAsia"/>
                <w:b/>
              </w:rPr>
              <w:t>返回值：</w:t>
            </w:r>
          </w:p>
        </w:tc>
      </w:tr>
      <w:tr w:rsidR="00396917" w14:paraId="0FBFF27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D5E507" w14:textId="6B3EC26E" w:rsidR="00396917" w:rsidRDefault="00396917" w:rsidP="00396917">
            <w:r w:rsidRPr="00C57C4D">
              <w:rPr>
                <w:rFonts w:hint="eastAsia"/>
              </w:rPr>
              <w:t>是否成功解析。是则返回</w:t>
            </w:r>
            <w:r w:rsidRPr="00C57C4D">
              <w:rPr>
                <w:rFonts w:hint="eastAsia"/>
              </w:rPr>
              <w:t>true</w:t>
            </w:r>
            <w:r w:rsidRPr="00C57C4D">
              <w:rPr>
                <w:rFonts w:hint="eastAsia"/>
              </w:rPr>
              <w:t>，否则返回</w:t>
            </w:r>
            <w:r w:rsidRPr="00C57C4D">
              <w:rPr>
                <w:rFonts w:hint="eastAsia"/>
              </w:rPr>
              <w:t>false</w:t>
            </w:r>
            <w:r w:rsidRPr="00C57C4D">
              <w:rPr>
                <w:rFonts w:hint="eastAsia"/>
              </w:rPr>
              <w:t>。</w:t>
            </w:r>
          </w:p>
        </w:tc>
      </w:tr>
      <w:tr w:rsidR="00784414" w14:paraId="0915AF57" w14:textId="77777777" w:rsidTr="005979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8296" w:type="dxa"/>
            <w:tcBorders>
              <w:top w:val="nil"/>
              <w:left w:val="nil"/>
              <w:bottom w:val="nil"/>
              <w:right w:val="nil"/>
            </w:tcBorders>
          </w:tcPr>
          <w:p w14:paraId="21490370" w14:textId="77777777" w:rsidR="00784414" w:rsidRDefault="00784414" w:rsidP="0094353B"/>
        </w:tc>
      </w:tr>
      <w:tr w:rsidR="00E639BB" w14:paraId="30FAD38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8625F9D" w14:textId="65E7EA5E" w:rsidR="00E639BB" w:rsidRPr="00F41A74" w:rsidRDefault="00E639BB" w:rsidP="0094353B">
            <w:pPr>
              <w:rPr>
                <w:b/>
              </w:rPr>
            </w:pPr>
            <w:r w:rsidRPr="00E639BB">
              <w:rPr>
                <w:b/>
              </w:rPr>
              <w:lastRenderedPageBreak/>
              <w:t>getOutputName</w:t>
            </w:r>
            <w:r w:rsidRPr="00F41A74">
              <w:rPr>
                <w:b/>
              </w:rPr>
              <w:t>:</w:t>
            </w:r>
          </w:p>
        </w:tc>
      </w:tr>
      <w:tr w:rsidR="00E639BB" w14:paraId="0137AB9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192363E" w14:textId="7DBF44D3" w:rsidR="00E639BB" w:rsidRDefault="00E639BB" w:rsidP="00E639BB">
            <w:r w:rsidRPr="0068685F">
              <w:t>void getOutputName( char *inputName, char *outputName )</w:t>
            </w:r>
            <w:r>
              <w:t>;</w:t>
            </w:r>
          </w:p>
        </w:tc>
      </w:tr>
      <w:tr w:rsidR="00E639BB" w14:paraId="55E0122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FBE62C5" w14:textId="77777777" w:rsidR="00E639BB" w:rsidRPr="00F41A74" w:rsidRDefault="00E639BB" w:rsidP="0094353B">
            <w:pPr>
              <w:rPr>
                <w:b/>
              </w:rPr>
            </w:pPr>
            <w:r w:rsidRPr="00F41A74">
              <w:rPr>
                <w:rFonts w:hint="eastAsia"/>
                <w:b/>
              </w:rPr>
              <w:t>功能：</w:t>
            </w:r>
          </w:p>
        </w:tc>
      </w:tr>
      <w:tr w:rsidR="00E639BB" w14:paraId="62E573A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0247D3E" w14:textId="1DAF09B8" w:rsidR="00E639BB" w:rsidRDefault="00E639BB" w:rsidP="00E639BB">
            <w:r w:rsidRPr="003A5B0F">
              <w:rPr>
                <w:rFonts w:hint="eastAsia"/>
              </w:rPr>
              <w:t>得到输出文件名</w:t>
            </w:r>
          </w:p>
        </w:tc>
      </w:tr>
      <w:tr w:rsidR="00E639BB" w14:paraId="7E7953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79306D2" w14:textId="77777777" w:rsidR="00E639BB" w:rsidRPr="00F41A74" w:rsidRDefault="00E639BB" w:rsidP="0094353B">
            <w:pPr>
              <w:rPr>
                <w:b/>
              </w:rPr>
            </w:pPr>
            <w:r w:rsidRPr="00F41A74">
              <w:rPr>
                <w:rFonts w:hint="eastAsia"/>
                <w:b/>
              </w:rPr>
              <w:t>传入参数：</w:t>
            </w:r>
          </w:p>
        </w:tc>
      </w:tr>
      <w:tr w:rsidR="00093831" w14:paraId="6A3C932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F8130DF" w14:textId="56D0EF1E" w:rsidR="00093831" w:rsidRDefault="00093831" w:rsidP="00093831">
            <w:r w:rsidRPr="00E63D39">
              <w:rPr>
                <w:rFonts w:hint="eastAsia"/>
              </w:rPr>
              <w:t>inputname:</w:t>
            </w:r>
            <w:r w:rsidRPr="00E63D39">
              <w:rPr>
                <w:rFonts w:hint="eastAsia"/>
              </w:rPr>
              <w:t>需处理的文件的文件名</w:t>
            </w:r>
          </w:p>
        </w:tc>
      </w:tr>
      <w:tr w:rsidR="00E639BB" w14:paraId="69E35B3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0E55B11" w14:textId="77777777" w:rsidR="00E639BB" w:rsidRPr="00F41A74" w:rsidRDefault="00E639BB" w:rsidP="0094353B">
            <w:pPr>
              <w:rPr>
                <w:b/>
              </w:rPr>
            </w:pPr>
            <w:r w:rsidRPr="00F41A74">
              <w:rPr>
                <w:rFonts w:hint="eastAsia"/>
                <w:b/>
              </w:rPr>
              <w:t>传出参数：</w:t>
            </w:r>
          </w:p>
        </w:tc>
      </w:tr>
      <w:tr w:rsidR="00093831" w14:paraId="1A2D16A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30189D" w14:textId="5AEA8DED" w:rsidR="00093831" w:rsidRDefault="00093831" w:rsidP="00093831">
            <w:r w:rsidRPr="00317593">
              <w:rPr>
                <w:rFonts w:hint="eastAsia"/>
              </w:rPr>
              <w:t>outputname:</w:t>
            </w:r>
            <w:r w:rsidRPr="00317593">
              <w:rPr>
                <w:rFonts w:hint="eastAsia"/>
              </w:rPr>
              <w:t>输出文件的文件名</w:t>
            </w:r>
          </w:p>
        </w:tc>
      </w:tr>
      <w:tr w:rsidR="00E639BB" w14:paraId="694E80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22C51E5" w14:textId="77614F87" w:rsidR="00E639BB" w:rsidRPr="00F41A74" w:rsidRDefault="00E639BB" w:rsidP="0094353B">
            <w:pPr>
              <w:rPr>
                <w:b/>
              </w:rPr>
            </w:pPr>
            <w:r w:rsidRPr="00F41A74">
              <w:rPr>
                <w:rFonts w:hint="eastAsia"/>
                <w:b/>
              </w:rPr>
              <w:t>返回值：</w:t>
            </w:r>
            <w:r w:rsidR="007B6E3D" w:rsidRPr="00784414">
              <w:rPr>
                <w:rFonts w:hint="eastAsia"/>
              </w:rPr>
              <w:t>（无）</w:t>
            </w:r>
          </w:p>
        </w:tc>
      </w:tr>
      <w:tr w:rsidR="00E639BB" w14:paraId="300DC6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94AF17" w14:textId="77777777" w:rsidR="00E639BB" w:rsidRDefault="00E639BB" w:rsidP="0094353B"/>
        </w:tc>
      </w:tr>
      <w:tr w:rsidR="00E639BB" w14:paraId="4F6A46A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B921CDF" w14:textId="511D5FBA" w:rsidR="00E639BB" w:rsidRPr="00F41A74" w:rsidRDefault="00E86524" w:rsidP="0094353B">
            <w:pPr>
              <w:rPr>
                <w:b/>
              </w:rPr>
            </w:pPr>
            <w:r w:rsidRPr="00E86524">
              <w:rPr>
                <w:b/>
              </w:rPr>
              <w:t>errMsg</w:t>
            </w:r>
            <w:r w:rsidR="00E639BB" w:rsidRPr="00F41A74">
              <w:rPr>
                <w:b/>
              </w:rPr>
              <w:t>:</w:t>
            </w:r>
          </w:p>
        </w:tc>
      </w:tr>
      <w:tr w:rsidR="00E86524" w14:paraId="3583399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25D5AE" w14:textId="4D8E713E" w:rsidR="00E86524" w:rsidRDefault="00E86524" w:rsidP="00E86524">
            <w:r w:rsidRPr="006667E7">
              <w:t>void errMsg( string filename, int rowNo, int colNo )</w:t>
            </w:r>
            <w:r w:rsidR="005062C8">
              <w:t>;</w:t>
            </w:r>
          </w:p>
        </w:tc>
      </w:tr>
      <w:tr w:rsidR="00E639BB" w14:paraId="2E2881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6455DB4" w14:textId="77777777" w:rsidR="00E639BB" w:rsidRPr="00F41A74" w:rsidRDefault="00E639BB" w:rsidP="0094353B">
            <w:pPr>
              <w:rPr>
                <w:b/>
              </w:rPr>
            </w:pPr>
            <w:r w:rsidRPr="00F41A74">
              <w:rPr>
                <w:rFonts w:hint="eastAsia"/>
                <w:b/>
              </w:rPr>
              <w:t>功能：</w:t>
            </w:r>
          </w:p>
        </w:tc>
      </w:tr>
      <w:tr w:rsidR="00AC2D38" w14:paraId="1388969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30D627F" w14:textId="1A1628B8" w:rsidR="00AC2D38" w:rsidRDefault="00AC2D38" w:rsidP="00AC2D38">
            <w:r w:rsidRPr="009678A8">
              <w:rPr>
                <w:rFonts w:hint="eastAsia"/>
              </w:rPr>
              <w:t>向屏幕输出错误信息</w:t>
            </w:r>
          </w:p>
        </w:tc>
      </w:tr>
      <w:tr w:rsidR="00E639BB" w14:paraId="3CB04D5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A056994" w14:textId="77777777" w:rsidR="00E639BB" w:rsidRPr="00F41A74" w:rsidRDefault="00E639BB" w:rsidP="0094353B">
            <w:pPr>
              <w:rPr>
                <w:b/>
              </w:rPr>
            </w:pPr>
            <w:r w:rsidRPr="00F41A74">
              <w:rPr>
                <w:rFonts w:hint="eastAsia"/>
                <w:b/>
              </w:rPr>
              <w:t>传入参数：</w:t>
            </w:r>
          </w:p>
        </w:tc>
      </w:tr>
      <w:tr w:rsidR="009E0EBD" w14:paraId="19EDC3CC"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942F77" w14:textId="004C5B45" w:rsidR="009E0EBD" w:rsidRDefault="009E0EBD" w:rsidP="009E0EBD">
            <w:r w:rsidRPr="00DC62AD">
              <w:rPr>
                <w:rFonts w:hint="eastAsia"/>
              </w:rPr>
              <w:t xml:space="preserve">filename: </w:t>
            </w:r>
            <w:r w:rsidRPr="00DC62AD">
              <w:rPr>
                <w:rFonts w:hint="eastAsia"/>
              </w:rPr>
              <w:t>正在处理的文件的文件名称</w:t>
            </w:r>
          </w:p>
        </w:tc>
      </w:tr>
      <w:tr w:rsidR="00402552" w14:paraId="5005ED8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BB73F58" w14:textId="30380735" w:rsidR="00402552" w:rsidRDefault="00402552" w:rsidP="00402552">
            <w:r w:rsidRPr="009C1D9D">
              <w:rPr>
                <w:rFonts w:hint="eastAsia"/>
              </w:rPr>
              <w:t xml:space="preserve">rowNo: </w:t>
            </w:r>
            <w:r w:rsidRPr="009C1D9D">
              <w:rPr>
                <w:rFonts w:hint="eastAsia"/>
              </w:rPr>
              <w:t>出错行</w:t>
            </w:r>
          </w:p>
        </w:tc>
      </w:tr>
      <w:tr w:rsidR="00402552" w14:paraId="38E6080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5368DAE" w14:textId="3B3FDDC2" w:rsidR="00402552" w:rsidRPr="00DC62AD" w:rsidRDefault="00402552" w:rsidP="009E0EBD">
            <w:r w:rsidRPr="00402552">
              <w:rPr>
                <w:rFonts w:hint="eastAsia"/>
              </w:rPr>
              <w:t xml:space="preserve">colNo: </w:t>
            </w:r>
            <w:r w:rsidRPr="00402552">
              <w:rPr>
                <w:rFonts w:hint="eastAsia"/>
              </w:rPr>
              <w:t>出错列</w:t>
            </w:r>
          </w:p>
        </w:tc>
      </w:tr>
      <w:tr w:rsidR="00E639BB" w14:paraId="478ABA7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7D1B3C" w14:textId="0AAA0078" w:rsidR="00E639BB" w:rsidRPr="00F41A74" w:rsidRDefault="00E639BB" w:rsidP="0094353B">
            <w:pPr>
              <w:rPr>
                <w:b/>
              </w:rPr>
            </w:pPr>
            <w:r w:rsidRPr="00F41A74">
              <w:rPr>
                <w:rFonts w:hint="eastAsia"/>
                <w:b/>
              </w:rPr>
              <w:t>传出参数：</w:t>
            </w:r>
            <w:r w:rsidR="00402552" w:rsidRPr="00784414">
              <w:rPr>
                <w:rFonts w:hint="eastAsia"/>
              </w:rPr>
              <w:t>（无）</w:t>
            </w:r>
          </w:p>
        </w:tc>
      </w:tr>
      <w:tr w:rsidR="00E639BB" w14:paraId="2EEBA71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2BD301E" w14:textId="4E0450B0" w:rsidR="00E639BB" w:rsidRPr="00F41A74" w:rsidRDefault="00E639BB" w:rsidP="0094353B">
            <w:pPr>
              <w:rPr>
                <w:b/>
              </w:rPr>
            </w:pPr>
            <w:r w:rsidRPr="00F41A74">
              <w:rPr>
                <w:rFonts w:hint="eastAsia"/>
                <w:b/>
              </w:rPr>
              <w:t>返回值：</w:t>
            </w:r>
            <w:r w:rsidR="00402552" w:rsidRPr="00784414">
              <w:rPr>
                <w:rFonts w:hint="eastAsia"/>
              </w:rPr>
              <w:t>（无）</w:t>
            </w:r>
          </w:p>
        </w:tc>
      </w:tr>
      <w:tr w:rsidR="00E639BB" w14:paraId="3825600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4234545" w14:textId="77777777" w:rsidR="00E639BB" w:rsidRDefault="00E639BB" w:rsidP="0094353B"/>
        </w:tc>
      </w:tr>
      <w:tr w:rsidR="00E639BB" w14:paraId="4B67DC1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CE1BEF8" w14:textId="036E3B33" w:rsidR="00E639BB" w:rsidRPr="00F41A74" w:rsidRDefault="005062C8" w:rsidP="0094353B">
            <w:pPr>
              <w:rPr>
                <w:b/>
              </w:rPr>
            </w:pPr>
            <w:r w:rsidRPr="005062C8">
              <w:rPr>
                <w:b/>
              </w:rPr>
              <w:t>print</w:t>
            </w:r>
            <w:r w:rsidR="00E639BB" w:rsidRPr="00F41A74">
              <w:rPr>
                <w:b/>
              </w:rPr>
              <w:t>:</w:t>
            </w:r>
          </w:p>
        </w:tc>
      </w:tr>
      <w:tr w:rsidR="005062C8" w14:paraId="4DD5A77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72B6A4" w14:textId="1F81B1CB" w:rsidR="005062C8" w:rsidRDefault="005062C8" w:rsidP="005062C8">
            <w:r w:rsidRPr="00F9352F">
              <w:t>void print( FILE *fp, vector&lt;Node&gt; &amp;vecGen )</w:t>
            </w:r>
            <w:r>
              <w:t>;</w:t>
            </w:r>
          </w:p>
        </w:tc>
      </w:tr>
      <w:tr w:rsidR="00E639BB" w14:paraId="5120B5F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885692E" w14:textId="77777777" w:rsidR="00E639BB" w:rsidRPr="00F41A74" w:rsidRDefault="00E639BB" w:rsidP="0094353B">
            <w:pPr>
              <w:rPr>
                <w:b/>
              </w:rPr>
            </w:pPr>
            <w:r w:rsidRPr="00F41A74">
              <w:rPr>
                <w:rFonts w:hint="eastAsia"/>
                <w:b/>
              </w:rPr>
              <w:t>功能：</w:t>
            </w:r>
          </w:p>
        </w:tc>
      </w:tr>
      <w:tr w:rsidR="005062C8" w14:paraId="709DD20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F2B886" w14:textId="71445119" w:rsidR="005062C8" w:rsidRDefault="005062C8" w:rsidP="005062C8">
            <w:r w:rsidRPr="000645A2">
              <w:rPr>
                <w:rFonts w:hint="eastAsia"/>
              </w:rPr>
              <w:t>将四元式结果输出到文件中</w:t>
            </w:r>
          </w:p>
        </w:tc>
      </w:tr>
      <w:tr w:rsidR="00E639BB" w14:paraId="49DF2F6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1905A25" w14:textId="77777777" w:rsidR="00E639BB" w:rsidRPr="00F41A74" w:rsidRDefault="00E639BB" w:rsidP="0094353B">
            <w:pPr>
              <w:rPr>
                <w:b/>
              </w:rPr>
            </w:pPr>
            <w:r w:rsidRPr="00F41A74">
              <w:rPr>
                <w:rFonts w:hint="eastAsia"/>
                <w:b/>
              </w:rPr>
              <w:t>传入参数：</w:t>
            </w:r>
          </w:p>
        </w:tc>
      </w:tr>
      <w:tr w:rsidR="005062C8" w14:paraId="057A0D1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22A8D43" w14:textId="33D3D2A7" w:rsidR="005062C8" w:rsidRDefault="005062C8" w:rsidP="005062C8">
            <w:r w:rsidRPr="00C3682F">
              <w:rPr>
                <w:rFonts w:hint="eastAsia"/>
              </w:rPr>
              <w:t xml:space="preserve">fp: </w:t>
            </w:r>
            <w:r w:rsidRPr="00C3682F">
              <w:rPr>
                <w:rFonts w:hint="eastAsia"/>
              </w:rPr>
              <w:t>输出文件指针</w:t>
            </w:r>
          </w:p>
        </w:tc>
      </w:tr>
      <w:tr w:rsidR="005062C8" w14:paraId="0FFEE5C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B07ED7" w14:textId="5D41F1BC" w:rsidR="005062C8" w:rsidRDefault="005062C8" w:rsidP="005062C8">
            <w:r w:rsidRPr="005062C8">
              <w:rPr>
                <w:rFonts w:hint="eastAsia"/>
              </w:rPr>
              <w:t xml:space="preserve">vTable: </w:t>
            </w:r>
            <w:r w:rsidRPr="005062C8">
              <w:rPr>
                <w:rFonts w:hint="eastAsia"/>
              </w:rPr>
              <w:t>二元式序列</w:t>
            </w:r>
          </w:p>
        </w:tc>
      </w:tr>
      <w:tr w:rsidR="00E639BB" w14:paraId="586F7D7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6543B30" w14:textId="5F883ABC" w:rsidR="00E639BB" w:rsidRPr="00F41A74" w:rsidRDefault="00E639BB" w:rsidP="0094353B">
            <w:pPr>
              <w:rPr>
                <w:b/>
              </w:rPr>
            </w:pPr>
            <w:r w:rsidRPr="00F41A74">
              <w:rPr>
                <w:rFonts w:hint="eastAsia"/>
                <w:b/>
              </w:rPr>
              <w:t>传出参数：</w:t>
            </w:r>
            <w:r w:rsidR="005062C8" w:rsidRPr="00784414">
              <w:rPr>
                <w:rFonts w:hint="eastAsia"/>
              </w:rPr>
              <w:t>（无）</w:t>
            </w:r>
          </w:p>
        </w:tc>
      </w:tr>
      <w:tr w:rsidR="00E639BB" w14:paraId="296EEFD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B89B6" w14:textId="08421897" w:rsidR="00E639BB" w:rsidRPr="00F41A74" w:rsidRDefault="00E639BB" w:rsidP="0094353B">
            <w:pPr>
              <w:rPr>
                <w:b/>
              </w:rPr>
            </w:pPr>
            <w:r w:rsidRPr="00F41A74">
              <w:rPr>
                <w:rFonts w:hint="eastAsia"/>
                <w:b/>
              </w:rPr>
              <w:t>返回值：</w:t>
            </w:r>
            <w:r w:rsidR="005062C8" w:rsidRPr="00784414">
              <w:rPr>
                <w:rFonts w:hint="eastAsia"/>
              </w:rPr>
              <w:t>（无）</w:t>
            </w:r>
          </w:p>
        </w:tc>
      </w:tr>
    </w:tbl>
    <w:p w14:paraId="4FA1215F" w14:textId="473A8FF2" w:rsidR="0029058C" w:rsidRDefault="0029058C" w:rsidP="0029058C">
      <w:r>
        <w:br w:type="page"/>
      </w:r>
    </w:p>
    <w:p w14:paraId="62CBD875" w14:textId="77777777" w:rsidR="002743FC" w:rsidRDefault="002743FC" w:rsidP="002743FC">
      <w:pPr>
        <w:pStyle w:val="10"/>
        <w:numPr>
          <w:ilvl w:val="0"/>
          <w:numId w:val="6"/>
        </w:numPr>
      </w:pPr>
      <w:r>
        <w:rPr>
          <w:rFonts w:hint="eastAsia"/>
        </w:rPr>
        <w:lastRenderedPageBreak/>
        <w:t>实验结果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80A45" w14:paraId="00317CDC" w14:textId="77777777" w:rsidTr="00580A45">
        <w:tc>
          <w:tcPr>
            <w:tcW w:w="8296" w:type="dxa"/>
            <w:vAlign w:val="center"/>
          </w:tcPr>
          <w:p w14:paraId="379F955A" w14:textId="061AE9F4" w:rsidR="00580A45" w:rsidRDefault="00F83235" w:rsidP="00580A45">
            <w:pPr>
              <w:jc w:val="center"/>
            </w:pPr>
            <w:r>
              <w:rPr>
                <w:noProof/>
              </w:rPr>
              <w:drawing>
                <wp:inline distT="0" distB="0" distL="0" distR="0" wp14:anchorId="518DE226" wp14:editId="0337F3DC">
                  <wp:extent cx="5143500" cy="4328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731" cy="435822"/>
                          </a:xfrm>
                          <a:prstGeom prst="rect">
                            <a:avLst/>
                          </a:prstGeom>
                        </pic:spPr>
                      </pic:pic>
                    </a:graphicData>
                  </a:graphic>
                </wp:inline>
              </w:drawing>
            </w:r>
          </w:p>
        </w:tc>
      </w:tr>
      <w:tr w:rsidR="00F83235" w14:paraId="5CE24BFF" w14:textId="77777777" w:rsidTr="00580A45">
        <w:tc>
          <w:tcPr>
            <w:tcW w:w="8296" w:type="dxa"/>
            <w:vAlign w:val="center"/>
          </w:tcPr>
          <w:p w14:paraId="4B8F8B5D" w14:textId="3B3C023A" w:rsidR="00F83235" w:rsidRDefault="00F83235" w:rsidP="00580A45">
            <w:pPr>
              <w:jc w:val="center"/>
            </w:pPr>
            <w:r>
              <w:rPr>
                <w:rFonts w:hint="eastAsia"/>
              </w:rPr>
              <w:t>图</w:t>
            </w:r>
            <w:r>
              <w:rPr>
                <w:rFonts w:hint="eastAsia"/>
              </w:rPr>
              <w:t>4-1</w:t>
            </w:r>
            <w:r>
              <w:t xml:space="preserve"> </w:t>
            </w:r>
            <w:r>
              <w:rPr>
                <w:rFonts w:hint="eastAsia"/>
              </w:rPr>
              <w:t>正确测试项的返回结果</w:t>
            </w:r>
          </w:p>
        </w:tc>
      </w:tr>
      <w:tr w:rsidR="00580A45" w14:paraId="73A9EAAD" w14:textId="77777777" w:rsidTr="00580A45">
        <w:tc>
          <w:tcPr>
            <w:tcW w:w="8296" w:type="dxa"/>
            <w:vAlign w:val="center"/>
          </w:tcPr>
          <w:p w14:paraId="058FAB43" w14:textId="6C30AF1A" w:rsidR="00580A45" w:rsidRDefault="00F83235" w:rsidP="00580A45">
            <w:pPr>
              <w:jc w:val="center"/>
            </w:pPr>
            <w:r>
              <w:rPr>
                <w:noProof/>
              </w:rPr>
              <w:drawing>
                <wp:inline distT="0" distB="0" distL="0" distR="0" wp14:anchorId="22BA732E" wp14:editId="764C1884">
                  <wp:extent cx="5143500" cy="537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483" cy="540748"/>
                          </a:xfrm>
                          <a:prstGeom prst="rect">
                            <a:avLst/>
                          </a:prstGeom>
                        </pic:spPr>
                      </pic:pic>
                    </a:graphicData>
                  </a:graphic>
                </wp:inline>
              </w:drawing>
            </w:r>
          </w:p>
        </w:tc>
      </w:tr>
      <w:tr w:rsidR="00F83235" w14:paraId="1B7547B4" w14:textId="77777777" w:rsidTr="00580A45">
        <w:tc>
          <w:tcPr>
            <w:tcW w:w="8296" w:type="dxa"/>
            <w:vAlign w:val="center"/>
          </w:tcPr>
          <w:p w14:paraId="0E9594AC" w14:textId="7EA93DDF" w:rsidR="00F83235" w:rsidRDefault="00F83235" w:rsidP="00580A45">
            <w:pPr>
              <w:jc w:val="center"/>
            </w:pPr>
            <w:r>
              <w:rPr>
                <w:rFonts w:hint="eastAsia"/>
              </w:rPr>
              <w:t>图</w:t>
            </w:r>
            <w:r>
              <w:rPr>
                <w:rFonts w:hint="eastAsia"/>
              </w:rPr>
              <w:t>4-2</w:t>
            </w:r>
            <w:r>
              <w:t xml:space="preserve"> </w:t>
            </w:r>
            <w:r>
              <w:rPr>
                <w:rFonts w:hint="eastAsia"/>
              </w:rPr>
              <w:t>错误测试项的返回结果</w:t>
            </w:r>
          </w:p>
        </w:tc>
      </w:tr>
    </w:tbl>
    <w:p w14:paraId="33877450" w14:textId="24378722" w:rsidR="00580A45" w:rsidRDefault="006B1C6D" w:rsidP="006B1C6D">
      <w:r>
        <w:rPr>
          <w:rFonts w:hint="eastAsia"/>
        </w:rPr>
        <w:t>*</w:t>
      </w:r>
      <w:r>
        <w:t xml:space="preserve"> </w:t>
      </w:r>
      <w:r w:rsidR="00C57F59">
        <w:rPr>
          <w:rFonts w:hint="eastAsia"/>
        </w:rPr>
        <w:t>实验测试数据和输出结果详见附录中测试</w:t>
      </w:r>
      <w:r w:rsidR="00F16D1F">
        <w:rPr>
          <w:rFonts w:hint="eastAsia"/>
        </w:rPr>
        <w:t>相关</w:t>
      </w:r>
      <w:r w:rsidR="00C57F59">
        <w:rPr>
          <w:rFonts w:hint="eastAsia"/>
        </w:rPr>
        <w:t>文件。</w:t>
      </w:r>
    </w:p>
    <w:p w14:paraId="3117496D" w14:textId="77777777" w:rsidR="002743FC" w:rsidRDefault="002743FC" w:rsidP="002743FC">
      <w:pPr>
        <w:pStyle w:val="10"/>
        <w:numPr>
          <w:ilvl w:val="0"/>
          <w:numId w:val="6"/>
        </w:numPr>
      </w:pPr>
      <w:r>
        <w:rPr>
          <w:rFonts w:hint="eastAsia"/>
        </w:rPr>
        <w:t>实验心得</w:t>
      </w:r>
    </w:p>
    <w:p w14:paraId="6568A154" w14:textId="4958CEF3" w:rsidR="002743FC" w:rsidRDefault="00BA4AF1" w:rsidP="00BA4AF1">
      <w:pPr>
        <w:ind w:left="420"/>
      </w:pPr>
      <w:r>
        <w:rPr>
          <w:rFonts w:hint="eastAsia"/>
        </w:rPr>
        <w:t>通过此次专题实验，我对</w:t>
      </w:r>
      <w:r>
        <w:rPr>
          <w:rFonts w:hint="eastAsia"/>
        </w:rPr>
        <w:t>SLR(1),LR(0)</w:t>
      </w:r>
      <w:r>
        <w:rPr>
          <w:rFonts w:hint="eastAsia"/>
        </w:rPr>
        <w:t>和四元式生成这些知识点更为熟练。</w:t>
      </w:r>
    </w:p>
    <w:p w14:paraId="3508CF68" w14:textId="57D52098" w:rsidR="002E5D44" w:rsidRDefault="00BA4AF1" w:rsidP="00BA4AF1">
      <w:pPr>
        <w:ind w:firstLine="420"/>
      </w:pPr>
      <w:r>
        <w:rPr>
          <w:rFonts w:hint="eastAsia"/>
        </w:rPr>
        <w:t>在推导</w:t>
      </w:r>
      <w:r>
        <w:rPr>
          <w:rFonts w:hint="eastAsia"/>
        </w:rPr>
        <w:t>SLR(1)</w:t>
      </w:r>
      <w:r>
        <w:rPr>
          <w:rFonts w:hint="eastAsia"/>
        </w:rPr>
        <w:t>分析表过程中，我复习了</w:t>
      </w:r>
      <w:r>
        <w:t>LR(0)</w:t>
      </w:r>
      <w:r>
        <w:rPr>
          <w:rFonts w:hint="eastAsia"/>
        </w:rPr>
        <w:t>部分知识点、</w:t>
      </w:r>
      <w:r>
        <w:rPr>
          <w:rFonts w:hint="eastAsia"/>
        </w:rPr>
        <w:t>SLR(1)</w:t>
      </w:r>
      <w:r>
        <w:rPr>
          <w:rFonts w:hint="eastAsia"/>
        </w:rPr>
        <w:t>部分知识点、</w:t>
      </w:r>
      <w:r>
        <w:rPr>
          <w:rFonts w:hint="eastAsia"/>
        </w:rPr>
        <w:t>FOLLOW</w:t>
      </w:r>
      <w:r>
        <w:rPr>
          <w:rFonts w:hint="eastAsia"/>
        </w:rPr>
        <w:t>部分知识点、四元式部分知识点。</w:t>
      </w:r>
      <w:r w:rsidR="00C558DE">
        <w:rPr>
          <w:rFonts w:hint="eastAsia"/>
        </w:rPr>
        <w:t>在熟练掌握了这些知识点后写程序也不再困难。</w:t>
      </w:r>
    </w:p>
    <w:p w14:paraId="7847941B" w14:textId="77777777" w:rsidR="00242ED1" w:rsidRDefault="002E5D44" w:rsidP="00BA4AF1">
      <w:pPr>
        <w:ind w:firstLine="420"/>
      </w:pPr>
      <w:r>
        <w:rPr>
          <w:rFonts w:hint="eastAsia"/>
        </w:rPr>
        <w:t>在做整个实验过程中我遇上了些问题。</w:t>
      </w:r>
      <w:r w:rsidR="00BA4AF1">
        <w:rPr>
          <w:rFonts w:hint="eastAsia"/>
        </w:rPr>
        <w:t>在推导</w:t>
      </w:r>
      <w:r w:rsidR="00827B6F">
        <w:rPr>
          <w:rFonts w:hint="eastAsia"/>
        </w:rPr>
        <w:t>有效项目规范簇时我重复推导了</w:t>
      </w:r>
      <w:r>
        <w:rPr>
          <w:rFonts w:hint="eastAsia"/>
        </w:rPr>
        <w:t>三遍</w:t>
      </w:r>
      <w:r w:rsidR="00827B6F">
        <w:rPr>
          <w:rFonts w:hint="eastAsia"/>
        </w:rPr>
        <w:t>又特别验证了一遍，一遍遍的推导让我对这部分知识点掌握的更为熟练而且后期推到速度明显快于第一次推导过程且结果确保了绝对的正确。</w:t>
      </w:r>
      <w:r w:rsidR="001170D4">
        <w:rPr>
          <w:rFonts w:hint="eastAsia"/>
        </w:rPr>
        <w:t>在填写</w:t>
      </w:r>
      <w:r w:rsidR="001170D4">
        <w:rPr>
          <w:rFonts w:hint="eastAsia"/>
        </w:rPr>
        <w:t>SLR(1)</w:t>
      </w:r>
      <w:r w:rsidR="001170D4">
        <w:rPr>
          <w:rFonts w:hint="eastAsia"/>
        </w:rPr>
        <w:t>分析表时因为不熟悉填写规约项部分的要求使得我在这个上面花费了一些时间。</w:t>
      </w:r>
      <w:r w:rsidR="00123A76">
        <w:rPr>
          <w:rFonts w:hint="eastAsia"/>
        </w:rPr>
        <w:t>在将分析表输入程序过程中因为对</w:t>
      </w:r>
      <w:r w:rsidR="00123A76">
        <w:t>csv</w:t>
      </w:r>
      <w:r w:rsidR="00123A76">
        <w:rPr>
          <w:rFonts w:hint="eastAsia"/>
        </w:rPr>
        <w:t>格式的文件有些误解导致处理输问题时出了些</w:t>
      </w:r>
      <w:r>
        <w:rPr>
          <w:rFonts w:hint="eastAsia"/>
        </w:rPr>
        <w:t>错误</w:t>
      </w:r>
      <w:r w:rsidR="00123A76">
        <w:rPr>
          <w:rFonts w:hint="eastAsia"/>
        </w:rPr>
        <w:t>。</w:t>
      </w:r>
    </w:p>
    <w:p w14:paraId="6B08BD73" w14:textId="0D662676" w:rsidR="00BA4AF1" w:rsidRDefault="00242ED1" w:rsidP="00BA4AF1">
      <w:pPr>
        <w:ind w:firstLine="420"/>
      </w:pPr>
      <w:r>
        <w:rPr>
          <w:rFonts w:hint="eastAsia"/>
        </w:rPr>
        <w:t>在整个实验过程中我遇上的最大的问题是在规约过程中会出现非终结符被覆盖的问题。例如</w:t>
      </w:r>
      <w:r w:rsidR="0088148D">
        <w:rPr>
          <w:rFonts w:hint="eastAsia"/>
        </w:rPr>
        <w:t>i=i+</w:t>
      </w:r>
      <w:r w:rsidR="0088148D">
        <w:t>(</w:t>
      </w:r>
      <w:r w:rsidR="0088148D">
        <w:rPr>
          <w:rFonts w:hint="eastAsia"/>
        </w:rPr>
        <w:t>i+i+i</w:t>
      </w:r>
      <w:r w:rsidR="0088148D">
        <w:t>)</w:t>
      </w:r>
      <w:r w:rsidR="0088148D">
        <w:t>。</w:t>
      </w:r>
      <w:r w:rsidR="0088148D">
        <w:rPr>
          <w:rFonts w:hint="eastAsia"/>
        </w:rPr>
        <w:t>在这个例子中等于号后的</w:t>
      </w:r>
      <w:r w:rsidR="0088148D">
        <w:t>i</w:t>
      </w:r>
      <w:r w:rsidR="0088148D">
        <w:rPr>
          <w:rFonts w:hint="eastAsia"/>
        </w:rPr>
        <w:t>会被规约为</w:t>
      </w:r>
      <w:r w:rsidR="0088148D">
        <w:rPr>
          <w:rFonts w:hint="eastAsia"/>
        </w:rPr>
        <w:t>E</w:t>
      </w:r>
      <w:r w:rsidR="0088148D">
        <w:rPr>
          <w:rFonts w:hint="eastAsia"/>
        </w:rPr>
        <w:t>，在后续规约过程中左括号后的</w:t>
      </w:r>
      <w:r w:rsidR="0088148D">
        <w:rPr>
          <w:rFonts w:hint="eastAsia"/>
        </w:rPr>
        <w:t>i</w:t>
      </w:r>
      <w:r w:rsidR="0088148D">
        <w:rPr>
          <w:rFonts w:hint="eastAsia"/>
        </w:rPr>
        <w:t>也会被规约为</w:t>
      </w:r>
      <w:r w:rsidR="0088148D">
        <w:t>E</w:t>
      </w:r>
      <w:r w:rsidR="0088148D">
        <w:t>，</w:t>
      </w:r>
      <w:r w:rsidR="0088148D">
        <w:rPr>
          <w:rFonts w:hint="eastAsia"/>
        </w:rPr>
        <w:t>此时两个非终结符相同会导致前面规约出的值被覆盖导致程序运算结果出错。在老师指导下我为每个非终结符开一个栈，栈顶存储最新规约出的值，这样就不用担心出现覆盖问题，解决了这一问题。</w:t>
      </w:r>
    </w:p>
    <w:p w14:paraId="3481B4FF" w14:textId="0E00A244" w:rsidR="00807BBD" w:rsidRDefault="00807BBD" w:rsidP="00807BBD">
      <w:pPr>
        <w:ind w:firstLine="420"/>
        <w:jc w:val="left"/>
      </w:pPr>
      <w:r>
        <w:rPr>
          <w:rFonts w:hint="eastAsia"/>
        </w:rPr>
        <w:t>目前该工程已上传至我的</w:t>
      </w:r>
      <w:r>
        <w:rPr>
          <w:rFonts w:hint="eastAsia"/>
        </w:rPr>
        <w:t>Github</w:t>
      </w:r>
      <w:r>
        <w:rPr>
          <w:rFonts w:hint="eastAsia"/>
        </w:rPr>
        <w:t>仓库中。仓库地址为</w:t>
      </w:r>
      <w:r w:rsidRPr="00807BBD">
        <w:t>https://github.com/lrscy/Principle-of-Compiler-Homework</w:t>
      </w:r>
      <w:r>
        <w:t>。</w:t>
      </w:r>
    </w:p>
    <w:p w14:paraId="7A01FF56" w14:textId="77777777" w:rsidR="002743FC" w:rsidRDefault="002743FC" w:rsidP="002743FC">
      <w:pPr>
        <w:pStyle w:val="10"/>
      </w:pPr>
      <w:r>
        <w:rPr>
          <w:rFonts w:hint="eastAsia"/>
        </w:rPr>
        <w:t>附录</w:t>
      </w:r>
    </w:p>
    <w:p w14:paraId="39AD6EB1" w14:textId="4CE9A2BE" w:rsidR="002743FC" w:rsidRDefault="006E5D24" w:rsidP="002743FC">
      <w:pPr>
        <w:pStyle w:val="a6"/>
        <w:numPr>
          <w:ilvl w:val="0"/>
          <w:numId w:val="7"/>
        </w:numPr>
        <w:ind w:firstLineChars="0"/>
      </w:pPr>
      <w:r>
        <w:rPr>
          <w:rFonts w:hint="eastAsia"/>
        </w:rPr>
        <w:t>p</w:t>
      </w:r>
      <w:r>
        <w:t>arse.cpp</w:t>
      </w:r>
      <w:r>
        <w:rPr>
          <w:rFonts w:hint="eastAsia"/>
        </w:rPr>
        <w:t>和</w:t>
      </w:r>
      <w:r>
        <w:t>parse.h</w:t>
      </w:r>
      <w:r>
        <w:rPr>
          <w:rFonts w:hint="eastAsia"/>
        </w:rPr>
        <w:t>为语法制导翻译程序文件</w:t>
      </w:r>
    </w:p>
    <w:p w14:paraId="19938F35" w14:textId="00F7F532" w:rsidR="006E5D24" w:rsidRDefault="006E5D24" w:rsidP="002743FC">
      <w:pPr>
        <w:pStyle w:val="a6"/>
        <w:numPr>
          <w:ilvl w:val="0"/>
          <w:numId w:val="7"/>
        </w:numPr>
        <w:ind w:firstLineChars="0"/>
      </w:pPr>
      <w:r>
        <w:rPr>
          <w:rFonts w:hint="eastAsia"/>
        </w:rPr>
        <w:t>main.cpp</w:t>
      </w:r>
      <w:r>
        <w:rPr>
          <w:rFonts w:hint="eastAsia"/>
        </w:rPr>
        <w:t>负责处理输入输出</w:t>
      </w:r>
    </w:p>
    <w:p w14:paraId="50FE82E4" w14:textId="496F0D24" w:rsidR="006E5D24" w:rsidRDefault="006E5D24" w:rsidP="002743FC">
      <w:pPr>
        <w:pStyle w:val="a6"/>
        <w:numPr>
          <w:ilvl w:val="0"/>
          <w:numId w:val="7"/>
        </w:numPr>
        <w:ind w:firstLineChars="0"/>
      </w:pPr>
      <w:r>
        <w:rPr>
          <w:rFonts w:hint="eastAsia"/>
        </w:rPr>
        <w:t>parse.exe</w:t>
      </w:r>
      <w:r>
        <w:rPr>
          <w:rFonts w:hint="eastAsia"/>
        </w:rPr>
        <w:t>为生成的可执行文件</w:t>
      </w:r>
    </w:p>
    <w:p w14:paraId="4815A216" w14:textId="1939FD91" w:rsidR="006E5D24" w:rsidRDefault="006E5D24" w:rsidP="002743FC">
      <w:pPr>
        <w:pStyle w:val="a6"/>
        <w:numPr>
          <w:ilvl w:val="0"/>
          <w:numId w:val="7"/>
        </w:numPr>
        <w:ind w:firstLineChars="0"/>
      </w:pPr>
      <w:r>
        <w:rPr>
          <w:rFonts w:hint="eastAsia"/>
        </w:rPr>
        <w:t>test1.txt</w:t>
      </w:r>
      <w:r>
        <w:rPr>
          <w:rFonts w:hint="eastAsia"/>
        </w:rPr>
        <w:t>和</w:t>
      </w:r>
      <w:r>
        <w:rPr>
          <w:rFonts w:hint="eastAsia"/>
        </w:rPr>
        <w:t>test2.txt</w:t>
      </w:r>
      <w:r>
        <w:rPr>
          <w:rFonts w:hint="eastAsia"/>
        </w:rPr>
        <w:t>为测试输入文件</w:t>
      </w:r>
    </w:p>
    <w:p w14:paraId="52D2FF5B" w14:textId="7ED17866" w:rsidR="006E5D24" w:rsidRDefault="006E5D24" w:rsidP="006E5D24">
      <w:pPr>
        <w:pStyle w:val="a6"/>
        <w:numPr>
          <w:ilvl w:val="0"/>
          <w:numId w:val="7"/>
        </w:numPr>
        <w:ind w:firstLineChars="0"/>
      </w:pPr>
      <w:r>
        <w:rPr>
          <w:rFonts w:hint="eastAsia"/>
        </w:rPr>
        <w:t>test1.gen</w:t>
      </w:r>
      <w:r>
        <w:rPr>
          <w:rFonts w:hint="eastAsia"/>
        </w:rPr>
        <w:t>和</w:t>
      </w:r>
      <w:r>
        <w:rPr>
          <w:rFonts w:hint="eastAsia"/>
        </w:rPr>
        <w:t>test2.gen</w:t>
      </w:r>
      <w:r>
        <w:rPr>
          <w:rFonts w:hint="eastAsia"/>
        </w:rPr>
        <w:t>为测试文件对应的输出文件</w:t>
      </w:r>
    </w:p>
    <w:p w14:paraId="4457FEA9" w14:textId="16EBE25C" w:rsidR="006E5D24" w:rsidRDefault="006E5D24" w:rsidP="006E5D24">
      <w:pPr>
        <w:pStyle w:val="a6"/>
        <w:numPr>
          <w:ilvl w:val="0"/>
          <w:numId w:val="7"/>
        </w:numPr>
        <w:ind w:firstLineChars="0"/>
      </w:pPr>
      <w:r>
        <w:rPr>
          <w:rFonts w:hint="eastAsia"/>
        </w:rPr>
        <w:t>ntable.txt</w:t>
      </w:r>
      <w:r>
        <w:rPr>
          <w:rFonts w:hint="eastAsia"/>
        </w:rPr>
        <w:t>为关键字及标识符对照表</w:t>
      </w:r>
      <w:r w:rsidR="001009FF">
        <w:rPr>
          <w:rFonts w:hint="eastAsia"/>
        </w:rPr>
        <w:t>配置文件</w:t>
      </w:r>
    </w:p>
    <w:p w14:paraId="295A0616" w14:textId="40C0C1F5" w:rsidR="006E5D24" w:rsidRDefault="006E5D24" w:rsidP="006E5D24">
      <w:pPr>
        <w:pStyle w:val="a6"/>
        <w:numPr>
          <w:ilvl w:val="0"/>
          <w:numId w:val="7"/>
        </w:numPr>
        <w:ind w:firstLineChars="0"/>
      </w:pPr>
      <w:r>
        <w:rPr>
          <w:rFonts w:hint="eastAsia"/>
        </w:rPr>
        <w:t>table.txt</w:t>
      </w:r>
      <w:r>
        <w:rPr>
          <w:rFonts w:hint="eastAsia"/>
        </w:rPr>
        <w:t>为</w:t>
      </w:r>
      <w:r w:rsidR="00B95928">
        <w:rPr>
          <w:rFonts w:hint="eastAsia"/>
        </w:rPr>
        <w:t>程序读取的</w:t>
      </w:r>
      <w:r>
        <w:rPr>
          <w:rFonts w:hint="eastAsia"/>
        </w:rPr>
        <w:t>SLR(1)</w:t>
      </w:r>
      <w:r>
        <w:rPr>
          <w:rFonts w:hint="eastAsia"/>
        </w:rPr>
        <w:t>分析表</w:t>
      </w:r>
      <w:r w:rsidR="001009FF">
        <w:rPr>
          <w:rFonts w:hint="eastAsia"/>
        </w:rPr>
        <w:t>配置文件</w:t>
      </w:r>
    </w:p>
    <w:p w14:paraId="50E02F25" w14:textId="3C936473" w:rsidR="006E5D24" w:rsidRDefault="006E5D24" w:rsidP="006E5D24">
      <w:pPr>
        <w:pStyle w:val="a6"/>
        <w:numPr>
          <w:ilvl w:val="0"/>
          <w:numId w:val="7"/>
        </w:numPr>
        <w:ind w:firstLineChars="0"/>
      </w:pPr>
      <w:r>
        <w:rPr>
          <w:rFonts w:hint="eastAsia"/>
        </w:rPr>
        <w:t>grammar.txt</w:t>
      </w:r>
      <w:r>
        <w:rPr>
          <w:rFonts w:hint="eastAsia"/>
        </w:rPr>
        <w:t>为规约式集</w:t>
      </w:r>
      <w:r w:rsidR="001009FF">
        <w:rPr>
          <w:rFonts w:hint="eastAsia"/>
        </w:rPr>
        <w:t>配置文件</w:t>
      </w:r>
    </w:p>
    <w:p w14:paraId="4407661B" w14:textId="4F4489AF" w:rsidR="00B95928" w:rsidRPr="002743FC" w:rsidRDefault="00B95928" w:rsidP="00B95928">
      <w:pPr>
        <w:pStyle w:val="a6"/>
        <w:numPr>
          <w:ilvl w:val="0"/>
          <w:numId w:val="7"/>
        </w:numPr>
        <w:ind w:firstLineChars="0"/>
      </w:pPr>
      <w:r w:rsidRPr="00B95928">
        <w:rPr>
          <w:rFonts w:hint="eastAsia"/>
        </w:rPr>
        <w:t>SLR(1)</w:t>
      </w:r>
      <w:r w:rsidRPr="00B95928">
        <w:rPr>
          <w:rFonts w:hint="eastAsia"/>
        </w:rPr>
        <w:t>分析表</w:t>
      </w:r>
      <w:r w:rsidRPr="00B95928">
        <w:rPr>
          <w:rFonts w:hint="eastAsia"/>
        </w:rPr>
        <w:t>.xlsx</w:t>
      </w:r>
      <w:r>
        <w:rPr>
          <w:rFonts w:hint="eastAsia"/>
        </w:rPr>
        <w:t>为</w:t>
      </w:r>
      <w:r>
        <w:rPr>
          <w:rFonts w:hint="eastAsia"/>
        </w:rPr>
        <w:t>SLR(1)</w:t>
      </w:r>
      <w:r>
        <w:rPr>
          <w:rFonts w:hint="eastAsia"/>
        </w:rPr>
        <w:t>分析表</w:t>
      </w:r>
    </w:p>
    <w:sectPr w:rsidR="00B95928" w:rsidRPr="00274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5A07D" w14:textId="77777777" w:rsidR="0096545E" w:rsidRDefault="0096545E" w:rsidP="00CC4D28">
      <w:r>
        <w:separator/>
      </w:r>
    </w:p>
  </w:endnote>
  <w:endnote w:type="continuationSeparator" w:id="0">
    <w:p w14:paraId="40A621B4" w14:textId="77777777" w:rsidR="0096545E" w:rsidRDefault="0096545E"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AC852" w14:textId="77777777" w:rsidR="0096545E" w:rsidRDefault="0096545E" w:rsidP="00CC4D28">
      <w:r>
        <w:separator/>
      </w:r>
    </w:p>
  </w:footnote>
  <w:footnote w:type="continuationSeparator" w:id="0">
    <w:p w14:paraId="5660826F" w14:textId="77777777" w:rsidR="0096545E" w:rsidRDefault="0096545E"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84861"/>
    <w:multiLevelType w:val="hybridMultilevel"/>
    <w:tmpl w:val="DFCE5B4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75311"/>
    <w:multiLevelType w:val="hybridMultilevel"/>
    <w:tmpl w:val="12442A14"/>
    <w:lvl w:ilvl="0" w:tplc="D6086C38">
      <w:start w:val="1"/>
      <w:numFmt w:val="decimal"/>
      <w:lvlText w:val="(%1)"/>
      <w:lvlJc w:val="left"/>
      <w:pPr>
        <w:ind w:left="840" w:hanging="420"/>
      </w:pPr>
      <w:rPr>
        <w:rFonts w:ascii="Times New Roman" w:eastAsia="宋体"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F53DC"/>
    <w:multiLevelType w:val="hybridMultilevel"/>
    <w:tmpl w:val="A78AE63E"/>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14420"/>
    <w:multiLevelType w:val="hybridMultilevel"/>
    <w:tmpl w:val="750E29A0"/>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B504C"/>
    <w:multiLevelType w:val="multilevel"/>
    <w:tmpl w:val="6888B2C0"/>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E37B4D"/>
    <w:multiLevelType w:val="hybridMultilevel"/>
    <w:tmpl w:val="36F83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D3F10"/>
    <w:multiLevelType w:val="hybridMultilevel"/>
    <w:tmpl w:val="E0246996"/>
    <w:lvl w:ilvl="0" w:tplc="3878D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D017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D4D5C"/>
    <w:multiLevelType w:val="hybridMultilevel"/>
    <w:tmpl w:val="FF44993E"/>
    <w:lvl w:ilvl="0" w:tplc="57C81E36">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C6947"/>
    <w:multiLevelType w:val="hybridMultilevel"/>
    <w:tmpl w:val="2B5236C0"/>
    <w:lvl w:ilvl="0" w:tplc="43B87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8C0F2E"/>
    <w:multiLevelType w:val="hybridMultilevel"/>
    <w:tmpl w:val="2612D556"/>
    <w:lvl w:ilvl="0" w:tplc="EDBCFE4C">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0C0C24"/>
    <w:multiLevelType w:val="hybridMultilevel"/>
    <w:tmpl w:val="D860571A"/>
    <w:lvl w:ilvl="0" w:tplc="D4A09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0"/>
  </w:num>
  <w:num w:numId="4">
    <w:abstractNumId w:val="12"/>
  </w:num>
  <w:num w:numId="5">
    <w:abstractNumId w:val="10"/>
  </w:num>
  <w:num w:numId="6">
    <w:abstractNumId w:val="13"/>
  </w:num>
  <w:num w:numId="7">
    <w:abstractNumId w:val="1"/>
  </w:num>
  <w:num w:numId="8">
    <w:abstractNumId w:val="11"/>
  </w:num>
  <w:num w:numId="9">
    <w:abstractNumId w:val="9"/>
  </w:num>
  <w:num w:numId="10">
    <w:abstractNumId w:val="8"/>
  </w:num>
  <w:num w:numId="11">
    <w:abstractNumId w:val="2"/>
  </w:num>
  <w:num w:numId="12">
    <w:abstractNumId w:val="6"/>
  </w:num>
  <w:num w:numId="13">
    <w:abstractNumId w:val="3"/>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FC"/>
    <w:rsid w:val="0000129B"/>
    <w:rsid w:val="0002391C"/>
    <w:rsid w:val="00076561"/>
    <w:rsid w:val="00093831"/>
    <w:rsid w:val="000C1A7E"/>
    <w:rsid w:val="000D633A"/>
    <w:rsid w:val="00100406"/>
    <w:rsid w:val="001009FF"/>
    <w:rsid w:val="001170D4"/>
    <w:rsid w:val="00123A76"/>
    <w:rsid w:val="0013218B"/>
    <w:rsid w:val="001863F4"/>
    <w:rsid w:val="001B1B99"/>
    <w:rsid w:val="001F07B2"/>
    <w:rsid w:val="002117C2"/>
    <w:rsid w:val="00226338"/>
    <w:rsid w:val="00242ED1"/>
    <w:rsid w:val="00250B99"/>
    <w:rsid w:val="00263D64"/>
    <w:rsid w:val="00265962"/>
    <w:rsid w:val="002743FC"/>
    <w:rsid w:val="0029058C"/>
    <w:rsid w:val="002D114A"/>
    <w:rsid w:val="002D4936"/>
    <w:rsid w:val="002E2DF7"/>
    <w:rsid w:val="002E5D44"/>
    <w:rsid w:val="002F35FA"/>
    <w:rsid w:val="00396917"/>
    <w:rsid w:val="003E3F89"/>
    <w:rsid w:val="00402552"/>
    <w:rsid w:val="004466EC"/>
    <w:rsid w:val="00462209"/>
    <w:rsid w:val="004A6E89"/>
    <w:rsid w:val="004F797E"/>
    <w:rsid w:val="005062C8"/>
    <w:rsid w:val="005114EF"/>
    <w:rsid w:val="0051379A"/>
    <w:rsid w:val="00535441"/>
    <w:rsid w:val="00580A45"/>
    <w:rsid w:val="005823E6"/>
    <w:rsid w:val="0058406F"/>
    <w:rsid w:val="005848FE"/>
    <w:rsid w:val="00596B31"/>
    <w:rsid w:val="00597938"/>
    <w:rsid w:val="005C38E0"/>
    <w:rsid w:val="005F16A2"/>
    <w:rsid w:val="00611C46"/>
    <w:rsid w:val="00636B31"/>
    <w:rsid w:val="00655EF6"/>
    <w:rsid w:val="00696E49"/>
    <w:rsid w:val="006B1C6D"/>
    <w:rsid w:val="006E5D24"/>
    <w:rsid w:val="006F3EDF"/>
    <w:rsid w:val="007231EE"/>
    <w:rsid w:val="00784414"/>
    <w:rsid w:val="007B6E3D"/>
    <w:rsid w:val="00807BBD"/>
    <w:rsid w:val="00827B6F"/>
    <w:rsid w:val="00832936"/>
    <w:rsid w:val="008361DC"/>
    <w:rsid w:val="0088148D"/>
    <w:rsid w:val="00890A37"/>
    <w:rsid w:val="00897750"/>
    <w:rsid w:val="008A5E75"/>
    <w:rsid w:val="008E08A0"/>
    <w:rsid w:val="00900058"/>
    <w:rsid w:val="0090066F"/>
    <w:rsid w:val="00903BEE"/>
    <w:rsid w:val="009068F4"/>
    <w:rsid w:val="009111C4"/>
    <w:rsid w:val="00915243"/>
    <w:rsid w:val="0096545E"/>
    <w:rsid w:val="00976CC6"/>
    <w:rsid w:val="00977AFF"/>
    <w:rsid w:val="009C0138"/>
    <w:rsid w:val="009C1352"/>
    <w:rsid w:val="009E0EBD"/>
    <w:rsid w:val="009F3E7D"/>
    <w:rsid w:val="00A51E31"/>
    <w:rsid w:val="00A55427"/>
    <w:rsid w:val="00A63558"/>
    <w:rsid w:val="00A827D8"/>
    <w:rsid w:val="00A85AB6"/>
    <w:rsid w:val="00AC2D38"/>
    <w:rsid w:val="00AE6F8D"/>
    <w:rsid w:val="00B46D18"/>
    <w:rsid w:val="00B510A9"/>
    <w:rsid w:val="00B5764A"/>
    <w:rsid w:val="00B644DB"/>
    <w:rsid w:val="00B8777D"/>
    <w:rsid w:val="00B95928"/>
    <w:rsid w:val="00B96AD8"/>
    <w:rsid w:val="00BA4AF1"/>
    <w:rsid w:val="00BC35B8"/>
    <w:rsid w:val="00C01542"/>
    <w:rsid w:val="00C433E7"/>
    <w:rsid w:val="00C558DE"/>
    <w:rsid w:val="00C57F59"/>
    <w:rsid w:val="00C96E93"/>
    <w:rsid w:val="00C979BF"/>
    <w:rsid w:val="00CB2C61"/>
    <w:rsid w:val="00CC4D28"/>
    <w:rsid w:val="00CD0C2F"/>
    <w:rsid w:val="00CE458E"/>
    <w:rsid w:val="00D26402"/>
    <w:rsid w:val="00D2718E"/>
    <w:rsid w:val="00D91FAD"/>
    <w:rsid w:val="00DE234B"/>
    <w:rsid w:val="00E04D3A"/>
    <w:rsid w:val="00E402A2"/>
    <w:rsid w:val="00E526F6"/>
    <w:rsid w:val="00E639BB"/>
    <w:rsid w:val="00E85AA7"/>
    <w:rsid w:val="00E86524"/>
    <w:rsid w:val="00EA3025"/>
    <w:rsid w:val="00EA353A"/>
    <w:rsid w:val="00EC3FE6"/>
    <w:rsid w:val="00EF3197"/>
    <w:rsid w:val="00EF5441"/>
    <w:rsid w:val="00F16D1F"/>
    <w:rsid w:val="00F566D5"/>
    <w:rsid w:val="00F744B5"/>
    <w:rsid w:val="00F8027A"/>
    <w:rsid w:val="00F83235"/>
    <w:rsid w:val="00FC0471"/>
    <w:rsid w:val="00FE720F"/>
    <w:rsid w:val="00FF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6C0928"/>
  <w15:chartTrackingRefBased/>
  <w15:docId w15:val="{07756542-0A12-41A6-82C0-1A553FD2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2743FC"/>
    <w:pPr>
      <w:ind w:firstLineChars="200" w:firstLine="420"/>
    </w:pPr>
  </w:style>
  <w:style w:type="table" w:styleId="a7">
    <w:name w:val="Table Grid"/>
    <w:basedOn w:val="a1"/>
    <w:uiPriority w:val="39"/>
    <w:rsid w:val="002E2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07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139</TotalTime>
  <Pages>8</Pages>
  <Words>778</Words>
  <Characters>4440</Characters>
  <Application>Microsoft Office Word</Application>
  <DocSecurity>0</DocSecurity>
  <Lines>37</Lines>
  <Paragraphs>10</Paragraphs>
  <ScaleCrop>false</ScaleCrop>
  <Company>Hewlett-Packard</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109</cp:revision>
  <dcterms:created xsi:type="dcterms:W3CDTF">2016-06-13T12:10:00Z</dcterms:created>
  <dcterms:modified xsi:type="dcterms:W3CDTF">2016-06-14T03:01:00Z</dcterms:modified>
</cp:coreProperties>
</file>